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64E5BD9" w14:textId="24752430" w:rsidR="00416F7A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44220" w:history="1">
            <w:r w:rsidR="00416F7A" w:rsidRPr="00AC1DE2">
              <w:rPr>
                <w:rStyle w:val="Hipervnculo"/>
                <w:noProof/>
              </w:rPr>
              <w:t>Requerimientos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2650D4" w14:textId="5F97DA9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1" w:history="1">
            <w:r w:rsidRPr="00AC1DE2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2F2" w14:textId="24519A7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2" w:history="1">
            <w:r w:rsidRPr="00AC1DE2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6504" w14:textId="1FB00E70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3" w:history="1">
            <w:r w:rsidRPr="00AC1DE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1E4" w14:textId="2471538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4" w:history="1">
            <w:r w:rsidRPr="00AC1DE2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270F" w14:textId="1873E4D7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5" w:history="1">
            <w:r w:rsidRPr="00AC1DE2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2E6A" w14:textId="02DF51D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6" w:history="1">
            <w:r w:rsidRPr="00AC1DE2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4252" w14:textId="4E647352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7" w:history="1">
            <w:r w:rsidRPr="00AC1DE2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4E7" w14:textId="2F46EACB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8" w:history="1">
            <w:r w:rsidRPr="00AC1DE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E5D7" w14:textId="7452A52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9" w:history="1">
            <w:r w:rsidRPr="00AC1DE2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D5D" w14:textId="0BDDFB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34D4" w14:textId="5EA892D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1" w:history="1">
            <w:r w:rsidRPr="00AC1DE2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A660" w14:textId="07033A63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002" w14:textId="3610D5B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3" w:history="1">
            <w:r w:rsidRPr="00AC1DE2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E9DF" w14:textId="521D859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CBE1" w14:textId="135260D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5" w:history="1">
            <w:r w:rsidRPr="00AC1DE2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559A" w14:textId="1F62923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B23D" w14:textId="71BADE6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7" w:history="1">
            <w:r w:rsidRPr="00AC1DE2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97F6" w14:textId="14BBB69B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B558" w14:textId="7602EEB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9" w:history="1">
            <w:r w:rsidRPr="00AC1DE2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F046" w14:textId="54CE709E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7849" w14:textId="72BD8A3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1" w:history="1">
            <w:r w:rsidRPr="00AC1DE2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4D9A" w14:textId="2E9FF222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F8EA" w14:textId="597F189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3" w:history="1">
            <w:r w:rsidRPr="00AC1DE2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1F65" w14:textId="28EB4BB1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F3A" w14:textId="1BCB849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5" w:history="1">
            <w:r w:rsidRPr="00AC1DE2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9698" w14:textId="6CF52645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2F3E" w14:textId="493EC54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7" w:history="1">
            <w:r w:rsidRPr="00AC1DE2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3830" w14:textId="343A03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5B08" w14:textId="7D2E28AF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9" w:history="1">
            <w:r w:rsidRPr="00AC1DE2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3AB0" w14:textId="0107513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6AA6" w14:textId="2D1AB91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1" w:history="1">
            <w:r w:rsidRPr="00AC1DE2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2DAF" w14:textId="78C7DED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13" w14:textId="0E9EDBA0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3" w:history="1">
            <w:r w:rsidRPr="00AC1DE2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207" w14:textId="11E981F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D931" w14:textId="1C558304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5" w:history="1">
            <w:r w:rsidRPr="00AC1DE2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DB0" w14:textId="088F177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6" w:history="1">
            <w:r w:rsidRPr="00AC1DE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5E50" w14:textId="7D03AAA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7" w:history="1">
            <w:r w:rsidRPr="00AC1DE2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2582" w14:textId="383A6E2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8" w:history="1">
            <w:r w:rsidRPr="00AC1DE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F591" w14:textId="790DE9C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9" w:history="1">
            <w:r w:rsidRPr="00AC1DE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6C62B9ED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4422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4422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>
      <w:pPr>
        <w:pStyle w:val="Prrafodelista"/>
        <w:numPr>
          <w:ilvl w:val="0"/>
          <w:numId w:val="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F99A4CB" w14:textId="786A93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3</w:t>
      </w:r>
      <w:r>
        <w:rPr>
          <w:b/>
          <w:bCs/>
        </w:rPr>
        <w:t>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0C4160AB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4</w:t>
      </w:r>
      <w:r>
        <w:rPr>
          <w:b/>
          <w:bCs/>
        </w:rPr>
        <w:t>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3EE8FDA9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5</w:t>
      </w:r>
      <w:r>
        <w:rPr>
          <w:b/>
          <w:bCs/>
        </w:rPr>
        <w:t>) Generar informe:</w:t>
      </w:r>
      <w:r>
        <w:t xml:space="preserve"> </w:t>
      </w:r>
      <w:r w:rsidRPr="005F7331">
        <w:t>El sistema permitirá a los usuarios generar informes</w:t>
      </w:r>
      <w:r w:rsidR="001F2D6D">
        <w:t xml:space="preserve"> de incidencia</w:t>
      </w:r>
      <w:r w:rsidRPr="005F7331">
        <w:t>.</w:t>
      </w:r>
    </w:p>
    <w:p w14:paraId="772689AE" w14:textId="73ED418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6</w:t>
      </w:r>
      <w:r>
        <w:rPr>
          <w:b/>
          <w:bCs/>
        </w:rPr>
        <w:t>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302D8148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7</w:t>
      </w:r>
      <w:r>
        <w:rPr>
          <w:b/>
          <w:bCs/>
        </w:rPr>
        <w:t>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1CAB2E13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lastRenderedPageBreak/>
        <w:t>(RF1</w:t>
      </w:r>
      <w:r w:rsidR="0084145D">
        <w:rPr>
          <w:b/>
          <w:bCs/>
        </w:rPr>
        <w:t>8</w:t>
      </w:r>
      <w:r>
        <w:rPr>
          <w:b/>
          <w:bCs/>
        </w:rPr>
        <w:t>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75F17D5F" w14:textId="334D2B34" w:rsidR="0084145D" w:rsidRDefault="0084145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(RF19) </w:t>
      </w:r>
      <w:r w:rsidRPr="0084145D">
        <w:rPr>
          <w:b/>
          <w:bCs/>
        </w:rPr>
        <w:t>Gestionar iteraciones de un proyecto</w:t>
      </w:r>
      <w:r>
        <w:rPr>
          <w:b/>
          <w:bCs/>
        </w:rPr>
        <w:t xml:space="preserve">: </w:t>
      </w:r>
      <w:r w:rsidRPr="00F2346E">
        <w:t>El sistema permitirá a los administradores crear y modificar iteraciones en un proyecto.</w:t>
      </w:r>
    </w:p>
    <w:p w14:paraId="2F262477" w14:textId="71DF3681" w:rsidR="001F2D6D" w:rsidRPr="006B61A1" w:rsidRDefault="001F2D6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(RF20) </w:t>
      </w:r>
      <w:r w:rsidRPr="001F2D6D">
        <w:rPr>
          <w:b/>
          <w:bCs/>
        </w:rPr>
        <w:t>Solicitar informes</w:t>
      </w:r>
      <w:r w:rsidR="00926A0C">
        <w:rPr>
          <w:b/>
          <w:bCs/>
        </w:rPr>
        <w:t xml:space="preserve">: </w:t>
      </w:r>
      <w:r w:rsidR="00926A0C" w:rsidRPr="002C2619">
        <w:t xml:space="preserve">El sistema generara informes sobre las tareas </w:t>
      </w:r>
      <w:r w:rsidR="00926A0C" w:rsidRPr="0079106B">
        <w:t>y</w:t>
      </w:r>
      <w:r w:rsidR="00926A0C">
        <w:t>/o</w:t>
      </w:r>
      <w:r w:rsidR="00926A0C" w:rsidRPr="0079106B">
        <w:t xml:space="preserve"> evolución de los riesgos </w:t>
      </w:r>
      <w:r w:rsidR="00926A0C" w:rsidRPr="002C2619">
        <w:t>que se deben realizar en una iteración.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4422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4422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4422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3CADA244" w:rsidR="00347BE9" w:rsidRDefault="00347BE9" w:rsidP="00AA6784"/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4422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2BDE006B" w:rsidR="00E24B9E" w:rsidRDefault="000F4925" w:rsidP="00167468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4422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7" w:name="_Toc12016615"/>
      <w:bookmarkStart w:id="18" w:name="_Toc228266924"/>
      <w:bookmarkStart w:id="19" w:name="_Toc234682916"/>
      <w:bookmarkStart w:id="20" w:name="_Toc178344228"/>
      <w:r>
        <w:lastRenderedPageBreak/>
        <w:t>Casos de Uso</w:t>
      </w:r>
      <w:bookmarkEnd w:id="17"/>
      <w:bookmarkEnd w:id="18"/>
      <w:bookmarkEnd w:id="19"/>
      <w:bookmarkEnd w:id="20"/>
    </w:p>
    <w:p w14:paraId="2FF1FC55" w14:textId="77777777" w:rsidR="001C1A78" w:rsidRDefault="001C1A78" w:rsidP="001C1A78">
      <w:pPr>
        <w:pStyle w:val="PSI-Ttulo2"/>
      </w:pPr>
      <w:bookmarkStart w:id="21" w:name="_Toc12016616"/>
      <w:bookmarkStart w:id="22" w:name="_Toc228266925"/>
      <w:bookmarkStart w:id="23" w:name="_Toc234682917"/>
      <w:bookmarkStart w:id="24" w:name="_Toc235346532"/>
      <w:bookmarkStart w:id="25" w:name="_Toc177738433"/>
      <w:bookmarkStart w:id="26" w:name="_Toc178344229"/>
      <w:bookmarkStart w:id="27" w:name="_Toc228266926"/>
      <w:bookmarkStart w:id="28" w:name="_Toc234682918"/>
      <w:r>
        <w:t>Caso de Uso 1</w:t>
      </w:r>
      <w:bookmarkEnd w:id="21"/>
      <w:bookmarkEnd w:id="22"/>
      <w:bookmarkEnd w:id="23"/>
      <w:bookmarkEnd w:id="24"/>
      <w:r>
        <w:t>: Autentificarse.</w:t>
      </w:r>
      <w:bookmarkEnd w:id="25"/>
      <w:bookmarkEnd w:id="26"/>
    </w:p>
    <w:p w14:paraId="1124FB56" w14:textId="77777777" w:rsidR="00F228C4" w:rsidRDefault="00F228C4" w:rsidP="00F228C4">
      <w:pPr>
        <w:pStyle w:val="PSI-Ttulo3"/>
      </w:pPr>
      <w:bookmarkStart w:id="29" w:name="_Toc178344230"/>
      <w:bookmarkStart w:id="30" w:name="_Toc177738436"/>
      <w:bookmarkEnd w:id="27"/>
      <w:bookmarkEnd w:id="28"/>
      <w:r>
        <w:t>Descripción</w:t>
      </w:r>
      <w:bookmarkEnd w:id="2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2E4CF052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1.</w:t>
            </w:r>
          </w:p>
          <w:p w14:paraId="2963A173" w14:textId="714FEDA3" w:rsidR="00C41F35" w:rsidRPr="006C67BF" w:rsidRDefault="00C41F35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C49B83A" w14:textId="77777777" w:rsid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1" w:name="_Toc178344231"/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2" w:name="_Toc178344232"/>
      <w:r>
        <w:t>Descripción</w:t>
      </w:r>
      <w:bookmarkEnd w:id="3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2D714812" w:rsidR="00D24AAC" w:rsidRDefault="007C6916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r w:rsidR="00CD2E81">
              <w:rPr>
                <w:b/>
                <w:bCs/>
                <w:lang w:eastAsia="ar-SA"/>
              </w:rPr>
              <w:t xml:space="preserve"> 1</w:t>
            </w:r>
            <w:r w:rsidR="0001409B">
              <w:rPr>
                <w:b/>
                <w:bCs/>
                <w:lang w:eastAsia="ar-SA"/>
              </w:rPr>
              <w:t xml:space="preserve">. </w:t>
            </w:r>
            <w:r>
              <w:rPr>
                <w:lang w:eastAsia="ar-SA"/>
              </w:rPr>
              <w:t xml:space="preserve">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2</w:t>
            </w:r>
            <w:r>
              <w:rPr>
                <w:lang w:eastAsia="ar-SA"/>
              </w:rPr>
              <w:t xml:space="preserve">. </w:t>
            </w:r>
            <w:r w:rsidR="0001409B">
              <w:rPr>
                <w:lang w:eastAsia="ar-SA"/>
              </w:rPr>
              <w:t xml:space="preserve">En caso de que el administrador ingrese “Cancelar” continúa en el </w:t>
            </w:r>
            <w:r w:rsidR="0001409B" w:rsidRPr="00CD2E81">
              <w:rPr>
                <w:b/>
                <w:bCs/>
                <w:lang w:eastAsia="ar-SA"/>
              </w:rPr>
              <w:t>Subflujo 3</w:t>
            </w:r>
            <w:r w:rsidR="0001409B">
              <w:rPr>
                <w:lang w:eastAsia="ar-SA"/>
              </w:rPr>
              <w:t>.</w:t>
            </w:r>
          </w:p>
          <w:p w14:paraId="460A9FD3" w14:textId="762B28E5" w:rsidR="00BB5DA5" w:rsidRDefault="00BB5DA5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</w:t>
            </w:r>
            <w:r w:rsidR="00721750">
              <w:rPr>
                <w:lang w:eastAsia="ar-SA"/>
              </w:rPr>
              <w:t>e</w:t>
            </w:r>
            <w:r>
              <w:rPr>
                <w:lang w:eastAsia="ar-SA"/>
              </w:rPr>
              <w:t>nar con nombre, correo y perfil.</w:t>
            </w:r>
          </w:p>
          <w:p w14:paraId="3735E731" w14:textId="7798BF2F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53CDE1B9" w14:textId="0B224EA0" w:rsid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7FA8123C" w14:textId="3FB1BFAF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0AC04BF7" w14:textId="1AB8F046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01409B" w:rsidRPr="006C67BF" w14:paraId="771615F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F795596" w14:textId="7C84C42F" w:rsidR="0001409B" w:rsidRDefault="0001409B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3</w:t>
            </w:r>
          </w:p>
        </w:tc>
        <w:tc>
          <w:tcPr>
            <w:tcW w:w="6656" w:type="dxa"/>
          </w:tcPr>
          <w:p w14:paraId="792ACD4E" w14:textId="77777777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CD51F13" w14:textId="3AE8344A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r w:rsidR="00294B01">
              <w:rPr>
                <w:b/>
                <w:bCs/>
                <w:lang w:eastAsia="ar-SA"/>
              </w:rPr>
              <w:t>Subflujo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3" w:name="_Toc177738439"/>
      <w:bookmarkStart w:id="34" w:name="_Toc178344233"/>
      <w:r>
        <w:t>Caso de Uso 3: Administrar proyectos.</w:t>
      </w:r>
      <w:bookmarkEnd w:id="33"/>
      <w:bookmarkEnd w:id="34"/>
    </w:p>
    <w:p w14:paraId="316F0662" w14:textId="77777777" w:rsidR="001C1A78" w:rsidRDefault="001C1A78" w:rsidP="001C1A78">
      <w:pPr>
        <w:pStyle w:val="PSI-Ttulo3"/>
      </w:pPr>
      <w:bookmarkStart w:id="35" w:name="_Toc178344234"/>
      <w:r>
        <w:t>Descripción</w:t>
      </w:r>
      <w:bookmarkEnd w:id="3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51A6F907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crear proyectos y modificar su información (nombre, descripción, participantes, </w:t>
            </w:r>
            <w:r w:rsidR="000819ED">
              <w:rPr>
                <w:lang w:eastAsia="ar-SA"/>
              </w:rPr>
              <w:t>iteraciones,</w:t>
            </w:r>
            <w:r>
              <w:rPr>
                <w:lang w:eastAsia="ar-SA"/>
              </w:rPr>
              <w:t xml:space="preserve"> </w:t>
            </w:r>
            <w:r w:rsidR="000819ED">
              <w:rPr>
                <w:lang w:eastAsia="ar-SA"/>
              </w:rPr>
              <w:t>participantes y estado</w:t>
            </w:r>
            <w:r>
              <w:rPr>
                <w:lang w:eastAsia="ar-SA"/>
              </w:rPr>
              <w:t>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 1</w:t>
            </w:r>
            <w:r w:rsidR="00FD0C20">
              <w:rPr>
                <w:lang w:eastAsia="ar-SA"/>
              </w:rPr>
              <w:t>.</w:t>
            </w:r>
          </w:p>
          <w:p w14:paraId="736BC993" w14:textId="15B69588" w:rsidR="00BB5DA5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 xml:space="preserve">despliega un formulario con los siguientes datos a rellenar: Nombre, descripción, </w:t>
            </w:r>
            <w:r w:rsidR="000819ED">
              <w:rPr>
                <w:lang w:eastAsia="ar-SA"/>
              </w:rPr>
              <w:t>iteraciones</w:t>
            </w:r>
            <w:r w:rsidR="003500FF">
              <w:rPr>
                <w:lang w:eastAsia="ar-SA"/>
              </w:rPr>
              <w:t>, estado y participantes.</w:t>
            </w:r>
          </w:p>
          <w:p w14:paraId="670FAC3B" w14:textId="19FA1B39" w:rsidR="00E42FD5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6086964" w14:textId="0E9E62E3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1CDC3BB0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95148D" w:rsidRPr="0095148D">
              <w:rPr>
                <w:b/>
                <w:bCs/>
                <w:lang w:eastAsia="ar-SA"/>
              </w:rPr>
              <w:t>S</w:t>
            </w:r>
            <w:r w:rsidR="0095148D">
              <w:rPr>
                <w:b/>
                <w:bCs/>
                <w:lang w:eastAsia="ar-SA"/>
              </w:rPr>
              <w:t>ubflujo 2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641EB130" w14:textId="77777777" w:rsidR="0007211D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r w:rsidRPr="00F369DC">
              <w:rPr>
                <w:b/>
                <w:bCs/>
                <w:lang w:eastAsia="ar-SA"/>
              </w:rPr>
              <w:t xml:space="preserve">Subflujo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57A72E4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agregar iteración.</w:t>
            </w:r>
          </w:p>
          <w:p w14:paraId="2925E4B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rellena los campos. </w:t>
            </w:r>
          </w:p>
          <w:p w14:paraId="595A87B9" w14:textId="024D9F04" w:rsidR="00805C5B" w:rsidRDefault="00805C5B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Si el Administrador desea </w:t>
            </w:r>
            <w:r w:rsidR="000C3C44">
              <w:rPr>
                <w:lang w:eastAsia="ar-SA"/>
              </w:rPr>
              <w:t>añadirlas</w:t>
            </w:r>
            <w:r>
              <w:rPr>
                <w:lang w:eastAsia="ar-SA"/>
              </w:rPr>
              <w:t xml:space="preserve">, selecciona la opción “Confirmar”. De lo contrario, selecciona la opción “Cancelar” y continúa con el </w:t>
            </w:r>
            <w:r w:rsidRPr="00F369DC">
              <w:rPr>
                <w:b/>
                <w:bCs/>
                <w:lang w:eastAsia="ar-SA"/>
              </w:rPr>
              <w:t xml:space="preserve">Subflujo </w:t>
            </w:r>
            <w:r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053AAD5A" w14:textId="1C235F92" w:rsidR="00805C5B" w:rsidRDefault="000C3C44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Subflujo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7AFCE8E5" w14:textId="77777777" w:rsidR="00B57DC8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  <w:p w14:paraId="38A4DE94" w14:textId="39642034" w:rsidR="0082715D" w:rsidRPr="006C67BF" w:rsidRDefault="0082715D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Se añadió una iteración superpuesta.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6" w:name="_Toc177738442"/>
      <w:bookmarkStart w:id="37" w:name="_Toc178344235"/>
      <w:r>
        <w:t>Caso de Uso 4: Añadir riesgo a la lista.</w:t>
      </w:r>
      <w:bookmarkEnd w:id="36"/>
      <w:bookmarkEnd w:id="37"/>
    </w:p>
    <w:p w14:paraId="1932C92F" w14:textId="77777777" w:rsidR="001C1A78" w:rsidRDefault="001C1A78" w:rsidP="001C1A78">
      <w:pPr>
        <w:pStyle w:val="PSI-Ttulo3"/>
      </w:pPr>
      <w:bookmarkStart w:id="38" w:name="_Toc178344236"/>
      <w:r>
        <w:t>Descripción</w:t>
      </w:r>
      <w:bookmarkEnd w:id="3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0B2A0EA5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descripción, responsables</w:t>
            </w:r>
            <w:r w:rsidR="00F63CE6">
              <w:t xml:space="preserve"> y</w:t>
            </w:r>
            <w:r>
              <w:t xml:space="preserve"> categoría.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0CFC41E3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Descripción, Responsables</w:t>
            </w:r>
            <w:r w:rsidR="00F63CE6">
              <w:rPr>
                <w:lang w:eastAsia="ar-SA"/>
              </w:rPr>
              <w:t xml:space="preserve"> </w:t>
            </w:r>
            <w:r w:rsidR="007A6A6C">
              <w:rPr>
                <w:lang w:eastAsia="ar-SA"/>
              </w:rPr>
              <w:t>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>
            <w:pPr>
              <w:pStyle w:val="Prrafodelista"/>
              <w:numPr>
                <w:ilvl w:val="0"/>
                <w:numId w:val="7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61D52EAF" w14:textId="32EF63A7" w:rsidR="00786941" w:rsidRDefault="0078694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709A85B2" w14:textId="69130D20" w:rsidR="0097462F" w:rsidRDefault="0097462F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el </w:t>
            </w:r>
            <w:r w:rsidR="002B1B29">
              <w:rPr>
                <w:lang w:eastAsia="ar-SA"/>
              </w:rPr>
              <w:t xml:space="preserve">riesgo </w:t>
            </w:r>
            <w:r w:rsidRPr="0097462F">
              <w:rPr>
                <w:lang w:eastAsia="ar-SA"/>
              </w:rPr>
              <w:t>ha sido añadido exitosamente.</w:t>
            </w:r>
          </w:p>
          <w:p w14:paraId="2AA6E9EC" w14:textId="7DAF7EB6" w:rsidR="00294B01" w:rsidRPr="006C67BF" w:rsidRDefault="00294B0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801716" w14:textId="77777777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 w:rsidRPr="00F112A0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39" w:name="_Toc177738445"/>
      <w:bookmarkStart w:id="40" w:name="_Toc178344237"/>
      <w:r>
        <w:t>Caso de Uso 5: Modificar lista de riesgos.</w:t>
      </w:r>
      <w:bookmarkEnd w:id="39"/>
      <w:bookmarkEnd w:id="40"/>
    </w:p>
    <w:p w14:paraId="57B0DE1E" w14:textId="77777777" w:rsidR="001C1A78" w:rsidRDefault="001C1A78" w:rsidP="001C1A78">
      <w:pPr>
        <w:pStyle w:val="PSI-Ttulo3"/>
      </w:pPr>
      <w:bookmarkStart w:id="41" w:name="_Toc178344238"/>
      <w:r>
        <w:t>Descripción</w:t>
      </w:r>
      <w:bookmarkEnd w:id="4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25DF0E10" w14:textId="708DA18B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</w:t>
            </w:r>
            <w:r w:rsidR="0029553B">
              <w:rPr>
                <w:lang w:eastAsia="ar-SA"/>
              </w:rPr>
              <w:t>, solo puede cambiar responsable</w:t>
            </w:r>
            <w:r w:rsidR="00EA7B00">
              <w:rPr>
                <w:lang w:eastAsia="ar-SA"/>
              </w:rPr>
              <w:t xml:space="preserve"> y categoría, y</w:t>
            </w:r>
            <w:r>
              <w:rPr>
                <w:lang w:eastAsia="ar-SA"/>
              </w:rPr>
              <w:t xml:space="preserve">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624A7518" w14:textId="77777777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 w:rsidRPr="00493ACC">
              <w:rPr>
                <w:b/>
                <w:bCs/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2" w:name="_Toc177738448"/>
      <w:bookmarkStart w:id="43" w:name="_Toc178344239"/>
      <w:r>
        <w:t>Caso de Uso 6: Administrar categorías de riesgos.</w:t>
      </w:r>
      <w:bookmarkEnd w:id="42"/>
      <w:bookmarkEnd w:id="43"/>
    </w:p>
    <w:p w14:paraId="782DEC09" w14:textId="77777777" w:rsidR="001C1A78" w:rsidRDefault="001C1A78" w:rsidP="001C1A78">
      <w:pPr>
        <w:pStyle w:val="PSI-Ttulo3"/>
      </w:pPr>
      <w:bookmarkStart w:id="44" w:name="_Toc178344240"/>
      <w:r>
        <w:t>Descripción</w:t>
      </w:r>
      <w:bookmarkEnd w:id="4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6F79D14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 w:rsidR="00265195">
              <w:rPr>
                <w:lang w:eastAsia="ar-SA"/>
              </w:rPr>
              <w:t>Administrador del proyecto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r>
              <w:rPr>
                <w:b/>
                <w:bCs/>
                <w:lang w:eastAsia="ar-SA"/>
              </w:rPr>
              <w:t xml:space="preserve">Subflujo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r>
              <w:rPr>
                <w:b/>
                <w:bCs/>
                <w:lang w:eastAsia="ar-SA"/>
              </w:rPr>
              <w:t>Subflujo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r w:rsidR="00A42F26">
              <w:rPr>
                <w:b/>
                <w:bCs/>
                <w:lang w:eastAsia="ar-SA"/>
              </w:rPr>
              <w:t>Subflujo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396FA540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</w:t>
            </w:r>
            <w:r w:rsidR="006A6B61">
              <w:rPr>
                <w:lang w:eastAsia="ar-SA"/>
              </w:rPr>
              <w:t xml:space="preserve">, nombre y descripción, </w:t>
            </w:r>
            <w:r w:rsidR="00A90848">
              <w:rPr>
                <w:lang w:eastAsia="ar-SA"/>
              </w:rPr>
              <w:t>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r w:rsidR="00A42F26">
              <w:rPr>
                <w:b/>
                <w:bCs/>
                <w:lang w:eastAsia="ar-SA"/>
              </w:rPr>
              <w:t>Subflujo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3</w:t>
            </w:r>
          </w:p>
        </w:tc>
        <w:tc>
          <w:tcPr>
            <w:tcW w:w="6656" w:type="dxa"/>
          </w:tcPr>
          <w:p w14:paraId="7CCC15C0" w14:textId="77777777" w:rsidR="00A90848" w:rsidRDefault="00A42F26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5" w:name="_Toc177738451"/>
      <w:bookmarkStart w:id="46" w:name="_Toc178344241"/>
      <w:r>
        <w:t xml:space="preserve">Caso de Uso 7: </w:t>
      </w:r>
      <w:r w:rsidRPr="00BF7A3F">
        <w:t>Realizar evaluación de riesgo</w:t>
      </w:r>
      <w:r>
        <w:t>.</w:t>
      </w:r>
      <w:bookmarkEnd w:id="45"/>
      <w:bookmarkEnd w:id="46"/>
    </w:p>
    <w:p w14:paraId="69590F2D" w14:textId="77777777" w:rsidR="001C1A78" w:rsidRDefault="001C1A78" w:rsidP="001C1A78">
      <w:pPr>
        <w:pStyle w:val="PSI-Ttulo3"/>
      </w:pPr>
      <w:bookmarkStart w:id="47" w:name="_Toc178344242"/>
      <w:r>
        <w:t>Descripción</w:t>
      </w:r>
      <w:bookmarkEnd w:id="4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50D36E2D" w:rsidR="00294B01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rellenar con: impacto y probabilidad del riesgo</w:t>
            </w:r>
            <w:r w:rsidR="00714468">
              <w:rPr>
                <w:lang w:eastAsia="ar-SA"/>
              </w:rPr>
              <w:t xml:space="preserve"> en una escala del 1 al 10</w:t>
            </w:r>
            <w:r>
              <w:rPr>
                <w:lang w:eastAsia="ar-SA"/>
              </w:rPr>
              <w:t xml:space="preserve">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probabilidad.</w:t>
            </w:r>
          </w:p>
          <w:p w14:paraId="1BD712F5" w14:textId="77D2C17C" w:rsidR="00416F7A" w:rsidRPr="009C2D1C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5B673AB2" w14:textId="77777777" w:rsidR="00416F7A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  <w:p w14:paraId="52AF15D0" w14:textId="1B81B88F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lang w:eastAsia="ar-SA"/>
              </w:rPr>
              <w:t>.</w:t>
            </w:r>
          </w:p>
          <w:p w14:paraId="1D3A45A5" w14:textId="70BF5214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</w:t>
            </w:r>
            <w:r>
              <w:rPr>
                <w:lang w:eastAsia="ar-SA"/>
              </w:rPr>
              <w:t>la</w:t>
            </w:r>
            <w:r w:rsidRPr="0097462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evaluación</w:t>
            </w:r>
            <w:r w:rsidRPr="0097462F">
              <w:rPr>
                <w:lang w:eastAsia="ar-SA"/>
              </w:rPr>
              <w:t xml:space="preserve"> ha sido añadid</w:t>
            </w:r>
            <w:r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1CCB906C" w14:textId="35DA6717" w:rsidR="009C2D1C" w:rsidRPr="006C67BF" w:rsidRDefault="009C2D1C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311" w:type="dxa"/>
          </w:tcPr>
          <w:p w14:paraId="4F0E2B6B" w14:textId="77777777" w:rsidR="00416F7A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Pr="000D771C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8" w:name="_Toc177738454"/>
      <w:bookmarkStart w:id="49" w:name="_Toc178344243"/>
      <w:r>
        <w:t>Caso de Uso 8: Añadir</w:t>
      </w:r>
      <w:r w:rsidRPr="00BF7A3F">
        <w:t xml:space="preserve"> </w:t>
      </w:r>
      <w:r>
        <w:t>plan de acción.</w:t>
      </w:r>
      <w:bookmarkEnd w:id="48"/>
      <w:bookmarkEnd w:id="49"/>
    </w:p>
    <w:p w14:paraId="2783CFB3" w14:textId="77777777" w:rsidR="001C1A78" w:rsidRDefault="001C1A78" w:rsidP="001C1A78">
      <w:pPr>
        <w:pStyle w:val="PSI-Ttulo3"/>
      </w:pPr>
      <w:bookmarkStart w:id="50" w:name="_Toc178344244"/>
      <w:r>
        <w:t>Descripción</w:t>
      </w:r>
      <w:bookmarkEnd w:id="5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3E8A6CC6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</w:t>
            </w:r>
            <w:r w:rsidR="00E77F4F">
              <w:t xml:space="preserve"> </w:t>
            </w:r>
            <w:r>
              <w:t xml:space="preserve">una serie de actividades que se deben realizar </w:t>
            </w:r>
            <w:r w:rsidR="00E77F4F">
              <w:t xml:space="preserve">con una fecha de inicio y una fecha de fin junto con el responsable de </w:t>
            </w:r>
            <w:r w:rsidR="00D368E3">
              <w:t>esta</w:t>
            </w:r>
            <w:r>
              <w:t>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407711F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una serie de Actividades a realizar</w:t>
            </w:r>
            <w:r w:rsidR="006B0988">
              <w:rPr>
                <w:lang w:eastAsia="ar-SA"/>
              </w:rPr>
              <w:t xml:space="preserve"> con su fecha de inicio, fin y responsable</w:t>
            </w:r>
            <w:r>
              <w:rPr>
                <w:lang w:eastAsia="ar-SA"/>
              </w:rPr>
              <w:t>.</w:t>
            </w:r>
          </w:p>
          <w:p w14:paraId="11E46D1C" w14:textId="5E3D629A" w:rsidR="00980740" w:rsidRDefault="00980740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</w:t>
            </w:r>
            <w:r w:rsidR="006B0988">
              <w:rPr>
                <w:lang w:eastAsia="ar-SA"/>
              </w:rPr>
              <w:t>rellena</w:t>
            </w:r>
            <w:r>
              <w:rPr>
                <w:lang w:eastAsia="ar-SA"/>
              </w:rPr>
              <w:t xml:space="preserve"> los datos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52DE6B34" w14:textId="77777777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47965D88" w14:textId="77FD68E5" w:rsidR="00786941" w:rsidRDefault="00786941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16D04988" w14:textId="17ECE3B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1CF4CAAC" w14:textId="77777777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 w:rsidRPr="00F4521B">
              <w:rPr>
                <w:b/>
                <w:bCs/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1" w:name="_Toc177738457"/>
      <w:bookmarkStart w:id="52" w:name="_Toc178344245"/>
      <w:r>
        <w:t>Caso de Uso 9: Modificar</w:t>
      </w:r>
      <w:r w:rsidRPr="00BF7A3F">
        <w:t xml:space="preserve"> </w:t>
      </w:r>
      <w:r>
        <w:t>plan de acción.</w:t>
      </w:r>
      <w:bookmarkEnd w:id="51"/>
      <w:bookmarkEnd w:id="52"/>
    </w:p>
    <w:p w14:paraId="79FF5E76" w14:textId="77777777" w:rsidR="001C1A78" w:rsidRDefault="001C1A78" w:rsidP="001C1A78">
      <w:pPr>
        <w:pStyle w:val="PSI-Ttulo3"/>
      </w:pPr>
      <w:bookmarkStart w:id="53" w:name="_Toc178344246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1.</w:t>
            </w:r>
          </w:p>
          <w:p w14:paraId="0FF90DCF" w14:textId="55B2CC62" w:rsidR="009C2D1C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</w:t>
            </w:r>
            <w:r w:rsidR="009C2D1C">
              <w:rPr>
                <w:lang w:eastAsia="ar-SA"/>
              </w:rPr>
              <w:t>.</w:t>
            </w:r>
          </w:p>
          <w:p w14:paraId="3D79E120" w14:textId="77777777" w:rsidR="0097462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D841D89" w14:textId="77777777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 w:rsidRPr="00FE71DD">
              <w:rPr>
                <w:b/>
                <w:bCs/>
                <w:lang w:eastAsia="ar-SA"/>
              </w:rPr>
              <w:t>F</w:t>
            </w:r>
            <w:r w:rsidR="00980740" w:rsidRPr="000D3C0D">
              <w:rPr>
                <w:b/>
                <w:bCs/>
                <w:lang w:eastAsia="ar-SA"/>
              </w:rPr>
              <w:t>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AF17191" w14:textId="77777777" w:rsidR="001C1A78" w:rsidRDefault="001C1A78" w:rsidP="00106A83">
      <w:pPr>
        <w:pStyle w:val="PSI-Ttulo2"/>
        <w:ind w:left="0" w:firstLine="0"/>
      </w:pPr>
    </w:p>
    <w:p w14:paraId="638EFC18" w14:textId="489A4EB8" w:rsidR="001C1A78" w:rsidRDefault="001C1A78" w:rsidP="001C1A78">
      <w:pPr>
        <w:pStyle w:val="PSI-Ttulo2"/>
      </w:pPr>
      <w:bookmarkStart w:id="54" w:name="_Toc177738463"/>
      <w:bookmarkStart w:id="55" w:name="_Toc178344249"/>
      <w:r>
        <w:t>Caso de Uso 1</w:t>
      </w:r>
      <w:r w:rsidR="00106A83">
        <w:t>0</w:t>
      </w:r>
      <w:r>
        <w:t xml:space="preserve">: </w:t>
      </w:r>
      <w:r w:rsidRPr="009A246E">
        <w:t>Realiza</w:t>
      </w:r>
      <w:r w:rsidR="008D087E">
        <w:t>r y solicitar</w:t>
      </w:r>
      <w:r w:rsidRPr="009A246E">
        <w:t xml:space="preserve"> informes</w:t>
      </w:r>
      <w:r>
        <w:t>.</w:t>
      </w:r>
      <w:bookmarkEnd w:id="54"/>
      <w:bookmarkEnd w:id="55"/>
    </w:p>
    <w:p w14:paraId="506806C5" w14:textId="77777777" w:rsidR="001C1A78" w:rsidRDefault="001C1A78" w:rsidP="001C1A78">
      <w:pPr>
        <w:pStyle w:val="PSI-Ttulo3"/>
      </w:pPr>
      <w:bookmarkStart w:id="56" w:name="_Toc178344250"/>
      <w:r>
        <w:t>Descripción</w:t>
      </w:r>
      <w:bookmarkEnd w:id="5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AD7A241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informes de incidencia de un riesgo</w:t>
            </w:r>
            <w:r w:rsidR="00D1315B">
              <w:rPr>
                <w:lang w:eastAsia="ar-SA"/>
              </w:rPr>
              <w:t xml:space="preserve"> y solicitar informes de tarea a desarrollar y/o de evolución de los riesgos</w:t>
            </w:r>
            <w:r>
              <w:rPr>
                <w:lang w:eastAsia="ar-SA"/>
              </w:rPr>
              <w:t>.</w:t>
            </w:r>
            <w:r w:rsidR="00D1315B">
              <w:rPr>
                <w:lang w:eastAsia="ar-SA"/>
              </w:rPr>
              <w:t xml:space="preserve"> 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11A90B8D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a pantalla para seleccionar la solicitud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de un tipo de informe 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o el registro de una incidencia.</w:t>
            </w:r>
          </w:p>
          <w:p w14:paraId="12200541" w14:textId="1F1DB4B5" w:rsid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registrar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informe de incidencia de un riesgo. En caso de seleccionar </w:t>
            </w:r>
            <w:r w:rsidR="00C7104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solicitar informe de tarea a desarrollar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ir al </w:t>
            </w:r>
            <w:r w:rsidR="0070319B"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</w:t>
            </w:r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ubflujo 1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. En caso de seleccionar informe de </w:t>
            </w:r>
            <w:r w:rsidR="00E3439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evolución de los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riesgos ir al </w:t>
            </w:r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subflujo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32F2AEB0" w14:textId="447DAFA8" w:rsidR="00266582" w:rsidRPr="00C24088" w:rsidRDefault="0026658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1764F80" w14:textId="7D5FBCB0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formulario con la fecha de ocurrencia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y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una descripción de los hechos</w:t>
            </w:r>
          </w:p>
          <w:p w14:paraId="62D4C6E0" w14:textId="0F782645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confirma la subida del informe. En caso de cancelar, continuar al </w:t>
            </w:r>
            <w:r w:rsidR="00180AF1"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P</w:t>
            </w:r>
            <w:r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aso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1A99DC97" w14:textId="77777777" w:rsid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551826EB" w:rsidR="00795672" w:rsidRP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1D55F4B" w14:textId="6BF41B55" w:rsidR="00C24088" w:rsidRPr="00C24088" w:rsidRDefault="00C24088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 xml:space="preserve">El usuario </w:t>
            </w:r>
            <w:r w:rsidR="008512C3">
              <w:rPr>
                <w:lang w:val="es-AR" w:eastAsia="ar-SA"/>
              </w:rPr>
              <w:t>solicita el informe de tareas a desarrollar</w:t>
            </w:r>
            <w:r w:rsidRPr="00C24088">
              <w:rPr>
                <w:lang w:val="es-AR" w:eastAsia="ar-SA"/>
              </w:rPr>
              <w:t>.</w:t>
            </w:r>
            <w:r w:rsidR="008512C3">
              <w:rPr>
                <w:lang w:val="es-AR" w:eastAsia="ar-SA"/>
              </w:rPr>
              <w:t xml:space="preserve"> </w:t>
            </w:r>
            <w:r w:rsidR="007C2689">
              <w:rPr>
                <w:lang w:val="es-AR" w:eastAsia="ar-SA"/>
              </w:rPr>
              <w:t xml:space="preserve">Si el usuario es líder del proyecto ir al </w:t>
            </w:r>
            <w:r w:rsidR="007C2689" w:rsidRPr="007C2689">
              <w:rPr>
                <w:b/>
                <w:bCs/>
                <w:lang w:val="es-AR" w:eastAsia="ar-SA"/>
              </w:rPr>
              <w:t>Paso 3</w:t>
            </w:r>
            <w:r w:rsidR="007C2689">
              <w:rPr>
                <w:lang w:val="es-AR" w:eastAsia="ar-SA"/>
              </w:rPr>
              <w:t>.</w:t>
            </w:r>
          </w:p>
          <w:p w14:paraId="2AEBD25F" w14:textId="77777777" w:rsidR="007C2689" w:rsidRDefault="008512C3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1. </w:t>
            </w:r>
            <w:r w:rsidR="00C24088"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de la cual es responsable el usuario</w:t>
            </w:r>
            <w:r w:rsidR="00321FED">
              <w:rPr>
                <w:lang w:val="es-AR" w:eastAsia="ar-SA"/>
              </w:rPr>
              <w:t>, separando las tareas activas con las tareas completadas</w:t>
            </w:r>
            <w:r w:rsidR="00C24088" w:rsidRPr="00C24088">
              <w:rPr>
                <w:lang w:val="es-AR" w:eastAsia="ar-SA"/>
              </w:rPr>
              <w:t>.</w:t>
            </w:r>
          </w:p>
          <w:p w14:paraId="5C1BDC7F" w14:textId="3CFEA350" w:rsidR="00293C26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2.  2. </w:t>
            </w:r>
            <w:r w:rsidR="00C24088"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="00C24088"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="00C24088"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>aso 2</w:t>
            </w:r>
            <w:r w:rsidR="00C24088" w:rsidRPr="007C2689">
              <w:rPr>
                <w:lang w:val="es-AR" w:eastAsia="ar-SA"/>
              </w:rPr>
              <w:t>.</w:t>
            </w:r>
          </w:p>
          <w:p w14:paraId="231A02B1" w14:textId="77777777" w:rsidR="007C2689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3.  1. </w:t>
            </w:r>
            <w:r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que se deben realizar.</w:t>
            </w:r>
          </w:p>
          <w:p w14:paraId="334CCE24" w14:textId="5B01FC41" w:rsidR="00687E80" w:rsidRPr="007C2689" w:rsidRDefault="00687E80" w:rsidP="00687E80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3.  2. </w:t>
            </w:r>
            <w:r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>aso 2</w:t>
            </w:r>
            <w:r w:rsidRPr="007C2689">
              <w:rPr>
                <w:lang w:val="es-AR" w:eastAsia="ar-SA"/>
              </w:rPr>
              <w:t>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5F954767" w14:textId="09DBEE17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evolución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riesgos</w:t>
            </w:r>
          </w:p>
          <w:p w14:paraId="7CE13539" w14:textId="624C42FA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sistema despliega la lista de riesgos y solicita que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seleccione al menos uno</w:t>
            </w:r>
          </w:p>
          <w:p w14:paraId="66C3C0BE" w14:textId="0F1906A8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los 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riesgo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5F3E504D" w14:textId="08F10160" w:rsid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qué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manera han ido evolucionando los riesgos desde que inicio la primera iteraci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ó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n del proyecto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</w:t>
            </w:r>
          </w:p>
          <w:p w14:paraId="0E8E51F8" w14:textId="76380C57" w:rsidR="00293C26" w:rsidRP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526276E2" w:rsidR="001C1A78" w:rsidRDefault="001C1A78" w:rsidP="001C1A78">
      <w:pPr>
        <w:pStyle w:val="PSI-Ttulo2"/>
      </w:pPr>
      <w:bookmarkStart w:id="57" w:name="_Toc177738466"/>
      <w:bookmarkStart w:id="58" w:name="_Toc178344251"/>
      <w:r>
        <w:t>Caso de Uso 1</w:t>
      </w:r>
      <w:r w:rsidR="00106A83">
        <w:t>1</w:t>
      </w:r>
      <w:r>
        <w:t xml:space="preserve">: </w:t>
      </w:r>
      <w:r w:rsidRPr="005029D5">
        <w:t>Exportar archivos</w:t>
      </w:r>
      <w:r>
        <w:t>.</w:t>
      </w:r>
      <w:bookmarkEnd w:id="57"/>
      <w:bookmarkEnd w:id="58"/>
    </w:p>
    <w:p w14:paraId="5F83ABA2" w14:textId="77777777" w:rsidR="001C1A78" w:rsidRDefault="001C1A78" w:rsidP="001C1A78">
      <w:pPr>
        <w:pStyle w:val="PSI-Ttulo3"/>
      </w:pPr>
      <w:bookmarkStart w:id="59" w:name="_Toc178344252"/>
      <w:r>
        <w:t>Descripción</w:t>
      </w:r>
      <w:bookmarkEnd w:id="5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41BDA3B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</w:t>
            </w:r>
            <w:r w:rsidR="00FB25CE">
              <w:rPr>
                <w:lang w:eastAsia="ar-SA"/>
              </w:rPr>
              <w:t xml:space="preserve"> deben</w:t>
            </w:r>
            <w:r>
              <w:rPr>
                <w:lang w:eastAsia="ar-SA"/>
              </w:rPr>
              <w:t xml:space="preserve">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6EED92B2" w:rsidR="00293C26" w:rsidRDefault="0079567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74C15">
              <w:rPr>
                <w:lang w:eastAsia="ar-SA"/>
              </w:rPr>
              <w:t>de un informe o grafico realizado.</w:t>
            </w:r>
          </w:p>
          <w:p w14:paraId="70E2714A" w14:textId="1B0027F2" w:rsidR="002B038C" w:rsidRDefault="002B038C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376615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47E078AB" w14:textId="77777777" w:rsidR="002813A5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5755327A" w:rsidR="001C1A78" w:rsidRDefault="001C1A78" w:rsidP="001C1A78">
      <w:pPr>
        <w:pStyle w:val="PSI-Ttulo2"/>
      </w:pPr>
      <w:bookmarkStart w:id="60" w:name="_Toc177738469"/>
      <w:bookmarkStart w:id="61" w:name="_Toc178344253"/>
      <w:r>
        <w:t>Caso de Uso 1</w:t>
      </w:r>
      <w:r w:rsidR="00106A83">
        <w:t>2</w:t>
      </w:r>
      <w:r>
        <w:t>: Realizar análisis de riesgo.</w:t>
      </w:r>
      <w:bookmarkEnd w:id="60"/>
      <w:bookmarkEnd w:id="61"/>
    </w:p>
    <w:p w14:paraId="43044A9B" w14:textId="77777777" w:rsidR="001C1A78" w:rsidRDefault="001C1A78" w:rsidP="001C1A78">
      <w:pPr>
        <w:pStyle w:val="PSI-Ttulo3"/>
      </w:pPr>
      <w:bookmarkStart w:id="62" w:name="_Toc178344254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8BCC149" w:rsidR="00293C26" w:rsidRPr="006C67BF" w:rsidRDefault="00D43DFB" w:rsidP="00272F81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El sistema actualiza el estado de los riesgos según las acciones que se deben llevar a cabo para cada uno.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3367885" w:rsidR="008A2A59" w:rsidRPr="006C67BF" w:rsidRDefault="00D43DFB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Acceder al sistema</w:t>
            </w:r>
            <w:r w:rsidR="00272F81">
              <w:rPr>
                <w:lang w:eastAsia="ar-SA"/>
              </w:rPr>
              <w:t>, estar vinculado a un proyecto y debe haber al menos un riesgo cargado.</w:t>
            </w:r>
          </w:p>
        </w:tc>
      </w:tr>
      <w:tr w:rsidR="00F20C55" w:rsidRPr="006C67BF" w14:paraId="7CFD551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B28CEDC" w14:textId="57695FB0" w:rsidR="00F20C55" w:rsidRDefault="00F20C5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Disparador</w:t>
            </w:r>
          </w:p>
        </w:tc>
        <w:tc>
          <w:tcPr>
            <w:tcW w:w="6656" w:type="dxa"/>
          </w:tcPr>
          <w:p w14:paraId="698CEEF0" w14:textId="77777777" w:rsidR="00D708FD" w:rsidRDefault="00F20C55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añade, evalúa o planifica un riesgo.</w:t>
            </w:r>
            <w:r w:rsidR="00D708FD">
              <w:rPr>
                <w:lang w:eastAsia="ar-SA"/>
              </w:rPr>
              <w:t xml:space="preserve"> </w:t>
            </w:r>
          </w:p>
          <w:p w14:paraId="5794A7FC" w14:textId="5775F5BC" w:rsidR="00D708FD" w:rsidRDefault="00D708FD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Inicio la siguiente iteración del proyecto.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F6884AE" w14:textId="2CCDAD9E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añadió un riesgo, continua en </w:t>
            </w:r>
            <w:r w:rsidRPr="00F20C55"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4FA26841" w14:textId="3C4E3756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</w:t>
            </w:r>
            <w:r>
              <w:rPr>
                <w:lang w:eastAsia="ar-SA"/>
              </w:rPr>
              <w:t>evalúo</w:t>
            </w:r>
            <w:r>
              <w:rPr>
                <w:lang w:eastAsia="ar-SA"/>
              </w:rPr>
              <w:t xml:space="preserve"> un riesgo, continua en </w:t>
            </w:r>
            <w:r w:rsidRPr="00F20C55">
              <w:rPr>
                <w:b/>
                <w:bCs/>
                <w:lang w:eastAsia="ar-SA"/>
              </w:rPr>
              <w:t xml:space="preserve">Subflujo </w:t>
            </w:r>
            <w:r w:rsidRPr="00F20C55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403D47C6" w14:textId="77777777" w:rsidR="002F7C2D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</w:t>
            </w:r>
            <w:r>
              <w:rPr>
                <w:lang w:eastAsia="ar-SA"/>
              </w:rPr>
              <w:t>planificó</w:t>
            </w:r>
            <w:r>
              <w:rPr>
                <w:lang w:eastAsia="ar-SA"/>
              </w:rPr>
              <w:t xml:space="preserve"> un riesgo, continua en </w:t>
            </w:r>
            <w:r w:rsidRPr="00F20C55">
              <w:rPr>
                <w:b/>
                <w:bCs/>
                <w:lang w:eastAsia="ar-SA"/>
              </w:rPr>
              <w:t xml:space="preserve">Subflujo </w:t>
            </w:r>
            <w:r w:rsidRPr="00F20C55">
              <w:rPr>
                <w:b/>
                <w:bCs/>
                <w:lang w:eastAsia="ar-SA"/>
              </w:rPr>
              <w:t>3</w:t>
            </w:r>
            <w:r>
              <w:rPr>
                <w:lang w:eastAsia="ar-SA"/>
              </w:rPr>
              <w:t>.</w:t>
            </w:r>
          </w:p>
          <w:p w14:paraId="771279C0" w14:textId="0C391A16" w:rsidR="00D708FD" w:rsidRPr="006C67BF" w:rsidRDefault="00D708FD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inicio una nueva iteración del proyecto, continua en el </w:t>
            </w:r>
            <w:r w:rsidRPr="00D708FD">
              <w:rPr>
                <w:b/>
                <w:bCs/>
                <w:lang w:eastAsia="ar-SA"/>
              </w:rPr>
              <w:t>Subflujo 4</w:t>
            </w:r>
            <w:r>
              <w:rPr>
                <w:lang w:eastAsia="ar-SA"/>
              </w:rPr>
              <w:t>.</w:t>
            </w:r>
          </w:p>
        </w:tc>
      </w:tr>
      <w:tr w:rsidR="00F20C55" w:rsidRPr="006C67BF" w14:paraId="0C360A7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43696E8" w14:textId="099A7E36" w:rsidR="00F20C55" w:rsidRDefault="00F20C5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79C80183" w14:textId="77777777" w:rsidR="00F20C55" w:rsidRDefault="00F20C55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“Necesita ser evaluado”.</w:t>
            </w:r>
          </w:p>
          <w:p w14:paraId="3D47F2AF" w14:textId="2670331A" w:rsidR="00F20C55" w:rsidRDefault="004D6ED7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CU4 paso 6</w:t>
            </w:r>
            <w:r w:rsidR="00F20C55">
              <w:rPr>
                <w:lang w:eastAsia="ar-SA"/>
              </w:rPr>
              <w:t>.</w:t>
            </w:r>
          </w:p>
        </w:tc>
      </w:tr>
      <w:tr w:rsidR="00F20C55" w:rsidRPr="006C67BF" w14:paraId="58DC7DD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9C53F0E" w14:textId="68F3F932" w:rsidR="00F20C55" w:rsidRDefault="00D708FD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08A22919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analiza el factor de riesgo del riesgo evaluado.</w:t>
            </w:r>
          </w:p>
          <w:p w14:paraId="507A91ED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factor de riesgo</w:t>
            </w:r>
            <w:r w:rsidR="00F32231">
              <w:rPr>
                <w:lang w:eastAsia="ar-SA"/>
              </w:rPr>
              <w:t xml:space="preserve"> es menor a 9, actualiza su estado a “Ignorar”. Si el factor de riesgo es mayor o igual a 9 y menor a 36, actualiza su estado a “Evaluar en la próxima iteración”. Si el factor de riesgo es mayor o igual a 36 y menor a 64, actualiza su </w:t>
            </w:r>
            <w:r w:rsidR="00F32231">
              <w:rPr>
                <w:lang w:eastAsia="ar-SA"/>
              </w:rPr>
              <w:lastRenderedPageBreak/>
              <w:t>estado a “Necesita plan de acción”, si el líder de proyecto decide posponerlo se actualiza su estado a “Evaluar en próxima iteración”. Si el factor de riesgo es mayor a 64, se actualiza su estado a “Riesgo crítico”.</w:t>
            </w:r>
          </w:p>
          <w:p w14:paraId="4F10F6E5" w14:textId="68022EFE" w:rsidR="00D708FD" w:rsidRDefault="004D6ED7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CU7 paso 7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768861A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8664330" w14:textId="4431015D" w:rsidR="00D708FD" w:rsidRDefault="00D708FD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3</w:t>
            </w:r>
          </w:p>
        </w:tc>
        <w:tc>
          <w:tcPr>
            <w:tcW w:w="6656" w:type="dxa"/>
          </w:tcPr>
          <w:p w14:paraId="1AD0CF39" w14:textId="77777777" w:rsidR="00D708FD" w:rsidRDefault="00D708FD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“Riesgo planificado”.</w:t>
            </w:r>
          </w:p>
          <w:p w14:paraId="062C8F76" w14:textId="56B36965" w:rsidR="00D708FD" w:rsidRDefault="004D6ED7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CU8 paso 6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10F79BA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90255B1" w14:textId="3DD48EB2" w:rsidR="00D708FD" w:rsidRDefault="00D708FD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4</w:t>
            </w:r>
          </w:p>
        </w:tc>
        <w:tc>
          <w:tcPr>
            <w:tcW w:w="6656" w:type="dxa"/>
          </w:tcPr>
          <w:p w14:paraId="2BF1902F" w14:textId="339778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actualiza el estado de todos los riesgos de la lista que no </w:t>
            </w:r>
            <w:r w:rsidR="00D43DFB">
              <w:rPr>
                <w:lang w:eastAsia="ar-SA"/>
              </w:rPr>
              <w:t>estén</w:t>
            </w:r>
            <w:r>
              <w:rPr>
                <w:lang w:eastAsia="ar-SA"/>
              </w:rPr>
              <w:t xml:space="preserve"> en el estado “Ignorar” a “Necesita evaluación”.</w:t>
            </w:r>
          </w:p>
          <w:p w14:paraId="099E177C" w14:textId="28389C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3" w:name="_Toc228206481"/>
      <w:bookmarkStart w:id="64" w:name="_Toc228242381"/>
      <w:bookmarkStart w:id="65" w:name="_Toc228266927"/>
      <w:bookmarkStart w:id="66" w:name="_Toc234682919"/>
    </w:p>
    <w:p w14:paraId="08ECA44A" w14:textId="5FA717BB" w:rsidR="00DA157D" w:rsidRDefault="00347BE9" w:rsidP="00293C26">
      <w:pPr>
        <w:pStyle w:val="PSI-Ttulo1"/>
      </w:pPr>
      <w:bookmarkStart w:id="67" w:name="_Toc178344255"/>
      <w:r>
        <w:t>Diagramas Asociados</w:t>
      </w:r>
      <w:bookmarkStart w:id="68" w:name="_Toc234903959"/>
      <w:bookmarkEnd w:id="63"/>
      <w:bookmarkEnd w:id="64"/>
      <w:bookmarkEnd w:id="65"/>
      <w:bookmarkEnd w:id="66"/>
      <w:bookmarkEnd w:id="67"/>
    </w:p>
    <w:p w14:paraId="10AF5DA9" w14:textId="77777777" w:rsidR="00DA157D" w:rsidRPr="007A7B00" w:rsidRDefault="00DA157D" w:rsidP="00DA157D">
      <w:pPr>
        <w:pStyle w:val="PSI-Ttulo2"/>
      </w:pPr>
      <w:bookmarkStart w:id="69" w:name="_Toc178344256"/>
      <w:r w:rsidRPr="007A7B00">
        <w:t>Diagrama de casos de uso</w:t>
      </w:r>
      <w:bookmarkEnd w:id="68"/>
      <w:bookmarkEnd w:id="69"/>
    </w:p>
    <w:p w14:paraId="48DA5D1C" w14:textId="66B0AF47" w:rsidR="001C1A78" w:rsidRPr="00D31E5B" w:rsidRDefault="00461C2B" w:rsidP="001C1A78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411607" wp14:editId="08A0A387">
            <wp:extent cx="5400040" cy="4492625"/>
            <wp:effectExtent l="0" t="0" r="0" b="3175"/>
            <wp:docPr id="15092811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1159" name="Imagen 1509281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0" w:name="_Toc178344257"/>
      <w:r w:rsidRPr="00354809">
        <w:lastRenderedPageBreak/>
        <w:t>Diagramas de Paquetes</w:t>
      </w:r>
      <w:bookmarkEnd w:id="70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1" w:name="_Toc178344258"/>
      <w:r w:rsidRPr="00C5422D">
        <w:t>Diagrama de componentes</w:t>
      </w:r>
      <w:bookmarkEnd w:id="71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2" w:name="_Toc178344259"/>
      <w:r>
        <w:lastRenderedPageBreak/>
        <w:t>D</w:t>
      </w:r>
      <w:r w:rsidR="0054740D" w:rsidRPr="0054740D">
        <w:t>iagrama de Clases</w:t>
      </w:r>
      <w:bookmarkEnd w:id="72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5"/>
      <w:footerReference w:type="default" r:id="rId16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09633" w14:textId="77777777" w:rsidR="009D441B" w:rsidRDefault="009D441B" w:rsidP="00C94FBE">
      <w:pPr>
        <w:spacing w:before="0" w:line="240" w:lineRule="auto"/>
      </w:pPr>
      <w:r>
        <w:separator/>
      </w:r>
    </w:p>
    <w:p w14:paraId="7DCF02E2" w14:textId="77777777" w:rsidR="009D441B" w:rsidRDefault="009D441B"/>
  </w:endnote>
  <w:endnote w:type="continuationSeparator" w:id="0">
    <w:p w14:paraId="07BA153F" w14:textId="77777777" w:rsidR="009D441B" w:rsidRDefault="009D441B" w:rsidP="00C94FBE">
      <w:pPr>
        <w:spacing w:before="0" w:line="240" w:lineRule="auto"/>
      </w:pPr>
      <w:r>
        <w:continuationSeparator/>
      </w:r>
    </w:p>
    <w:p w14:paraId="08CDBAF3" w14:textId="77777777" w:rsidR="009D441B" w:rsidRDefault="009D4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308D5" w14:textId="77777777" w:rsidR="009D441B" w:rsidRDefault="009D441B" w:rsidP="00C94FBE">
      <w:pPr>
        <w:spacing w:before="0" w:line="240" w:lineRule="auto"/>
      </w:pPr>
      <w:r>
        <w:separator/>
      </w:r>
    </w:p>
    <w:p w14:paraId="08D6868F" w14:textId="77777777" w:rsidR="009D441B" w:rsidRDefault="009D441B"/>
  </w:footnote>
  <w:footnote w:type="continuationSeparator" w:id="0">
    <w:p w14:paraId="531F7642" w14:textId="77777777" w:rsidR="009D441B" w:rsidRDefault="009D441B" w:rsidP="00C94FBE">
      <w:pPr>
        <w:spacing w:before="0" w:line="240" w:lineRule="auto"/>
      </w:pPr>
      <w:r>
        <w:continuationSeparator/>
      </w:r>
    </w:p>
    <w:p w14:paraId="7908B510" w14:textId="77777777" w:rsidR="009D441B" w:rsidRDefault="009D44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7C54"/>
    <w:multiLevelType w:val="hybridMultilevel"/>
    <w:tmpl w:val="E1340F1A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643E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5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517C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9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44057"/>
    <w:multiLevelType w:val="hybridMultilevel"/>
    <w:tmpl w:val="DE724D52"/>
    <w:lvl w:ilvl="0" w:tplc="2C0A000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741" w:hanging="360"/>
      </w:pPr>
    </w:lvl>
    <w:lvl w:ilvl="2" w:tplc="2C0A001B" w:tentative="1">
      <w:start w:val="1"/>
      <w:numFmt w:val="lowerRoman"/>
      <w:lvlText w:val="%3."/>
      <w:lvlJc w:val="right"/>
      <w:pPr>
        <w:ind w:left="2461" w:hanging="180"/>
      </w:pPr>
    </w:lvl>
    <w:lvl w:ilvl="3" w:tplc="2C0A000F" w:tentative="1">
      <w:start w:val="1"/>
      <w:numFmt w:val="decimal"/>
      <w:lvlText w:val="%4."/>
      <w:lvlJc w:val="left"/>
      <w:pPr>
        <w:ind w:left="3181" w:hanging="360"/>
      </w:pPr>
    </w:lvl>
    <w:lvl w:ilvl="4" w:tplc="2C0A0019" w:tentative="1">
      <w:start w:val="1"/>
      <w:numFmt w:val="lowerLetter"/>
      <w:lvlText w:val="%5."/>
      <w:lvlJc w:val="left"/>
      <w:pPr>
        <w:ind w:left="3901" w:hanging="360"/>
      </w:pPr>
    </w:lvl>
    <w:lvl w:ilvl="5" w:tplc="2C0A001B" w:tentative="1">
      <w:start w:val="1"/>
      <w:numFmt w:val="lowerRoman"/>
      <w:lvlText w:val="%6."/>
      <w:lvlJc w:val="right"/>
      <w:pPr>
        <w:ind w:left="4621" w:hanging="180"/>
      </w:pPr>
    </w:lvl>
    <w:lvl w:ilvl="6" w:tplc="2C0A000F" w:tentative="1">
      <w:start w:val="1"/>
      <w:numFmt w:val="decimal"/>
      <w:lvlText w:val="%7."/>
      <w:lvlJc w:val="left"/>
      <w:pPr>
        <w:ind w:left="5341" w:hanging="360"/>
      </w:pPr>
    </w:lvl>
    <w:lvl w:ilvl="7" w:tplc="2C0A0019" w:tentative="1">
      <w:start w:val="1"/>
      <w:numFmt w:val="lowerLetter"/>
      <w:lvlText w:val="%8."/>
      <w:lvlJc w:val="left"/>
      <w:pPr>
        <w:ind w:left="6061" w:hanging="360"/>
      </w:pPr>
    </w:lvl>
    <w:lvl w:ilvl="8" w:tplc="2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8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04E63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33097244">
    <w:abstractNumId w:val="33"/>
  </w:num>
  <w:num w:numId="2" w16cid:durableId="2069914435">
    <w:abstractNumId w:val="20"/>
  </w:num>
  <w:num w:numId="3" w16cid:durableId="17052992">
    <w:abstractNumId w:val="29"/>
  </w:num>
  <w:num w:numId="4" w16cid:durableId="1192956375">
    <w:abstractNumId w:val="11"/>
  </w:num>
  <w:num w:numId="5" w16cid:durableId="62684490">
    <w:abstractNumId w:val="32"/>
  </w:num>
  <w:num w:numId="6" w16cid:durableId="1936018770">
    <w:abstractNumId w:val="30"/>
  </w:num>
  <w:num w:numId="7" w16cid:durableId="2005663802">
    <w:abstractNumId w:val="7"/>
  </w:num>
  <w:num w:numId="8" w16cid:durableId="1037119053">
    <w:abstractNumId w:val="15"/>
  </w:num>
  <w:num w:numId="9" w16cid:durableId="1403210171">
    <w:abstractNumId w:val="24"/>
  </w:num>
  <w:num w:numId="10" w16cid:durableId="825705582">
    <w:abstractNumId w:val="14"/>
  </w:num>
  <w:num w:numId="11" w16cid:durableId="530843615">
    <w:abstractNumId w:val="9"/>
  </w:num>
  <w:num w:numId="12" w16cid:durableId="435246939">
    <w:abstractNumId w:val="2"/>
  </w:num>
  <w:num w:numId="13" w16cid:durableId="855655393">
    <w:abstractNumId w:val="1"/>
  </w:num>
  <w:num w:numId="14" w16cid:durableId="470681321">
    <w:abstractNumId w:val="27"/>
  </w:num>
  <w:num w:numId="15" w16cid:durableId="611789797">
    <w:abstractNumId w:val="31"/>
  </w:num>
  <w:num w:numId="16" w16cid:durableId="132017707">
    <w:abstractNumId w:val="6"/>
  </w:num>
  <w:num w:numId="17" w16cid:durableId="1763843354">
    <w:abstractNumId w:val="10"/>
  </w:num>
  <w:num w:numId="18" w16cid:durableId="1345011037">
    <w:abstractNumId w:val="21"/>
  </w:num>
  <w:num w:numId="19" w16cid:durableId="223416758">
    <w:abstractNumId w:val="28"/>
  </w:num>
  <w:num w:numId="20" w16cid:durableId="1804498520">
    <w:abstractNumId w:val="0"/>
  </w:num>
  <w:num w:numId="21" w16cid:durableId="616332293">
    <w:abstractNumId w:val="25"/>
  </w:num>
  <w:num w:numId="22" w16cid:durableId="10686110">
    <w:abstractNumId w:val="16"/>
  </w:num>
  <w:num w:numId="23" w16cid:durableId="745877979">
    <w:abstractNumId w:val="23"/>
  </w:num>
  <w:num w:numId="24" w16cid:durableId="1461337463">
    <w:abstractNumId w:val="13"/>
  </w:num>
  <w:num w:numId="25" w16cid:durableId="1163277846">
    <w:abstractNumId w:val="18"/>
  </w:num>
  <w:num w:numId="26" w16cid:durableId="2010867602">
    <w:abstractNumId w:val="12"/>
  </w:num>
  <w:num w:numId="27" w16cid:durableId="560292976">
    <w:abstractNumId w:val="26"/>
  </w:num>
  <w:num w:numId="28" w16cid:durableId="914827894">
    <w:abstractNumId w:val="22"/>
  </w:num>
  <w:num w:numId="29" w16cid:durableId="156071626">
    <w:abstractNumId w:val="5"/>
  </w:num>
  <w:num w:numId="30" w16cid:durableId="1924994490">
    <w:abstractNumId w:val="17"/>
  </w:num>
  <w:num w:numId="31" w16cid:durableId="1905607092">
    <w:abstractNumId w:val="4"/>
  </w:num>
  <w:num w:numId="32" w16cid:durableId="2033874762">
    <w:abstractNumId w:val="19"/>
  </w:num>
  <w:num w:numId="33" w16cid:durableId="1131021228">
    <w:abstractNumId w:val="3"/>
  </w:num>
  <w:num w:numId="34" w16cid:durableId="1197893195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409B"/>
    <w:rsid w:val="00017EFE"/>
    <w:rsid w:val="00045F1A"/>
    <w:rsid w:val="0005240B"/>
    <w:rsid w:val="0007211D"/>
    <w:rsid w:val="00075E8F"/>
    <w:rsid w:val="000819ED"/>
    <w:rsid w:val="00087F53"/>
    <w:rsid w:val="00092BC0"/>
    <w:rsid w:val="000A0FE7"/>
    <w:rsid w:val="000A1FA5"/>
    <w:rsid w:val="000A371B"/>
    <w:rsid w:val="000B6121"/>
    <w:rsid w:val="000C3C44"/>
    <w:rsid w:val="000C4C42"/>
    <w:rsid w:val="000C4E31"/>
    <w:rsid w:val="000D3C0D"/>
    <w:rsid w:val="000D4C6E"/>
    <w:rsid w:val="000D771C"/>
    <w:rsid w:val="000F1888"/>
    <w:rsid w:val="000F1BCA"/>
    <w:rsid w:val="000F4925"/>
    <w:rsid w:val="000F4F97"/>
    <w:rsid w:val="000F79DF"/>
    <w:rsid w:val="001010B8"/>
    <w:rsid w:val="001029BC"/>
    <w:rsid w:val="00102BF1"/>
    <w:rsid w:val="0010416D"/>
    <w:rsid w:val="00106A83"/>
    <w:rsid w:val="001163FF"/>
    <w:rsid w:val="0012205F"/>
    <w:rsid w:val="001343B4"/>
    <w:rsid w:val="001366C9"/>
    <w:rsid w:val="001410A7"/>
    <w:rsid w:val="00144AE4"/>
    <w:rsid w:val="00150702"/>
    <w:rsid w:val="0015399F"/>
    <w:rsid w:val="00167468"/>
    <w:rsid w:val="00180AF1"/>
    <w:rsid w:val="00183953"/>
    <w:rsid w:val="001856D5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2D6D"/>
    <w:rsid w:val="001F5F92"/>
    <w:rsid w:val="00201B43"/>
    <w:rsid w:val="002029A8"/>
    <w:rsid w:val="0020621B"/>
    <w:rsid w:val="00217A70"/>
    <w:rsid w:val="00220B2B"/>
    <w:rsid w:val="00224B75"/>
    <w:rsid w:val="00231683"/>
    <w:rsid w:val="00265195"/>
    <w:rsid w:val="00266582"/>
    <w:rsid w:val="00266C42"/>
    <w:rsid w:val="00267DC2"/>
    <w:rsid w:val="00272F81"/>
    <w:rsid w:val="00274C15"/>
    <w:rsid w:val="002813A5"/>
    <w:rsid w:val="002937DD"/>
    <w:rsid w:val="00293C26"/>
    <w:rsid w:val="00294B01"/>
    <w:rsid w:val="0029553B"/>
    <w:rsid w:val="00295CA9"/>
    <w:rsid w:val="002A3281"/>
    <w:rsid w:val="002A41AA"/>
    <w:rsid w:val="002B038C"/>
    <w:rsid w:val="002B1B29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1FED"/>
    <w:rsid w:val="00325B0C"/>
    <w:rsid w:val="00337C49"/>
    <w:rsid w:val="00343F7C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1C2B"/>
    <w:rsid w:val="00466CB3"/>
    <w:rsid w:val="00467D26"/>
    <w:rsid w:val="004807AF"/>
    <w:rsid w:val="00480CBE"/>
    <w:rsid w:val="00493ACC"/>
    <w:rsid w:val="004A253F"/>
    <w:rsid w:val="004A54C8"/>
    <w:rsid w:val="004B1EA9"/>
    <w:rsid w:val="004C5D7E"/>
    <w:rsid w:val="004C64F8"/>
    <w:rsid w:val="004D45CD"/>
    <w:rsid w:val="004D5185"/>
    <w:rsid w:val="004D6ED7"/>
    <w:rsid w:val="004E26C3"/>
    <w:rsid w:val="004E46E1"/>
    <w:rsid w:val="004E4935"/>
    <w:rsid w:val="004F4D25"/>
    <w:rsid w:val="004F4EB6"/>
    <w:rsid w:val="004F545E"/>
    <w:rsid w:val="005017FA"/>
    <w:rsid w:val="005043CD"/>
    <w:rsid w:val="005046A5"/>
    <w:rsid w:val="00504A67"/>
    <w:rsid w:val="00511D9A"/>
    <w:rsid w:val="00515617"/>
    <w:rsid w:val="005303DB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1E7D"/>
    <w:rsid w:val="00653C38"/>
    <w:rsid w:val="006621C4"/>
    <w:rsid w:val="00674C1F"/>
    <w:rsid w:val="00686876"/>
    <w:rsid w:val="00687E80"/>
    <w:rsid w:val="006919D5"/>
    <w:rsid w:val="00692FB2"/>
    <w:rsid w:val="0069681C"/>
    <w:rsid w:val="006A2495"/>
    <w:rsid w:val="006A29EA"/>
    <w:rsid w:val="006A6B61"/>
    <w:rsid w:val="006B0988"/>
    <w:rsid w:val="006B3371"/>
    <w:rsid w:val="006B61A1"/>
    <w:rsid w:val="006C67BF"/>
    <w:rsid w:val="006D31EF"/>
    <w:rsid w:val="006F7568"/>
    <w:rsid w:val="00701753"/>
    <w:rsid w:val="0070319B"/>
    <w:rsid w:val="0070494E"/>
    <w:rsid w:val="00705C02"/>
    <w:rsid w:val="00710BA6"/>
    <w:rsid w:val="00711DF8"/>
    <w:rsid w:val="00714468"/>
    <w:rsid w:val="00721750"/>
    <w:rsid w:val="00725371"/>
    <w:rsid w:val="00742A25"/>
    <w:rsid w:val="007447BE"/>
    <w:rsid w:val="00764D24"/>
    <w:rsid w:val="00780CE7"/>
    <w:rsid w:val="00786941"/>
    <w:rsid w:val="00794430"/>
    <w:rsid w:val="00795672"/>
    <w:rsid w:val="007A33C6"/>
    <w:rsid w:val="007A4FBC"/>
    <w:rsid w:val="007A6A6C"/>
    <w:rsid w:val="007B151B"/>
    <w:rsid w:val="007B2E53"/>
    <w:rsid w:val="007C2330"/>
    <w:rsid w:val="007C2689"/>
    <w:rsid w:val="007C6916"/>
    <w:rsid w:val="007C742C"/>
    <w:rsid w:val="007D7477"/>
    <w:rsid w:val="007E410F"/>
    <w:rsid w:val="007E66A5"/>
    <w:rsid w:val="007F38C0"/>
    <w:rsid w:val="00801130"/>
    <w:rsid w:val="00801751"/>
    <w:rsid w:val="00801A81"/>
    <w:rsid w:val="00805C5B"/>
    <w:rsid w:val="00811205"/>
    <w:rsid w:val="008112DA"/>
    <w:rsid w:val="008150AE"/>
    <w:rsid w:val="0081672D"/>
    <w:rsid w:val="00816B5F"/>
    <w:rsid w:val="00817955"/>
    <w:rsid w:val="00822C20"/>
    <w:rsid w:val="00823AA7"/>
    <w:rsid w:val="0082715D"/>
    <w:rsid w:val="0084145D"/>
    <w:rsid w:val="008512C3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75017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D087E"/>
    <w:rsid w:val="008E3363"/>
    <w:rsid w:val="008E48FB"/>
    <w:rsid w:val="00903331"/>
    <w:rsid w:val="00904CB6"/>
    <w:rsid w:val="00912DD6"/>
    <w:rsid w:val="00912F1A"/>
    <w:rsid w:val="00921387"/>
    <w:rsid w:val="0092483A"/>
    <w:rsid w:val="00926A0C"/>
    <w:rsid w:val="0092710A"/>
    <w:rsid w:val="00940B82"/>
    <w:rsid w:val="00942049"/>
    <w:rsid w:val="0095148D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C2D1C"/>
    <w:rsid w:val="009D165F"/>
    <w:rsid w:val="009D441B"/>
    <w:rsid w:val="009D551C"/>
    <w:rsid w:val="009E25EF"/>
    <w:rsid w:val="009E4DA8"/>
    <w:rsid w:val="009F4449"/>
    <w:rsid w:val="00A0436A"/>
    <w:rsid w:val="00A06FA1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3CF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0502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104B"/>
    <w:rsid w:val="00C7670E"/>
    <w:rsid w:val="00C77116"/>
    <w:rsid w:val="00C869A9"/>
    <w:rsid w:val="00C872BB"/>
    <w:rsid w:val="00C942B9"/>
    <w:rsid w:val="00C94FBE"/>
    <w:rsid w:val="00C97238"/>
    <w:rsid w:val="00CB2CC9"/>
    <w:rsid w:val="00CC246B"/>
    <w:rsid w:val="00CD2E81"/>
    <w:rsid w:val="00CD323E"/>
    <w:rsid w:val="00CE0252"/>
    <w:rsid w:val="00CE0C6E"/>
    <w:rsid w:val="00CE7C8F"/>
    <w:rsid w:val="00CE7F5B"/>
    <w:rsid w:val="00CE7FD1"/>
    <w:rsid w:val="00D01B23"/>
    <w:rsid w:val="00D06E99"/>
    <w:rsid w:val="00D1315B"/>
    <w:rsid w:val="00D15FB2"/>
    <w:rsid w:val="00D24AAC"/>
    <w:rsid w:val="00D255E1"/>
    <w:rsid w:val="00D31E5B"/>
    <w:rsid w:val="00D368E3"/>
    <w:rsid w:val="00D43DFB"/>
    <w:rsid w:val="00D649B2"/>
    <w:rsid w:val="00D70542"/>
    <w:rsid w:val="00D708FD"/>
    <w:rsid w:val="00D80E83"/>
    <w:rsid w:val="00D81C18"/>
    <w:rsid w:val="00DA157D"/>
    <w:rsid w:val="00DA284A"/>
    <w:rsid w:val="00DA45E1"/>
    <w:rsid w:val="00DA61FA"/>
    <w:rsid w:val="00DC6F7C"/>
    <w:rsid w:val="00DD0159"/>
    <w:rsid w:val="00DD045E"/>
    <w:rsid w:val="00DD34B8"/>
    <w:rsid w:val="00DD5A70"/>
    <w:rsid w:val="00DF4D6F"/>
    <w:rsid w:val="00E01FEC"/>
    <w:rsid w:val="00E031EB"/>
    <w:rsid w:val="00E037C9"/>
    <w:rsid w:val="00E24B9E"/>
    <w:rsid w:val="00E34178"/>
    <w:rsid w:val="00E34397"/>
    <w:rsid w:val="00E34A6B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77F4F"/>
    <w:rsid w:val="00E8096E"/>
    <w:rsid w:val="00E84E25"/>
    <w:rsid w:val="00E86153"/>
    <w:rsid w:val="00E93312"/>
    <w:rsid w:val="00E95C3E"/>
    <w:rsid w:val="00EA7B00"/>
    <w:rsid w:val="00EA7D8C"/>
    <w:rsid w:val="00EB2861"/>
    <w:rsid w:val="00ED4CB1"/>
    <w:rsid w:val="00EE0084"/>
    <w:rsid w:val="00EE68C6"/>
    <w:rsid w:val="00F022E0"/>
    <w:rsid w:val="00F045A2"/>
    <w:rsid w:val="00F112A0"/>
    <w:rsid w:val="00F163F8"/>
    <w:rsid w:val="00F20C55"/>
    <w:rsid w:val="00F228C4"/>
    <w:rsid w:val="00F32231"/>
    <w:rsid w:val="00F36808"/>
    <w:rsid w:val="00F369DC"/>
    <w:rsid w:val="00F438B1"/>
    <w:rsid w:val="00F4521B"/>
    <w:rsid w:val="00F54706"/>
    <w:rsid w:val="00F54DA6"/>
    <w:rsid w:val="00F56074"/>
    <w:rsid w:val="00F63CE6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B25CE"/>
    <w:rsid w:val="00FC203B"/>
    <w:rsid w:val="00FC4195"/>
    <w:rsid w:val="00FD0C20"/>
    <w:rsid w:val="00FD4189"/>
    <w:rsid w:val="00FD679B"/>
    <w:rsid w:val="00FE5E06"/>
    <w:rsid w:val="00FE71D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0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639</TotalTime>
  <Pages>1</Pages>
  <Words>4017</Words>
  <Characters>22097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140</cp:revision>
  <cp:lastPrinted>2024-09-27T18:52:00Z</cp:lastPrinted>
  <dcterms:created xsi:type="dcterms:W3CDTF">2024-09-23T20:35:00Z</dcterms:created>
  <dcterms:modified xsi:type="dcterms:W3CDTF">2024-10-18T15:01:00Z</dcterms:modified>
</cp:coreProperties>
</file>