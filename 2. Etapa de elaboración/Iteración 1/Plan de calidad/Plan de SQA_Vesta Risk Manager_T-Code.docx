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0F5D46" w14:textId="77777777" w:rsidR="006919D5" w:rsidRDefault="006919D5">
      <w:pPr>
        <w:pStyle w:val="Sinespaciado"/>
        <w:rPr>
          <w:rFonts w:ascii="Cambria" w:hAnsi="Cambria"/>
          <w:sz w:val="72"/>
          <w:szCs w:val="72"/>
        </w:rPr>
      </w:pPr>
    </w:p>
    <w:p w14:paraId="2279F4E3" w14:textId="77777777" w:rsidR="006919D5" w:rsidRDefault="006919D5">
      <w:pPr>
        <w:pStyle w:val="Sinespaciado"/>
        <w:rPr>
          <w:rFonts w:ascii="Cambria" w:hAnsi="Cambria"/>
          <w:sz w:val="72"/>
          <w:szCs w:val="72"/>
        </w:rPr>
      </w:pPr>
    </w:p>
    <w:p w14:paraId="3BB4739F" w14:textId="7DA9B8D6" w:rsidR="00D06E99" w:rsidRDefault="00740C4A">
      <w:pPr>
        <w:pStyle w:val="Sinespaciado"/>
        <w:rPr>
          <w:rFonts w:ascii="Cambria" w:hAnsi="Cambria"/>
          <w:sz w:val="72"/>
          <w:szCs w:val="72"/>
        </w:rPr>
      </w:pPr>
      <w:r w:rsidRPr="000F638E">
        <w:rPr>
          <w:noProof/>
          <w:lang w:val="es-AR" w:eastAsia="es-AR"/>
        </w:rPr>
        <mc:AlternateContent>
          <mc:Choice Requires="wps">
            <w:drawing>
              <wp:anchor distT="0" distB="0" distL="114300" distR="114300" simplePos="0" relativeHeight="251653632" behindDoc="0" locked="0" layoutInCell="0" allowOverlap="1" wp14:anchorId="32E172C8" wp14:editId="4468A5B4">
                <wp:simplePos x="0" y="0"/>
                <wp:positionH relativeFrom="page">
                  <wp:align>center</wp:align>
                </wp:positionH>
                <wp:positionV relativeFrom="page">
                  <wp:align>bottom</wp:align>
                </wp:positionV>
                <wp:extent cx="7922260" cy="859155"/>
                <wp:effectExtent l="10795" t="13335" r="10795" b="13335"/>
                <wp:wrapNone/>
                <wp:docPr id="884811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E01860D"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6704" behindDoc="0" locked="0" layoutInCell="0" allowOverlap="1" wp14:anchorId="0DFD31B5" wp14:editId="7AB056D2">
                <wp:simplePos x="0" y="0"/>
                <wp:positionH relativeFrom="page">
                  <wp:posOffset>494665</wp:posOffset>
                </wp:positionH>
                <wp:positionV relativeFrom="page">
                  <wp:posOffset>-262255</wp:posOffset>
                </wp:positionV>
                <wp:extent cx="90805" cy="11203940"/>
                <wp:effectExtent l="8255" t="8890" r="5715" b="7620"/>
                <wp:wrapNone/>
                <wp:docPr id="116537365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8B75D7F"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5680" behindDoc="0" locked="0" layoutInCell="0" allowOverlap="1" wp14:anchorId="4568B86E" wp14:editId="059A5D96">
                <wp:simplePos x="0" y="0"/>
                <wp:positionH relativeFrom="page">
                  <wp:posOffset>6974840</wp:posOffset>
                </wp:positionH>
                <wp:positionV relativeFrom="page">
                  <wp:posOffset>-262255</wp:posOffset>
                </wp:positionV>
                <wp:extent cx="90805" cy="11203940"/>
                <wp:effectExtent l="5080" t="8890" r="8890" b="7620"/>
                <wp:wrapNone/>
                <wp:docPr id="110899633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EDAA441"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0F638E">
        <w:rPr>
          <w:noProof/>
          <w:lang w:val="es-AR" w:eastAsia="es-AR"/>
        </w:rPr>
        <mc:AlternateContent>
          <mc:Choice Requires="wps">
            <w:drawing>
              <wp:anchor distT="0" distB="0" distL="114300" distR="114300" simplePos="0" relativeHeight="251654656" behindDoc="0" locked="0" layoutInCell="0" allowOverlap="1" wp14:anchorId="5D783F55" wp14:editId="61C43639">
                <wp:simplePos x="0" y="0"/>
                <wp:positionH relativeFrom="page">
                  <wp:posOffset>-183515</wp:posOffset>
                </wp:positionH>
                <wp:positionV relativeFrom="page">
                  <wp:posOffset>5080</wp:posOffset>
                </wp:positionV>
                <wp:extent cx="7922260" cy="859155"/>
                <wp:effectExtent l="13970" t="10160" r="7620" b="6985"/>
                <wp:wrapNone/>
                <wp:docPr id="16646876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FB80DC"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14C46C5D" w14:textId="77777777" w:rsidR="00D06E99" w:rsidRDefault="00C6106D">
      <w:pPr>
        <w:pStyle w:val="Sinespaciado"/>
        <w:rPr>
          <w:rFonts w:ascii="Cambria" w:hAnsi="Cambria"/>
          <w:sz w:val="72"/>
          <w:szCs w:val="72"/>
        </w:rPr>
      </w:pPr>
      <w:r w:rsidRPr="00FC3CE6">
        <w:rPr>
          <w:rFonts w:ascii="Cambria" w:hAnsi="Cambria" w:cs="Arial"/>
          <w:bCs/>
          <w:sz w:val="72"/>
          <w:szCs w:val="72"/>
          <w:lang w:eastAsia="es-ES"/>
        </w:rPr>
        <w:t>Plan de SQA</w:t>
      </w:r>
    </w:p>
    <w:p w14:paraId="4E7DD7D8" w14:textId="5E7C9DD7" w:rsidR="00D06E99" w:rsidRDefault="00F7096D">
      <w:pPr>
        <w:pStyle w:val="Sinespaciado"/>
        <w:rPr>
          <w:rFonts w:ascii="Cambria" w:hAnsi="Cambria"/>
          <w:sz w:val="36"/>
          <w:szCs w:val="36"/>
        </w:rPr>
      </w:pPr>
      <w:r>
        <w:rPr>
          <w:rFonts w:ascii="Cambria" w:hAnsi="Cambria"/>
          <w:sz w:val="36"/>
          <w:szCs w:val="36"/>
        </w:rPr>
        <w:t>Vesta Risk Manager</w:t>
      </w:r>
    </w:p>
    <w:p w14:paraId="4CCE4BD1" w14:textId="77777777" w:rsidR="00D06E99" w:rsidRDefault="00D06E99">
      <w:pPr>
        <w:pStyle w:val="Sinespaciado"/>
      </w:pPr>
    </w:p>
    <w:p w14:paraId="213F5C4E" w14:textId="77777777" w:rsidR="006919D5" w:rsidRDefault="006919D5">
      <w:pPr>
        <w:pStyle w:val="Sinespaciado"/>
      </w:pPr>
    </w:p>
    <w:p w14:paraId="16C4EBD6" w14:textId="77777777" w:rsidR="006919D5" w:rsidRDefault="006919D5">
      <w:pPr>
        <w:pStyle w:val="Sinespaciado"/>
      </w:pPr>
    </w:p>
    <w:p w14:paraId="1B983FDE" w14:textId="77777777" w:rsidR="006919D5" w:rsidRDefault="006919D5">
      <w:pPr>
        <w:pStyle w:val="Sinespaciado"/>
      </w:pPr>
    </w:p>
    <w:p w14:paraId="3AD6FA4C" w14:textId="032AA386" w:rsidR="00D06E99" w:rsidRDefault="00F7096D">
      <w:pPr>
        <w:pStyle w:val="Sinespaciado"/>
      </w:pPr>
      <w:r>
        <w:rPr>
          <w:lang w:val="es-AR"/>
        </w:rPr>
        <w:t>T-Code</w:t>
      </w:r>
      <w:r w:rsidR="00B144C2">
        <w:rPr>
          <w:lang w:val="es-AR"/>
        </w:rPr>
        <w:t xml:space="preserve">  </w:t>
      </w:r>
      <w:r w:rsidR="00570F4F">
        <w:rPr>
          <w:lang w:val="es-AR"/>
        </w:rPr>
        <w:t xml:space="preserve"> </w:t>
      </w:r>
    </w:p>
    <w:p w14:paraId="644CF67F" w14:textId="2335F48D" w:rsidR="00D06E99" w:rsidRDefault="00F7096D">
      <w:pPr>
        <w:pStyle w:val="Sinespaciado"/>
      </w:pPr>
      <w:bookmarkStart w:id="0" w:name="_Hlk177633228"/>
      <w:r>
        <w:t>Agustín Collareda, Cintia Hernandez y Hugo Frey</w:t>
      </w:r>
    </w:p>
    <w:bookmarkEnd w:id="0"/>
    <w:p w14:paraId="77994B83" w14:textId="77777777" w:rsidR="00D06E99" w:rsidRDefault="00D06E99" w:rsidP="00F7096D"/>
    <w:p w14:paraId="4EF2D793" w14:textId="50962F60" w:rsidR="00BC5404" w:rsidRDefault="009D40A8" w:rsidP="00F7096D">
      <w:pPr>
        <w:pStyle w:val="PSI-Comentario"/>
      </w:pPr>
      <w:r>
        <w:rPr>
          <w:noProof/>
          <w:lang w:eastAsia="es-AR"/>
        </w:rPr>
        <w:drawing>
          <wp:anchor distT="0" distB="0" distL="114300" distR="114300" simplePos="0" relativeHeight="251663872" behindDoc="0" locked="0" layoutInCell="1" allowOverlap="1" wp14:anchorId="2CA45064" wp14:editId="1BD20061">
            <wp:simplePos x="0" y="0"/>
            <wp:positionH relativeFrom="column">
              <wp:posOffset>-184150</wp:posOffset>
            </wp:positionH>
            <wp:positionV relativeFrom="paragraph">
              <wp:posOffset>3231515</wp:posOffset>
            </wp:positionV>
            <wp:extent cx="2502306" cy="1258215"/>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306" cy="1258215"/>
                    </a:xfrm>
                    <a:prstGeom prst="rect">
                      <a:avLst/>
                    </a:prstGeom>
                  </pic:spPr>
                </pic:pic>
              </a:graphicData>
            </a:graphic>
            <wp14:sizeRelH relativeFrom="margin">
              <wp14:pctWidth>0</wp14:pctWidth>
            </wp14:sizeRelH>
            <wp14:sizeRelV relativeFrom="margin">
              <wp14:pctHeight>0</wp14:pctHeight>
            </wp14:sizeRelV>
          </wp:anchor>
        </w:drawing>
      </w:r>
      <w:r w:rsidR="00740C4A" w:rsidRPr="000F638E">
        <w:rPr>
          <w:noProof/>
          <w:lang w:eastAsia="es-AR"/>
        </w:rPr>
        <w:drawing>
          <wp:anchor distT="128016" distB="315468" distL="254508" distR="443103" simplePos="0" relativeHeight="251657728" behindDoc="0" locked="0" layoutInCell="1" allowOverlap="1" wp14:anchorId="6C50A63E" wp14:editId="19042F45">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24A8070B" w14:textId="4CA9E5CD" w:rsidR="00397566" w:rsidRPr="005313D3" w:rsidRDefault="00740C4A" w:rsidP="00F7096D">
      <w:pPr>
        <w:pStyle w:val="PSI-Comentario"/>
      </w:pPr>
      <w:r w:rsidRPr="000F638E">
        <w:rPr>
          <w:noProof/>
          <w:lang w:eastAsia="es-AR"/>
        </w:rPr>
        <w:lastRenderedPageBreak/>
        <mc:AlternateContent>
          <mc:Choice Requires="wps">
            <w:drawing>
              <wp:anchor distT="0" distB="0" distL="114300" distR="114300" simplePos="0" relativeHeight="251661824" behindDoc="0" locked="0" layoutInCell="1" allowOverlap="1" wp14:anchorId="6D06980D" wp14:editId="2C6C96E9">
                <wp:simplePos x="0" y="0"/>
                <wp:positionH relativeFrom="margin">
                  <wp:posOffset>3577590</wp:posOffset>
                </wp:positionH>
                <wp:positionV relativeFrom="margin">
                  <wp:posOffset>67310</wp:posOffset>
                </wp:positionV>
                <wp:extent cx="2047875" cy="7336155"/>
                <wp:effectExtent l="9525" t="13335" r="9525" b="13335"/>
                <wp:wrapSquare wrapText="bothSides"/>
                <wp:docPr id="167674337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06980D"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3CB66196" w14:textId="77777777" w:rsidR="0055055D" w:rsidRDefault="0055055D" w:rsidP="00F7096D">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14:paraId="3BCA9F32" w14:textId="77777777" w:rsidR="0055055D" w:rsidRDefault="0055055D" w:rsidP="00F7096D">
                      <w:pPr>
                        <w:pStyle w:val="PSI-DescripcindelDocumentos"/>
                      </w:pPr>
                    </w:p>
                  </w:txbxContent>
                </v:textbox>
                <w10:wrap type="square" anchorx="margin" anchory="margin"/>
              </v:shape>
            </w:pict>
          </mc:Fallback>
        </mc:AlternateContent>
      </w:r>
      <w:r w:rsidR="00F7096D" w:rsidRPr="000F638E">
        <w:rPr>
          <w:noProof/>
          <w:lang w:eastAsia="es-ES"/>
        </w:rPr>
        <w:t xml:space="preserve"> </w:t>
      </w:r>
      <w:r w:rsidRPr="000F638E">
        <w:rPr>
          <w:noProof/>
          <w:lang w:eastAsia="es-AR"/>
        </w:rPr>
        <mc:AlternateContent>
          <mc:Choice Requires="wps">
            <w:drawing>
              <wp:anchor distT="0" distB="0" distL="114300" distR="114300" simplePos="0" relativeHeight="251659776" behindDoc="1" locked="0" layoutInCell="1" allowOverlap="1" wp14:anchorId="31040A8F" wp14:editId="41B75AD6">
                <wp:simplePos x="0" y="0"/>
                <wp:positionH relativeFrom="margin">
                  <wp:posOffset>4009390</wp:posOffset>
                </wp:positionH>
                <wp:positionV relativeFrom="margin">
                  <wp:posOffset>-968375</wp:posOffset>
                </wp:positionV>
                <wp:extent cx="2480945" cy="10730230"/>
                <wp:effectExtent l="12700" t="6350" r="11430" b="7620"/>
                <wp:wrapSquare wrapText="bothSides"/>
                <wp:docPr id="127643307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4BC53C"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5D22FF72" w14:textId="77777777" w:rsidR="00397566" w:rsidRPr="008B3B0F" w:rsidRDefault="00397566" w:rsidP="00F7096D">
      <w:pPr>
        <w:pStyle w:val="PSI-Comentario"/>
      </w:pPr>
    </w:p>
    <w:p w14:paraId="22AE9913" w14:textId="77777777" w:rsidR="00D06E99" w:rsidRDefault="00D06E99" w:rsidP="00F7096D"/>
    <w:p w14:paraId="1F332D85" w14:textId="1074335D" w:rsidR="000F79DF" w:rsidRDefault="00740C4A" w:rsidP="00F7096D">
      <w:r>
        <w:rPr>
          <w:noProof/>
          <w:lang w:val="es-AR" w:eastAsia="es-AR"/>
        </w:rPr>
        <w:drawing>
          <wp:anchor distT="42672" distB="232410" distL="144780" distR="371094" simplePos="0" relativeHeight="251660800" behindDoc="0" locked="0" layoutInCell="1" allowOverlap="1" wp14:anchorId="0315CFB8" wp14:editId="5DD35BC3">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096602F7" w14:textId="77777777" w:rsidR="000F79DF" w:rsidRDefault="000F79DF" w:rsidP="00F7096D">
      <w:pPr>
        <w:pStyle w:val="TtulodeTDC1"/>
      </w:pPr>
      <w:r>
        <w:lastRenderedPageBreak/>
        <w:t>Tabla de contenido</w:t>
      </w:r>
    </w:p>
    <w:p w14:paraId="7E65501C" w14:textId="1771816F" w:rsidR="00384240" w:rsidRDefault="000F638E">
      <w:pPr>
        <w:pStyle w:val="TDC1"/>
        <w:rPr>
          <w:rFonts w:asciiTheme="minorHAnsi" w:eastAsiaTheme="minorEastAsia" w:hAnsiTheme="minorHAnsi" w:cstheme="minorBidi"/>
          <w:b w:val="0"/>
          <w:bCs w:val="0"/>
          <w:noProof/>
          <w:kern w:val="2"/>
          <w:sz w:val="22"/>
          <w:szCs w:val="22"/>
          <w:lang w:val="es-AR" w:eastAsia="es-AR"/>
          <w14:ligatures w14:val="standardContextual"/>
        </w:rPr>
      </w:pPr>
      <w:r>
        <w:fldChar w:fldCharType="begin"/>
      </w:r>
      <w:r w:rsidR="000F79DF">
        <w:instrText xml:space="preserve"> TOC \o "1-3" \h \z \u </w:instrText>
      </w:r>
      <w:r>
        <w:fldChar w:fldCharType="separate"/>
      </w:r>
      <w:hyperlink w:anchor="_Toc177733131" w:history="1">
        <w:r w:rsidR="00384240" w:rsidRPr="00C2008A">
          <w:rPr>
            <w:rStyle w:val="Hipervnculo"/>
            <w:noProof/>
          </w:rPr>
          <w:t>Propósito</w:t>
        </w:r>
        <w:r w:rsidR="00384240">
          <w:rPr>
            <w:noProof/>
            <w:webHidden/>
          </w:rPr>
          <w:tab/>
        </w:r>
        <w:r w:rsidR="00384240">
          <w:rPr>
            <w:noProof/>
            <w:webHidden/>
          </w:rPr>
          <w:fldChar w:fldCharType="begin"/>
        </w:r>
        <w:r w:rsidR="00384240">
          <w:rPr>
            <w:noProof/>
            <w:webHidden/>
          </w:rPr>
          <w:instrText xml:space="preserve"> PAGEREF _Toc177733131 \h </w:instrText>
        </w:r>
        <w:r w:rsidR="00384240">
          <w:rPr>
            <w:noProof/>
            <w:webHidden/>
          </w:rPr>
        </w:r>
        <w:r w:rsidR="00384240">
          <w:rPr>
            <w:noProof/>
            <w:webHidden/>
          </w:rPr>
          <w:fldChar w:fldCharType="separate"/>
        </w:r>
        <w:r w:rsidR="00384240">
          <w:rPr>
            <w:noProof/>
            <w:webHidden/>
          </w:rPr>
          <w:t>5</w:t>
        </w:r>
        <w:r w:rsidR="00384240">
          <w:rPr>
            <w:noProof/>
            <w:webHidden/>
          </w:rPr>
          <w:fldChar w:fldCharType="end"/>
        </w:r>
      </w:hyperlink>
    </w:p>
    <w:p w14:paraId="0FBF35F0" w14:textId="46BDA6C0"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32" w:history="1">
        <w:r w:rsidRPr="00C2008A">
          <w:rPr>
            <w:rStyle w:val="Hipervnculo"/>
            <w:noProof/>
          </w:rPr>
          <w:t>Referencias</w:t>
        </w:r>
        <w:r>
          <w:rPr>
            <w:noProof/>
            <w:webHidden/>
          </w:rPr>
          <w:tab/>
        </w:r>
        <w:r>
          <w:rPr>
            <w:noProof/>
            <w:webHidden/>
          </w:rPr>
          <w:fldChar w:fldCharType="begin"/>
        </w:r>
        <w:r>
          <w:rPr>
            <w:noProof/>
            <w:webHidden/>
          </w:rPr>
          <w:instrText xml:space="preserve"> PAGEREF _Toc177733132 \h </w:instrText>
        </w:r>
        <w:r>
          <w:rPr>
            <w:noProof/>
            <w:webHidden/>
          </w:rPr>
        </w:r>
        <w:r>
          <w:rPr>
            <w:noProof/>
            <w:webHidden/>
          </w:rPr>
          <w:fldChar w:fldCharType="separate"/>
        </w:r>
        <w:r>
          <w:rPr>
            <w:noProof/>
            <w:webHidden/>
          </w:rPr>
          <w:t>5</w:t>
        </w:r>
        <w:r>
          <w:rPr>
            <w:noProof/>
            <w:webHidden/>
          </w:rPr>
          <w:fldChar w:fldCharType="end"/>
        </w:r>
      </w:hyperlink>
    </w:p>
    <w:p w14:paraId="35850417" w14:textId="10F538A6" w:rsidR="00384240" w:rsidRDefault="0038424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3133" w:history="1">
        <w:r w:rsidRPr="00C2008A">
          <w:rPr>
            <w:rStyle w:val="Hipervnculo"/>
            <w:noProof/>
          </w:rPr>
          <w:t>Gestión</w:t>
        </w:r>
        <w:r>
          <w:rPr>
            <w:noProof/>
            <w:webHidden/>
          </w:rPr>
          <w:tab/>
        </w:r>
        <w:r>
          <w:rPr>
            <w:noProof/>
            <w:webHidden/>
          </w:rPr>
          <w:fldChar w:fldCharType="begin"/>
        </w:r>
        <w:r>
          <w:rPr>
            <w:noProof/>
            <w:webHidden/>
          </w:rPr>
          <w:instrText xml:space="preserve"> PAGEREF _Toc177733133 \h </w:instrText>
        </w:r>
        <w:r>
          <w:rPr>
            <w:noProof/>
            <w:webHidden/>
          </w:rPr>
        </w:r>
        <w:r>
          <w:rPr>
            <w:noProof/>
            <w:webHidden/>
          </w:rPr>
          <w:fldChar w:fldCharType="separate"/>
        </w:r>
        <w:r>
          <w:rPr>
            <w:noProof/>
            <w:webHidden/>
          </w:rPr>
          <w:t>5</w:t>
        </w:r>
        <w:r>
          <w:rPr>
            <w:noProof/>
            <w:webHidden/>
          </w:rPr>
          <w:fldChar w:fldCharType="end"/>
        </w:r>
      </w:hyperlink>
    </w:p>
    <w:p w14:paraId="4AFAC045" w14:textId="30449528"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34" w:history="1">
        <w:r w:rsidRPr="00C2008A">
          <w:rPr>
            <w:rStyle w:val="Hipervnculo"/>
            <w:noProof/>
          </w:rPr>
          <w:t>Organización</w:t>
        </w:r>
        <w:r>
          <w:rPr>
            <w:noProof/>
            <w:webHidden/>
          </w:rPr>
          <w:tab/>
        </w:r>
        <w:r>
          <w:rPr>
            <w:noProof/>
            <w:webHidden/>
          </w:rPr>
          <w:fldChar w:fldCharType="begin"/>
        </w:r>
        <w:r>
          <w:rPr>
            <w:noProof/>
            <w:webHidden/>
          </w:rPr>
          <w:instrText xml:space="preserve"> PAGEREF _Toc177733134 \h </w:instrText>
        </w:r>
        <w:r>
          <w:rPr>
            <w:noProof/>
            <w:webHidden/>
          </w:rPr>
        </w:r>
        <w:r>
          <w:rPr>
            <w:noProof/>
            <w:webHidden/>
          </w:rPr>
          <w:fldChar w:fldCharType="separate"/>
        </w:r>
        <w:r>
          <w:rPr>
            <w:noProof/>
            <w:webHidden/>
          </w:rPr>
          <w:t>5</w:t>
        </w:r>
        <w:r>
          <w:rPr>
            <w:noProof/>
            <w:webHidden/>
          </w:rPr>
          <w:fldChar w:fldCharType="end"/>
        </w:r>
      </w:hyperlink>
    </w:p>
    <w:p w14:paraId="10AEEFB6" w14:textId="6B70F623"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35" w:history="1">
        <w:r w:rsidRPr="00C2008A">
          <w:rPr>
            <w:rStyle w:val="Hipervnculo"/>
            <w:noProof/>
          </w:rPr>
          <w:t>Actividades</w:t>
        </w:r>
        <w:r>
          <w:rPr>
            <w:noProof/>
            <w:webHidden/>
          </w:rPr>
          <w:tab/>
        </w:r>
        <w:r>
          <w:rPr>
            <w:noProof/>
            <w:webHidden/>
          </w:rPr>
          <w:fldChar w:fldCharType="begin"/>
        </w:r>
        <w:r>
          <w:rPr>
            <w:noProof/>
            <w:webHidden/>
          </w:rPr>
          <w:instrText xml:space="preserve"> PAGEREF _Toc177733135 \h </w:instrText>
        </w:r>
        <w:r>
          <w:rPr>
            <w:noProof/>
            <w:webHidden/>
          </w:rPr>
        </w:r>
        <w:r>
          <w:rPr>
            <w:noProof/>
            <w:webHidden/>
          </w:rPr>
          <w:fldChar w:fldCharType="separate"/>
        </w:r>
        <w:r>
          <w:rPr>
            <w:noProof/>
            <w:webHidden/>
          </w:rPr>
          <w:t>5</w:t>
        </w:r>
        <w:r>
          <w:rPr>
            <w:noProof/>
            <w:webHidden/>
          </w:rPr>
          <w:fldChar w:fldCharType="end"/>
        </w:r>
      </w:hyperlink>
    </w:p>
    <w:p w14:paraId="222EC806" w14:textId="6D5FE2A3"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36" w:history="1">
        <w:r w:rsidRPr="00C2008A">
          <w:rPr>
            <w:rStyle w:val="Hipervnculo"/>
            <w:noProof/>
          </w:rPr>
          <w:t>Ciclo de vida del software cubierto por el Plan</w:t>
        </w:r>
        <w:r>
          <w:rPr>
            <w:noProof/>
            <w:webHidden/>
          </w:rPr>
          <w:tab/>
        </w:r>
        <w:r>
          <w:rPr>
            <w:noProof/>
            <w:webHidden/>
          </w:rPr>
          <w:fldChar w:fldCharType="begin"/>
        </w:r>
        <w:r>
          <w:rPr>
            <w:noProof/>
            <w:webHidden/>
          </w:rPr>
          <w:instrText xml:space="preserve"> PAGEREF _Toc177733136 \h </w:instrText>
        </w:r>
        <w:r>
          <w:rPr>
            <w:noProof/>
            <w:webHidden/>
          </w:rPr>
        </w:r>
        <w:r>
          <w:rPr>
            <w:noProof/>
            <w:webHidden/>
          </w:rPr>
          <w:fldChar w:fldCharType="separate"/>
        </w:r>
        <w:r>
          <w:rPr>
            <w:noProof/>
            <w:webHidden/>
          </w:rPr>
          <w:t>5</w:t>
        </w:r>
        <w:r>
          <w:rPr>
            <w:noProof/>
            <w:webHidden/>
          </w:rPr>
          <w:fldChar w:fldCharType="end"/>
        </w:r>
      </w:hyperlink>
    </w:p>
    <w:p w14:paraId="77BC5CC7" w14:textId="4DEC06DB"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37" w:history="1">
        <w:r w:rsidRPr="00C2008A">
          <w:rPr>
            <w:rStyle w:val="Hipervnculo"/>
            <w:noProof/>
          </w:rPr>
          <w:t>Actividades de calidad a realizarse</w:t>
        </w:r>
        <w:r>
          <w:rPr>
            <w:noProof/>
            <w:webHidden/>
          </w:rPr>
          <w:tab/>
        </w:r>
        <w:r>
          <w:rPr>
            <w:noProof/>
            <w:webHidden/>
          </w:rPr>
          <w:fldChar w:fldCharType="begin"/>
        </w:r>
        <w:r>
          <w:rPr>
            <w:noProof/>
            <w:webHidden/>
          </w:rPr>
          <w:instrText xml:space="preserve"> PAGEREF _Toc177733137 \h </w:instrText>
        </w:r>
        <w:r>
          <w:rPr>
            <w:noProof/>
            <w:webHidden/>
          </w:rPr>
        </w:r>
        <w:r>
          <w:rPr>
            <w:noProof/>
            <w:webHidden/>
          </w:rPr>
          <w:fldChar w:fldCharType="separate"/>
        </w:r>
        <w:r>
          <w:rPr>
            <w:noProof/>
            <w:webHidden/>
          </w:rPr>
          <w:t>6</w:t>
        </w:r>
        <w:r>
          <w:rPr>
            <w:noProof/>
            <w:webHidden/>
          </w:rPr>
          <w:fldChar w:fldCharType="end"/>
        </w:r>
      </w:hyperlink>
    </w:p>
    <w:p w14:paraId="10402CE4" w14:textId="2CA87AA6"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38" w:history="1">
        <w:r w:rsidRPr="00C2008A">
          <w:rPr>
            <w:rStyle w:val="Hipervnculo"/>
            <w:noProof/>
          </w:rPr>
          <w:t>Responsables</w:t>
        </w:r>
        <w:r>
          <w:rPr>
            <w:noProof/>
            <w:webHidden/>
          </w:rPr>
          <w:tab/>
        </w:r>
        <w:r>
          <w:rPr>
            <w:noProof/>
            <w:webHidden/>
          </w:rPr>
          <w:fldChar w:fldCharType="begin"/>
        </w:r>
        <w:r>
          <w:rPr>
            <w:noProof/>
            <w:webHidden/>
          </w:rPr>
          <w:instrText xml:space="preserve"> PAGEREF _Toc177733138 \h </w:instrText>
        </w:r>
        <w:r>
          <w:rPr>
            <w:noProof/>
            <w:webHidden/>
          </w:rPr>
        </w:r>
        <w:r>
          <w:rPr>
            <w:noProof/>
            <w:webHidden/>
          </w:rPr>
          <w:fldChar w:fldCharType="separate"/>
        </w:r>
        <w:r>
          <w:rPr>
            <w:noProof/>
            <w:webHidden/>
          </w:rPr>
          <w:t>7</w:t>
        </w:r>
        <w:r>
          <w:rPr>
            <w:noProof/>
            <w:webHidden/>
          </w:rPr>
          <w:fldChar w:fldCharType="end"/>
        </w:r>
      </w:hyperlink>
    </w:p>
    <w:p w14:paraId="0906DE34" w14:textId="06C01B85" w:rsidR="00384240" w:rsidRDefault="0038424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3139" w:history="1">
        <w:r w:rsidRPr="00C2008A">
          <w:rPr>
            <w:rStyle w:val="Hipervnculo"/>
            <w:noProof/>
          </w:rPr>
          <w:t>Documentación</w:t>
        </w:r>
        <w:r>
          <w:rPr>
            <w:noProof/>
            <w:webHidden/>
          </w:rPr>
          <w:tab/>
        </w:r>
        <w:r>
          <w:rPr>
            <w:noProof/>
            <w:webHidden/>
          </w:rPr>
          <w:fldChar w:fldCharType="begin"/>
        </w:r>
        <w:r>
          <w:rPr>
            <w:noProof/>
            <w:webHidden/>
          </w:rPr>
          <w:instrText xml:space="preserve"> PAGEREF _Toc177733139 \h </w:instrText>
        </w:r>
        <w:r>
          <w:rPr>
            <w:noProof/>
            <w:webHidden/>
          </w:rPr>
        </w:r>
        <w:r>
          <w:rPr>
            <w:noProof/>
            <w:webHidden/>
          </w:rPr>
          <w:fldChar w:fldCharType="separate"/>
        </w:r>
        <w:r>
          <w:rPr>
            <w:noProof/>
            <w:webHidden/>
          </w:rPr>
          <w:t>7</w:t>
        </w:r>
        <w:r>
          <w:rPr>
            <w:noProof/>
            <w:webHidden/>
          </w:rPr>
          <w:fldChar w:fldCharType="end"/>
        </w:r>
      </w:hyperlink>
    </w:p>
    <w:p w14:paraId="67872D48" w14:textId="112C0A64"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40" w:history="1">
        <w:r w:rsidRPr="00C2008A">
          <w:rPr>
            <w:rStyle w:val="Hipervnculo"/>
            <w:noProof/>
          </w:rPr>
          <w:t>Propósito</w:t>
        </w:r>
        <w:r>
          <w:rPr>
            <w:noProof/>
            <w:webHidden/>
          </w:rPr>
          <w:tab/>
        </w:r>
        <w:r>
          <w:rPr>
            <w:noProof/>
            <w:webHidden/>
          </w:rPr>
          <w:fldChar w:fldCharType="begin"/>
        </w:r>
        <w:r>
          <w:rPr>
            <w:noProof/>
            <w:webHidden/>
          </w:rPr>
          <w:instrText xml:space="preserve"> PAGEREF _Toc177733140 \h </w:instrText>
        </w:r>
        <w:r>
          <w:rPr>
            <w:noProof/>
            <w:webHidden/>
          </w:rPr>
        </w:r>
        <w:r>
          <w:rPr>
            <w:noProof/>
            <w:webHidden/>
          </w:rPr>
          <w:fldChar w:fldCharType="separate"/>
        </w:r>
        <w:r>
          <w:rPr>
            <w:noProof/>
            <w:webHidden/>
          </w:rPr>
          <w:t>7</w:t>
        </w:r>
        <w:r>
          <w:rPr>
            <w:noProof/>
            <w:webHidden/>
          </w:rPr>
          <w:fldChar w:fldCharType="end"/>
        </w:r>
      </w:hyperlink>
    </w:p>
    <w:p w14:paraId="47E10C6E" w14:textId="0574DA26"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41" w:history="1">
        <w:r w:rsidRPr="00C2008A">
          <w:rPr>
            <w:rStyle w:val="Hipervnculo"/>
            <w:noProof/>
          </w:rPr>
          <w:t>Documentación mínima requerida</w:t>
        </w:r>
        <w:r>
          <w:rPr>
            <w:noProof/>
            <w:webHidden/>
          </w:rPr>
          <w:tab/>
        </w:r>
        <w:r>
          <w:rPr>
            <w:noProof/>
            <w:webHidden/>
          </w:rPr>
          <w:fldChar w:fldCharType="begin"/>
        </w:r>
        <w:r>
          <w:rPr>
            <w:noProof/>
            <w:webHidden/>
          </w:rPr>
          <w:instrText xml:space="preserve"> PAGEREF _Toc177733141 \h </w:instrText>
        </w:r>
        <w:r>
          <w:rPr>
            <w:noProof/>
            <w:webHidden/>
          </w:rPr>
        </w:r>
        <w:r>
          <w:rPr>
            <w:noProof/>
            <w:webHidden/>
          </w:rPr>
          <w:fldChar w:fldCharType="separate"/>
        </w:r>
        <w:r>
          <w:rPr>
            <w:noProof/>
            <w:webHidden/>
          </w:rPr>
          <w:t>7</w:t>
        </w:r>
        <w:r>
          <w:rPr>
            <w:noProof/>
            <w:webHidden/>
          </w:rPr>
          <w:fldChar w:fldCharType="end"/>
        </w:r>
      </w:hyperlink>
    </w:p>
    <w:p w14:paraId="1FA6B9AB" w14:textId="6094E9E5"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42" w:history="1">
        <w:r w:rsidRPr="00C2008A">
          <w:rPr>
            <w:rStyle w:val="Hipervnculo"/>
            <w:noProof/>
          </w:rPr>
          <w:t>Especificación de requerimientos del software</w:t>
        </w:r>
        <w:r>
          <w:rPr>
            <w:noProof/>
            <w:webHidden/>
          </w:rPr>
          <w:tab/>
        </w:r>
        <w:r>
          <w:rPr>
            <w:noProof/>
            <w:webHidden/>
          </w:rPr>
          <w:fldChar w:fldCharType="begin"/>
        </w:r>
        <w:r>
          <w:rPr>
            <w:noProof/>
            <w:webHidden/>
          </w:rPr>
          <w:instrText xml:space="preserve"> PAGEREF _Toc177733142 \h </w:instrText>
        </w:r>
        <w:r>
          <w:rPr>
            <w:noProof/>
            <w:webHidden/>
          </w:rPr>
        </w:r>
        <w:r>
          <w:rPr>
            <w:noProof/>
            <w:webHidden/>
          </w:rPr>
          <w:fldChar w:fldCharType="separate"/>
        </w:r>
        <w:r>
          <w:rPr>
            <w:noProof/>
            <w:webHidden/>
          </w:rPr>
          <w:t>8</w:t>
        </w:r>
        <w:r>
          <w:rPr>
            <w:noProof/>
            <w:webHidden/>
          </w:rPr>
          <w:fldChar w:fldCharType="end"/>
        </w:r>
      </w:hyperlink>
    </w:p>
    <w:p w14:paraId="5A2DA990" w14:textId="18F28407"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43" w:history="1">
        <w:r w:rsidRPr="00C2008A">
          <w:rPr>
            <w:rStyle w:val="Hipervnculo"/>
            <w:noProof/>
          </w:rPr>
          <w:t>Descripción del diseño del software</w:t>
        </w:r>
        <w:r>
          <w:rPr>
            <w:noProof/>
            <w:webHidden/>
          </w:rPr>
          <w:tab/>
        </w:r>
        <w:r>
          <w:rPr>
            <w:noProof/>
            <w:webHidden/>
          </w:rPr>
          <w:fldChar w:fldCharType="begin"/>
        </w:r>
        <w:r>
          <w:rPr>
            <w:noProof/>
            <w:webHidden/>
          </w:rPr>
          <w:instrText xml:space="preserve"> PAGEREF _Toc177733143 \h </w:instrText>
        </w:r>
        <w:r>
          <w:rPr>
            <w:noProof/>
            <w:webHidden/>
          </w:rPr>
        </w:r>
        <w:r>
          <w:rPr>
            <w:noProof/>
            <w:webHidden/>
          </w:rPr>
          <w:fldChar w:fldCharType="separate"/>
        </w:r>
        <w:r>
          <w:rPr>
            <w:noProof/>
            <w:webHidden/>
          </w:rPr>
          <w:t>8</w:t>
        </w:r>
        <w:r>
          <w:rPr>
            <w:noProof/>
            <w:webHidden/>
          </w:rPr>
          <w:fldChar w:fldCharType="end"/>
        </w:r>
      </w:hyperlink>
    </w:p>
    <w:p w14:paraId="24CEEE5A" w14:textId="18C8A5B7"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44" w:history="1">
        <w:r w:rsidRPr="00C2008A">
          <w:rPr>
            <w:rStyle w:val="Hipervnculo"/>
            <w:noProof/>
          </w:rPr>
          <w:t>Plan de Verificación &amp; Validación</w:t>
        </w:r>
        <w:r>
          <w:rPr>
            <w:noProof/>
            <w:webHidden/>
          </w:rPr>
          <w:tab/>
        </w:r>
        <w:r>
          <w:rPr>
            <w:noProof/>
            <w:webHidden/>
          </w:rPr>
          <w:fldChar w:fldCharType="begin"/>
        </w:r>
        <w:r>
          <w:rPr>
            <w:noProof/>
            <w:webHidden/>
          </w:rPr>
          <w:instrText xml:space="preserve"> PAGEREF _Toc177733144 \h </w:instrText>
        </w:r>
        <w:r>
          <w:rPr>
            <w:noProof/>
            <w:webHidden/>
          </w:rPr>
        </w:r>
        <w:r>
          <w:rPr>
            <w:noProof/>
            <w:webHidden/>
          </w:rPr>
          <w:fldChar w:fldCharType="separate"/>
        </w:r>
        <w:r>
          <w:rPr>
            <w:noProof/>
            <w:webHidden/>
          </w:rPr>
          <w:t>9</w:t>
        </w:r>
        <w:r>
          <w:rPr>
            <w:noProof/>
            <w:webHidden/>
          </w:rPr>
          <w:fldChar w:fldCharType="end"/>
        </w:r>
      </w:hyperlink>
    </w:p>
    <w:p w14:paraId="319AC1E5" w14:textId="1F0CE070"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45" w:history="1">
        <w:r w:rsidRPr="00C2008A">
          <w:rPr>
            <w:rStyle w:val="Hipervnculo"/>
            <w:noProof/>
          </w:rPr>
          <w:t>Plan de Gestión de configuración</w:t>
        </w:r>
        <w:r>
          <w:rPr>
            <w:noProof/>
            <w:webHidden/>
          </w:rPr>
          <w:tab/>
        </w:r>
        <w:r>
          <w:rPr>
            <w:noProof/>
            <w:webHidden/>
          </w:rPr>
          <w:fldChar w:fldCharType="begin"/>
        </w:r>
        <w:r>
          <w:rPr>
            <w:noProof/>
            <w:webHidden/>
          </w:rPr>
          <w:instrText xml:space="preserve"> PAGEREF _Toc177733145 \h </w:instrText>
        </w:r>
        <w:r>
          <w:rPr>
            <w:noProof/>
            <w:webHidden/>
          </w:rPr>
        </w:r>
        <w:r>
          <w:rPr>
            <w:noProof/>
            <w:webHidden/>
          </w:rPr>
          <w:fldChar w:fldCharType="separate"/>
        </w:r>
        <w:r>
          <w:rPr>
            <w:noProof/>
            <w:webHidden/>
          </w:rPr>
          <w:t>10</w:t>
        </w:r>
        <w:r>
          <w:rPr>
            <w:noProof/>
            <w:webHidden/>
          </w:rPr>
          <w:fldChar w:fldCharType="end"/>
        </w:r>
      </w:hyperlink>
    </w:p>
    <w:p w14:paraId="190D47CF" w14:textId="5A2B2C38"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46" w:history="1">
        <w:r w:rsidRPr="00C2008A">
          <w:rPr>
            <w:rStyle w:val="Hipervnculo"/>
            <w:noProof/>
          </w:rPr>
          <w:t>Forma de trabajo</w:t>
        </w:r>
        <w:r>
          <w:rPr>
            <w:noProof/>
            <w:webHidden/>
          </w:rPr>
          <w:tab/>
        </w:r>
        <w:r>
          <w:rPr>
            <w:noProof/>
            <w:webHidden/>
          </w:rPr>
          <w:fldChar w:fldCharType="begin"/>
        </w:r>
        <w:r>
          <w:rPr>
            <w:noProof/>
            <w:webHidden/>
          </w:rPr>
          <w:instrText xml:space="preserve"> PAGEREF _Toc177733146 \h </w:instrText>
        </w:r>
        <w:r>
          <w:rPr>
            <w:noProof/>
            <w:webHidden/>
          </w:rPr>
        </w:r>
        <w:r>
          <w:rPr>
            <w:noProof/>
            <w:webHidden/>
          </w:rPr>
          <w:fldChar w:fldCharType="separate"/>
        </w:r>
        <w:r>
          <w:rPr>
            <w:noProof/>
            <w:webHidden/>
          </w:rPr>
          <w:t>10</w:t>
        </w:r>
        <w:r>
          <w:rPr>
            <w:noProof/>
            <w:webHidden/>
          </w:rPr>
          <w:fldChar w:fldCharType="end"/>
        </w:r>
      </w:hyperlink>
    </w:p>
    <w:p w14:paraId="2D888CF8" w14:textId="192FE570"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47" w:history="1">
        <w:r w:rsidRPr="00C2008A">
          <w:rPr>
            <w:rStyle w:val="Hipervnculo"/>
            <w:noProof/>
          </w:rPr>
          <w:t>Control de Cambios</w:t>
        </w:r>
        <w:r>
          <w:rPr>
            <w:noProof/>
            <w:webHidden/>
          </w:rPr>
          <w:tab/>
        </w:r>
        <w:r>
          <w:rPr>
            <w:noProof/>
            <w:webHidden/>
          </w:rPr>
          <w:fldChar w:fldCharType="begin"/>
        </w:r>
        <w:r>
          <w:rPr>
            <w:noProof/>
            <w:webHidden/>
          </w:rPr>
          <w:instrText xml:space="preserve"> PAGEREF _Toc177733147 \h </w:instrText>
        </w:r>
        <w:r>
          <w:rPr>
            <w:noProof/>
            <w:webHidden/>
          </w:rPr>
        </w:r>
        <w:r>
          <w:rPr>
            <w:noProof/>
            <w:webHidden/>
          </w:rPr>
          <w:fldChar w:fldCharType="separate"/>
        </w:r>
        <w:r>
          <w:rPr>
            <w:noProof/>
            <w:webHidden/>
          </w:rPr>
          <w:t>10</w:t>
        </w:r>
        <w:r>
          <w:rPr>
            <w:noProof/>
            <w:webHidden/>
          </w:rPr>
          <w:fldChar w:fldCharType="end"/>
        </w:r>
      </w:hyperlink>
    </w:p>
    <w:p w14:paraId="6A94C57B" w14:textId="5452A51E"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48" w:history="1">
        <w:r w:rsidRPr="00C2008A">
          <w:rPr>
            <w:rStyle w:val="Hipervnculo"/>
            <w:noProof/>
          </w:rPr>
          <w:t>Otros documentos</w:t>
        </w:r>
        <w:r>
          <w:rPr>
            <w:noProof/>
            <w:webHidden/>
          </w:rPr>
          <w:tab/>
        </w:r>
        <w:r>
          <w:rPr>
            <w:noProof/>
            <w:webHidden/>
          </w:rPr>
          <w:fldChar w:fldCharType="begin"/>
        </w:r>
        <w:r>
          <w:rPr>
            <w:noProof/>
            <w:webHidden/>
          </w:rPr>
          <w:instrText xml:space="preserve"> PAGEREF _Toc177733148 \h </w:instrText>
        </w:r>
        <w:r>
          <w:rPr>
            <w:noProof/>
            <w:webHidden/>
          </w:rPr>
        </w:r>
        <w:r>
          <w:rPr>
            <w:noProof/>
            <w:webHidden/>
          </w:rPr>
          <w:fldChar w:fldCharType="separate"/>
        </w:r>
        <w:r>
          <w:rPr>
            <w:noProof/>
            <w:webHidden/>
          </w:rPr>
          <w:t>10</w:t>
        </w:r>
        <w:r>
          <w:rPr>
            <w:noProof/>
            <w:webHidden/>
          </w:rPr>
          <w:fldChar w:fldCharType="end"/>
        </w:r>
      </w:hyperlink>
    </w:p>
    <w:p w14:paraId="6868F325" w14:textId="575D27C7" w:rsidR="00384240" w:rsidRDefault="0038424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3149" w:history="1">
        <w:r w:rsidRPr="00C2008A">
          <w:rPr>
            <w:rStyle w:val="Hipervnculo"/>
            <w:noProof/>
          </w:rPr>
          <w:t>Estándares, prácticas, convenciones y métricas</w:t>
        </w:r>
        <w:r>
          <w:rPr>
            <w:noProof/>
            <w:webHidden/>
          </w:rPr>
          <w:tab/>
        </w:r>
        <w:r>
          <w:rPr>
            <w:noProof/>
            <w:webHidden/>
          </w:rPr>
          <w:fldChar w:fldCharType="begin"/>
        </w:r>
        <w:r>
          <w:rPr>
            <w:noProof/>
            <w:webHidden/>
          </w:rPr>
          <w:instrText xml:space="preserve"> PAGEREF _Toc177733149 \h </w:instrText>
        </w:r>
        <w:r>
          <w:rPr>
            <w:noProof/>
            <w:webHidden/>
          </w:rPr>
        </w:r>
        <w:r>
          <w:rPr>
            <w:noProof/>
            <w:webHidden/>
          </w:rPr>
          <w:fldChar w:fldCharType="separate"/>
        </w:r>
        <w:r>
          <w:rPr>
            <w:noProof/>
            <w:webHidden/>
          </w:rPr>
          <w:t>11</w:t>
        </w:r>
        <w:r>
          <w:rPr>
            <w:noProof/>
            <w:webHidden/>
          </w:rPr>
          <w:fldChar w:fldCharType="end"/>
        </w:r>
      </w:hyperlink>
    </w:p>
    <w:p w14:paraId="1D44CF20" w14:textId="4A0E2230"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50" w:history="1">
        <w:r w:rsidRPr="00C2008A">
          <w:rPr>
            <w:rStyle w:val="Hipervnculo"/>
            <w:noProof/>
          </w:rPr>
          <w:t>Objetivos</w:t>
        </w:r>
        <w:r>
          <w:rPr>
            <w:noProof/>
            <w:webHidden/>
          </w:rPr>
          <w:tab/>
        </w:r>
        <w:r>
          <w:rPr>
            <w:noProof/>
            <w:webHidden/>
          </w:rPr>
          <w:fldChar w:fldCharType="begin"/>
        </w:r>
        <w:r>
          <w:rPr>
            <w:noProof/>
            <w:webHidden/>
          </w:rPr>
          <w:instrText xml:space="preserve"> PAGEREF _Toc177733150 \h </w:instrText>
        </w:r>
        <w:r>
          <w:rPr>
            <w:noProof/>
            <w:webHidden/>
          </w:rPr>
        </w:r>
        <w:r>
          <w:rPr>
            <w:noProof/>
            <w:webHidden/>
          </w:rPr>
          <w:fldChar w:fldCharType="separate"/>
        </w:r>
        <w:r>
          <w:rPr>
            <w:noProof/>
            <w:webHidden/>
          </w:rPr>
          <w:t>11</w:t>
        </w:r>
        <w:r>
          <w:rPr>
            <w:noProof/>
            <w:webHidden/>
          </w:rPr>
          <w:fldChar w:fldCharType="end"/>
        </w:r>
      </w:hyperlink>
    </w:p>
    <w:p w14:paraId="73CABBB0" w14:textId="5F0E7120"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51" w:history="1">
        <w:r w:rsidRPr="00C2008A">
          <w:rPr>
            <w:rStyle w:val="Hipervnculo"/>
            <w:noProof/>
          </w:rPr>
          <w:t>Métricas de proceso</w:t>
        </w:r>
        <w:r>
          <w:rPr>
            <w:noProof/>
            <w:webHidden/>
          </w:rPr>
          <w:tab/>
        </w:r>
        <w:r>
          <w:rPr>
            <w:noProof/>
            <w:webHidden/>
          </w:rPr>
          <w:fldChar w:fldCharType="begin"/>
        </w:r>
        <w:r>
          <w:rPr>
            <w:noProof/>
            <w:webHidden/>
          </w:rPr>
          <w:instrText xml:space="preserve"> PAGEREF _Toc177733151 \h </w:instrText>
        </w:r>
        <w:r>
          <w:rPr>
            <w:noProof/>
            <w:webHidden/>
          </w:rPr>
        </w:r>
        <w:r>
          <w:rPr>
            <w:noProof/>
            <w:webHidden/>
          </w:rPr>
          <w:fldChar w:fldCharType="separate"/>
        </w:r>
        <w:r>
          <w:rPr>
            <w:noProof/>
            <w:webHidden/>
          </w:rPr>
          <w:t>12</w:t>
        </w:r>
        <w:r>
          <w:rPr>
            <w:noProof/>
            <w:webHidden/>
          </w:rPr>
          <w:fldChar w:fldCharType="end"/>
        </w:r>
      </w:hyperlink>
    </w:p>
    <w:p w14:paraId="438F5090" w14:textId="2B4D5F72"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52" w:history="1">
        <w:r w:rsidRPr="00C2008A">
          <w:rPr>
            <w:rStyle w:val="Hipervnculo"/>
            <w:noProof/>
          </w:rPr>
          <w:t>Métricas de proyecto</w:t>
        </w:r>
        <w:r>
          <w:rPr>
            <w:noProof/>
            <w:webHidden/>
          </w:rPr>
          <w:tab/>
        </w:r>
        <w:r>
          <w:rPr>
            <w:noProof/>
            <w:webHidden/>
          </w:rPr>
          <w:fldChar w:fldCharType="begin"/>
        </w:r>
        <w:r>
          <w:rPr>
            <w:noProof/>
            <w:webHidden/>
          </w:rPr>
          <w:instrText xml:space="preserve"> PAGEREF _Toc177733152 \h </w:instrText>
        </w:r>
        <w:r>
          <w:rPr>
            <w:noProof/>
            <w:webHidden/>
          </w:rPr>
        </w:r>
        <w:r>
          <w:rPr>
            <w:noProof/>
            <w:webHidden/>
          </w:rPr>
          <w:fldChar w:fldCharType="separate"/>
        </w:r>
        <w:r>
          <w:rPr>
            <w:noProof/>
            <w:webHidden/>
          </w:rPr>
          <w:t>12</w:t>
        </w:r>
        <w:r>
          <w:rPr>
            <w:noProof/>
            <w:webHidden/>
          </w:rPr>
          <w:fldChar w:fldCharType="end"/>
        </w:r>
      </w:hyperlink>
    </w:p>
    <w:p w14:paraId="6C128771" w14:textId="635EFB4C"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53" w:history="1">
        <w:r w:rsidRPr="00C2008A">
          <w:rPr>
            <w:rStyle w:val="Hipervnculo"/>
            <w:noProof/>
          </w:rPr>
          <w:t>Métricas de producto</w:t>
        </w:r>
        <w:r>
          <w:rPr>
            <w:noProof/>
            <w:webHidden/>
          </w:rPr>
          <w:tab/>
        </w:r>
        <w:r>
          <w:rPr>
            <w:noProof/>
            <w:webHidden/>
          </w:rPr>
          <w:fldChar w:fldCharType="begin"/>
        </w:r>
        <w:r>
          <w:rPr>
            <w:noProof/>
            <w:webHidden/>
          </w:rPr>
          <w:instrText xml:space="preserve"> PAGEREF _Toc177733153 \h </w:instrText>
        </w:r>
        <w:r>
          <w:rPr>
            <w:noProof/>
            <w:webHidden/>
          </w:rPr>
        </w:r>
        <w:r>
          <w:rPr>
            <w:noProof/>
            <w:webHidden/>
          </w:rPr>
          <w:fldChar w:fldCharType="separate"/>
        </w:r>
        <w:r>
          <w:rPr>
            <w:noProof/>
            <w:webHidden/>
          </w:rPr>
          <w:t>12</w:t>
        </w:r>
        <w:r>
          <w:rPr>
            <w:noProof/>
            <w:webHidden/>
          </w:rPr>
          <w:fldChar w:fldCharType="end"/>
        </w:r>
      </w:hyperlink>
    </w:p>
    <w:p w14:paraId="1DE2DFCE" w14:textId="773DD98A"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54" w:history="1">
        <w:r w:rsidRPr="00C2008A">
          <w:rPr>
            <w:rStyle w:val="Hipervnculo"/>
            <w:noProof/>
          </w:rPr>
          <w:t>Estándar de documentación</w:t>
        </w:r>
        <w:r>
          <w:rPr>
            <w:noProof/>
            <w:webHidden/>
          </w:rPr>
          <w:tab/>
        </w:r>
        <w:r>
          <w:rPr>
            <w:noProof/>
            <w:webHidden/>
          </w:rPr>
          <w:fldChar w:fldCharType="begin"/>
        </w:r>
        <w:r>
          <w:rPr>
            <w:noProof/>
            <w:webHidden/>
          </w:rPr>
          <w:instrText xml:space="preserve"> PAGEREF _Toc177733154 \h </w:instrText>
        </w:r>
        <w:r>
          <w:rPr>
            <w:noProof/>
            <w:webHidden/>
          </w:rPr>
        </w:r>
        <w:r>
          <w:rPr>
            <w:noProof/>
            <w:webHidden/>
          </w:rPr>
          <w:fldChar w:fldCharType="separate"/>
        </w:r>
        <w:r>
          <w:rPr>
            <w:noProof/>
            <w:webHidden/>
          </w:rPr>
          <w:t>13</w:t>
        </w:r>
        <w:r>
          <w:rPr>
            <w:noProof/>
            <w:webHidden/>
          </w:rPr>
          <w:fldChar w:fldCharType="end"/>
        </w:r>
      </w:hyperlink>
    </w:p>
    <w:p w14:paraId="23B0AF17" w14:textId="24A3BACA"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55" w:history="1">
        <w:r w:rsidRPr="00C2008A">
          <w:rPr>
            <w:rStyle w:val="Hipervnculo"/>
            <w:noProof/>
          </w:rPr>
          <w:t>Estándar de verificación y prácticas</w:t>
        </w:r>
        <w:r>
          <w:rPr>
            <w:noProof/>
            <w:webHidden/>
          </w:rPr>
          <w:tab/>
        </w:r>
        <w:r>
          <w:rPr>
            <w:noProof/>
            <w:webHidden/>
          </w:rPr>
          <w:fldChar w:fldCharType="begin"/>
        </w:r>
        <w:r>
          <w:rPr>
            <w:noProof/>
            <w:webHidden/>
          </w:rPr>
          <w:instrText xml:space="preserve"> PAGEREF _Toc177733155 \h </w:instrText>
        </w:r>
        <w:r>
          <w:rPr>
            <w:noProof/>
            <w:webHidden/>
          </w:rPr>
        </w:r>
        <w:r>
          <w:rPr>
            <w:noProof/>
            <w:webHidden/>
          </w:rPr>
          <w:fldChar w:fldCharType="separate"/>
        </w:r>
        <w:r>
          <w:rPr>
            <w:noProof/>
            <w:webHidden/>
          </w:rPr>
          <w:t>13</w:t>
        </w:r>
        <w:r>
          <w:rPr>
            <w:noProof/>
            <w:webHidden/>
          </w:rPr>
          <w:fldChar w:fldCharType="end"/>
        </w:r>
      </w:hyperlink>
    </w:p>
    <w:p w14:paraId="4C39C33F" w14:textId="476FF4F6"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56" w:history="1">
        <w:r w:rsidRPr="00C2008A">
          <w:rPr>
            <w:rStyle w:val="Hipervnculo"/>
            <w:noProof/>
          </w:rPr>
          <w:t>Otros Estándares</w:t>
        </w:r>
        <w:r>
          <w:rPr>
            <w:noProof/>
            <w:webHidden/>
          </w:rPr>
          <w:tab/>
        </w:r>
        <w:r>
          <w:rPr>
            <w:noProof/>
            <w:webHidden/>
          </w:rPr>
          <w:fldChar w:fldCharType="begin"/>
        </w:r>
        <w:r>
          <w:rPr>
            <w:noProof/>
            <w:webHidden/>
          </w:rPr>
          <w:instrText xml:space="preserve"> PAGEREF _Toc177733156 \h </w:instrText>
        </w:r>
        <w:r>
          <w:rPr>
            <w:noProof/>
            <w:webHidden/>
          </w:rPr>
        </w:r>
        <w:r>
          <w:rPr>
            <w:noProof/>
            <w:webHidden/>
          </w:rPr>
          <w:fldChar w:fldCharType="separate"/>
        </w:r>
        <w:r>
          <w:rPr>
            <w:noProof/>
            <w:webHidden/>
          </w:rPr>
          <w:t>13</w:t>
        </w:r>
        <w:r>
          <w:rPr>
            <w:noProof/>
            <w:webHidden/>
          </w:rPr>
          <w:fldChar w:fldCharType="end"/>
        </w:r>
      </w:hyperlink>
    </w:p>
    <w:p w14:paraId="5F042313" w14:textId="286FA562"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57" w:history="1">
        <w:r w:rsidRPr="00C2008A">
          <w:rPr>
            <w:rStyle w:val="Hipervnculo"/>
            <w:noProof/>
            <w:lang w:val="es-AR"/>
          </w:rPr>
          <w:t>Estándar de programación</w:t>
        </w:r>
        <w:r>
          <w:rPr>
            <w:noProof/>
            <w:webHidden/>
          </w:rPr>
          <w:tab/>
        </w:r>
        <w:r>
          <w:rPr>
            <w:noProof/>
            <w:webHidden/>
          </w:rPr>
          <w:fldChar w:fldCharType="begin"/>
        </w:r>
        <w:r>
          <w:rPr>
            <w:noProof/>
            <w:webHidden/>
          </w:rPr>
          <w:instrText xml:space="preserve"> PAGEREF _Toc177733157 \h </w:instrText>
        </w:r>
        <w:r>
          <w:rPr>
            <w:noProof/>
            <w:webHidden/>
          </w:rPr>
        </w:r>
        <w:r>
          <w:rPr>
            <w:noProof/>
            <w:webHidden/>
          </w:rPr>
          <w:fldChar w:fldCharType="separate"/>
        </w:r>
        <w:r>
          <w:rPr>
            <w:noProof/>
            <w:webHidden/>
          </w:rPr>
          <w:t>13</w:t>
        </w:r>
        <w:r>
          <w:rPr>
            <w:noProof/>
            <w:webHidden/>
          </w:rPr>
          <w:fldChar w:fldCharType="end"/>
        </w:r>
      </w:hyperlink>
    </w:p>
    <w:p w14:paraId="3CC26BEA" w14:textId="4F72CF4E"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58" w:history="1">
        <w:r w:rsidRPr="00C2008A">
          <w:rPr>
            <w:rStyle w:val="Hipervnculo"/>
            <w:noProof/>
            <w:lang w:val="es-AR"/>
          </w:rPr>
          <w:t>Estándar de base de datos</w:t>
        </w:r>
        <w:r>
          <w:rPr>
            <w:noProof/>
            <w:webHidden/>
          </w:rPr>
          <w:tab/>
        </w:r>
        <w:r>
          <w:rPr>
            <w:noProof/>
            <w:webHidden/>
          </w:rPr>
          <w:fldChar w:fldCharType="begin"/>
        </w:r>
        <w:r>
          <w:rPr>
            <w:noProof/>
            <w:webHidden/>
          </w:rPr>
          <w:instrText xml:space="preserve"> PAGEREF _Toc177733158 \h </w:instrText>
        </w:r>
        <w:r>
          <w:rPr>
            <w:noProof/>
            <w:webHidden/>
          </w:rPr>
        </w:r>
        <w:r>
          <w:rPr>
            <w:noProof/>
            <w:webHidden/>
          </w:rPr>
          <w:fldChar w:fldCharType="separate"/>
        </w:r>
        <w:r>
          <w:rPr>
            <w:noProof/>
            <w:webHidden/>
          </w:rPr>
          <w:t>13</w:t>
        </w:r>
        <w:r>
          <w:rPr>
            <w:noProof/>
            <w:webHidden/>
          </w:rPr>
          <w:fldChar w:fldCharType="end"/>
        </w:r>
      </w:hyperlink>
    </w:p>
    <w:p w14:paraId="09B2CBF3" w14:textId="2AE1AAFF" w:rsidR="00384240" w:rsidRDefault="0038424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3159" w:history="1">
        <w:r w:rsidRPr="00C2008A">
          <w:rPr>
            <w:rStyle w:val="Hipervnculo"/>
            <w:noProof/>
          </w:rPr>
          <w:t>Revisiones y auditorías</w:t>
        </w:r>
        <w:r>
          <w:rPr>
            <w:noProof/>
            <w:webHidden/>
          </w:rPr>
          <w:tab/>
        </w:r>
        <w:r>
          <w:rPr>
            <w:noProof/>
            <w:webHidden/>
          </w:rPr>
          <w:fldChar w:fldCharType="begin"/>
        </w:r>
        <w:r>
          <w:rPr>
            <w:noProof/>
            <w:webHidden/>
          </w:rPr>
          <w:instrText xml:space="preserve"> PAGEREF _Toc177733159 \h </w:instrText>
        </w:r>
        <w:r>
          <w:rPr>
            <w:noProof/>
            <w:webHidden/>
          </w:rPr>
        </w:r>
        <w:r>
          <w:rPr>
            <w:noProof/>
            <w:webHidden/>
          </w:rPr>
          <w:fldChar w:fldCharType="separate"/>
        </w:r>
        <w:r>
          <w:rPr>
            <w:noProof/>
            <w:webHidden/>
          </w:rPr>
          <w:t>14</w:t>
        </w:r>
        <w:r>
          <w:rPr>
            <w:noProof/>
            <w:webHidden/>
          </w:rPr>
          <w:fldChar w:fldCharType="end"/>
        </w:r>
      </w:hyperlink>
    </w:p>
    <w:p w14:paraId="2B46D7E2" w14:textId="2C46A04D"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60" w:history="1">
        <w:r w:rsidRPr="00C2008A">
          <w:rPr>
            <w:rStyle w:val="Hipervnculo"/>
            <w:noProof/>
          </w:rPr>
          <w:t>Objetivo</w:t>
        </w:r>
        <w:r>
          <w:rPr>
            <w:noProof/>
            <w:webHidden/>
          </w:rPr>
          <w:tab/>
        </w:r>
        <w:r>
          <w:rPr>
            <w:noProof/>
            <w:webHidden/>
          </w:rPr>
          <w:fldChar w:fldCharType="begin"/>
        </w:r>
        <w:r>
          <w:rPr>
            <w:noProof/>
            <w:webHidden/>
          </w:rPr>
          <w:instrText xml:space="preserve"> PAGEREF _Toc177733160 \h </w:instrText>
        </w:r>
        <w:r>
          <w:rPr>
            <w:noProof/>
            <w:webHidden/>
          </w:rPr>
        </w:r>
        <w:r>
          <w:rPr>
            <w:noProof/>
            <w:webHidden/>
          </w:rPr>
          <w:fldChar w:fldCharType="separate"/>
        </w:r>
        <w:r>
          <w:rPr>
            <w:noProof/>
            <w:webHidden/>
          </w:rPr>
          <w:t>14</w:t>
        </w:r>
        <w:r>
          <w:rPr>
            <w:noProof/>
            <w:webHidden/>
          </w:rPr>
          <w:fldChar w:fldCharType="end"/>
        </w:r>
      </w:hyperlink>
    </w:p>
    <w:p w14:paraId="57D4D231" w14:textId="5473CC1A" w:rsidR="00384240" w:rsidRDefault="00384240">
      <w:pPr>
        <w:pStyle w:val="TDC2"/>
        <w:rPr>
          <w:rFonts w:asciiTheme="minorHAnsi" w:eastAsiaTheme="minorEastAsia" w:hAnsiTheme="minorHAnsi" w:cstheme="minorBidi"/>
          <w:i w:val="0"/>
          <w:iCs w:val="0"/>
          <w:noProof/>
          <w:kern w:val="2"/>
          <w:sz w:val="22"/>
          <w:szCs w:val="22"/>
          <w:lang w:val="es-AR" w:eastAsia="es-AR"/>
          <w14:ligatures w14:val="standardContextual"/>
        </w:rPr>
      </w:pPr>
      <w:hyperlink w:anchor="_Toc177733161" w:history="1">
        <w:r w:rsidRPr="00C2008A">
          <w:rPr>
            <w:rStyle w:val="Hipervnculo"/>
            <w:noProof/>
          </w:rPr>
          <w:t>Requerimientos mínimos</w:t>
        </w:r>
        <w:r>
          <w:rPr>
            <w:noProof/>
            <w:webHidden/>
          </w:rPr>
          <w:tab/>
        </w:r>
        <w:r>
          <w:rPr>
            <w:noProof/>
            <w:webHidden/>
          </w:rPr>
          <w:fldChar w:fldCharType="begin"/>
        </w:r>
        <w:r>
          <w:rPr>
            <w:noProof/>
            <w:webHidden/>
          </w:rPr>
          <w:instrText xml:space="preserve"> PAGEREF _Toc177733161 \h </w:instrText>
        </w:r>
        <w:r>
          <w:rPr>
            <w:noProof/>
            <w:webHidden/>
          </w:rPr>
        </w:r>
        <w:r>
          <w:rPr>
            <w:noProof/>
            <w:webHidden/>
          </w:rPr>
          <w:fldChar w:fldCharType="separate"/>
        </w:r>
        <w:r>
          <w:rPr>
            <w:noProof/>
            <w:webHidden/>
          </w:rPr>
          <w:t>14</w:t>
        </w:r>
        <w:r>
          <w:rPr>
            <w:noProof/>
            <w:webHidden/>
          </w:rPr>
          <w:fldChar w:fldCharType="end"/>
        </w:r>
      </w:hyperlink>
    </w:p>
    <w:p w14:paraId="1A907A85" w14:textId="6F52F711"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62" w:history="1">
        <w:r w:rsidRPr="00C2008A">
          <w:rPr>
            <w:rStyle w:val="Hipervnculo"/>
            <w:noProof/>
          </w:rPr>
          <w:t>Revisión de requerimientos</w:t>
        </w:r>
        <w:r>
          <w:rPr>
            <w:noProof/>
            <w:webHidden/>
          </w:rPr>
          <w:tab/>
        </w:r>
        <w:r>
          <w:rPr>
            <w:noProof/>
            <w:webHidden/>
          </w:rPr>
          <w:fldChar w:fldCharType="begin"/>
        </w:r>
        <w:r>
          <w:rPr>
            <w:noProof/>
            <w:webHidden/>
          </w:rPr>
          <w:instrText xml:space="preserve"> PAGEREF _Toc177733162 \h </w:instrText>
        </w:r>
        <w:r>
          <w:rPr>
            <w:noProof/>
            <w:webHidden/>
          </w:rPr>
        </w:r>
        <w:r>
          <w:rPr>
            <w:noProof/>
            <w:webHidden/>
          </w:rPr>
          <w:fldChar w:fldCharType="separate"/>
        </w:r>
        <w:r>
          <w:rPr>
            <w:noProof/>
            <w:webHidden/>
          </w:rPr>
          <w:t>14</w:t>
        </w:r>
        <w:r>
          <w:rPr>
            <w:noProof/>
            <w:webHidden/>
          </w:rPr>
          <w:fldChar w:fldCharType="end"/>
        </w:r>
      </w:hyperlink>
    </w:p>
    <w:p w14:paraId="33B8F631" w14:textId="2BF1D510"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63" w:history="1">
        <w:r w:rsidRPr="00C2008A">
          <w:rPr>
            <w:rStyle w:val="Hipervnculo"/>
            <w:noProof/>
          </w:rPr>
          <w:t>Revisión de diseño</w:t>
        </w:r>
        <w:r>
          <w:rPr>
            <w:noProof/>
            <w:webHidden/>
          </w:rPr>
          <w:tab/>
        </w:r>
        <w:r>
          <w:rPr>
            <w:noProof/>
            <w:webHidden/>
          </w:rPr>
          <w:fldChar w:fldCharType="begin"/>
        </w:r>
        <w:r>
          <w:rPr>
            <w:noProof/>
            <w:webHidden/>
          </w:rPr>
          <w:instrText xml:space="preserve"> PAGEREF _Toc177733163 \h </w:instrText>
        </w:r>
        <w:r>
          <w:rPr>
            <w:noProof/>
            <w:webHidden/>
          </w:rPr>
        </w:r>
        <w:r>
          <w:rPr>
            <w:noProof/>
            <w:webHidden/>
          </w:rPr>
          <w:fldChar w:fldCharType="separate"/>
        </w:r>
        <w:r>
          <w:rPr>
            <w:noProof/>
            <w:webHidden/>
          </w:rPr>
          <w:t>14</w:t>
        </w:r>
        <w:r>
          <w:rPr>
            <w:noProof/>
            <w:webHidden/>
          </w:rPr>
          <w:fldChar w:fldCharType="end"/>
        </w:r>
      </w:hyperlink>
    </w:p>
    <w:p w14:paraId="59C98047" w14:textId="24FAC895"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64" w:history="1">
        <w:r w:rsidRPr="00C2008A">
          <w:rPr>
            <w:rStyle w:val="Hipervnculo"/>
            <w:noProof/>
          </w:rPr>
          <w:t>Auditoría funcional</w:t>
        </w:r>
        <w:r>
          <w:rPr>
            <w:noProof/>
            <w:webHidden/>
          </w:rPr>
          <w:tab/>
        </w:r>
        <w:r>
          <w:rPr>
            <w:noProof/>
            <w:webHidden/>
          </w:rPr>
          <w:fldChar w:fldCharType="begin"/>
        </w:r>
        <w:r>
          <w:rPr>
            <w:noProof/>
            <w:webHidden/>
          </w:rPr>
          <w:instrText xml:space="preserve"> PAGEREF _Toc177733164 \h </w:instrText>
        </w:r>
        <w:r>
          <w:rPr>
            <w:noProof/>
            <w:webHidden/>
          </w:rPr>
        </w:r>
        <w:r>
          <w:rPr>
            <w:noProof/>
            <w:webHidden/>
          </w:rPr>
          <w:fldChar w:fldCharType="separate"/>
        </w:r>
        <w:r>
          <w:rPr>
            <w:noProof/>
            <w:webHidden/>
          </w:rPr>
          <w:t>14</w:t>
        </w:r>
        <w:r>
          <w:rPr>
            <w:noProof/>
            <w:webHidden/>
          </w:rPr>
          <w:fldChar w:fldCharType="end"/>
        </w:r>
      </w:hyperlink>
    </w:p>
    <w:p w14:paraId="224B12C4" w14:textId="10CCDB1B"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65" w:history="1">
        <w:r w:rsidRPr="00C2008A">
          <w:rPr>
            <w:rStyle w:val="Hipervnculo"/>
            <w:noProof/>
          </w:rPr>
          <w:t>Auditoría física</w:t>
        </w:r>
        <w:r>
          <w:rPr>
            <w:noProof/>
            <w:webHidden/>
          </w:rPr>
          <w:tab/>
        </w:r>
        <w:r>
          <w:rPr>
            <w:noProof/>
            <w:webHidden/>
          </w:rPr>
          <w:fldChar w:fldCharType="begin"/>
        </w:r>
        <w:r>
          <w:rPr>
            <w:noProof/>
            <w:webHidden/>
          </w:rPr>
          <w:instrText xml:space="preserve"> PAGEREF _Toc177733165 \h </w:instrText>
        </w:r>
        <w:r>
          <w:rPr>
            <w:noProof/>
            <w:webHidden/>
          </w:rPr>
        </w:r>
        <w:r>
          <w:rPr>
            <w:noProof/>
            <w:webHidden/>
          </w:rPr>
          <w:fldChar w:fldCharType="separate"/>
        </w:r>
        <w:r>
          <w:rPr>
            <w:noProof/>
            <w:webHidden/>
          </w:rPr>
          <w:t>14</w:t>
        </w:r>
        <w:r>
          <w:rPr>
            <w:noProof/>
            <w:webHidden/>
          </w:rPr>
          <w:fldChar w:fldCharType="end"/>
        </w:r>
      </w:hyperlink>
    </w:p>
    <w:p w14:paraId="351B9D0E" w14:textId="3EB527B6"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66" w:history="1">
        <w:r w:rsidRPr="00C2008A">
          <w:rPr>
            <w:rStyle w:val="Hipervnculo"/>
            <w:noProof/>
          </w:rPr>
          <w:t>Auditorías internas al proceso</w:t>
        </w:r>
        <w:r>
          <w:rPr>
            <w:noProof/>
            <w:webHidden/>
          </w:rPr>
          <w:tab/>
        </w:r>
        <w:r>
          <w:rPr>
            <w:noProof/>
            <w:webHidden/>
          </w:rPr>
          <w:fldChar w:fldCharType="begin"/>
        </w:r>
        <w:r>
          <w:rPr>
            <w:noProof/>
            <w:webHidden/>
          </w:rPr>
          <w:instrText xml:space="preserve"> PAGEREF _Toc177733166 \h </w:instrText>
        </w:r>
        <w:r>
          <w:rPr>
            <w:noProof/>
            <w:webHidden/>
          </w:rPr>
        </w:r>
        <w:r>
          <w:rPr>
            <w:noProof/>
            <w:webHidden/>
          </w:rPr>
          <w:fldChar w:fldCharType="separate"/>
        </w:r>
        <w:r>
          <w:rPr>
            <w:noProof/>
            <w:webHidden/>
          </w:rPr>
          <w:t>14</w:t>
        </w:r>
        <w:r>
          <w:rPr>
            <w:noProof/>
            <w:webHidden/>
          </w:rPr>
          <w:fldChar w:fldCharType="end"/>
        </w:r>
      </w:hyperlink>
    </w:p>
    <w:p w14:paraId="7F64F03C" w14:textId="7FB332B1"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67" w:history="1">
        <w:r w:rsidRPr="00C2008A">
          <w:rPr>
            <w:rStyle w:val="Hipervnculo"/>
            <w:noProof/>
          </w:rPr>
          <w:t>Revisiones de gestión</w:t>
        </w:r>
        <w:r>
          <w:rPr>
            <w:noProof/>
            <w:webHidden/>
          </w:rPr>
          <w:tab/>
        </w:r>
        <w:r>
          <w:rPr>
            <w:noProof/>
            <w:webHidden/>
          </w:rPr>
          <w:fldChar w:fldCharType="begin"/>
        </w:r>
        <w:r>
          <w:rPr>
            <w:noProof/>
            <w:webHidden/>
          </w:rPr>
          <w:instrText xml:space="preserve"> PAGEREF _Toc177733167 \h </w:instrText>
        </w:r>
        <w:r>
          <w:rPr>
            <w:noProof/>
            <w:webHidden/>
          </w:rPr>
        </w:r>
        <w:r>
          <w:rPr>
            <w:noProof/>
            <w:webHidden/>
          </w:rPr>
          <w:fldChar w:fldCharType="separate"/>
        </w:r>
        <w:r>
          <w:rPr>
            <w:noProof/>
            <w:webHidden/>
          </w:rPr>
          <w:t>14</w:t>
        </w:r>
        <w:r>
          <w:rPr>
            <w:noProof/>
            <w:webHidden/>
          </w:rPr>
          <w:fldChar w:fldCharType="end"/>
        </w:r>
      </w:hyperlink>
    </w:p>
    <w:p w14:paraId="5E6118F1" w14:textId="31F6ADE4"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68" w:history="1">
        <w:r w:rsidRPr="00C2008A">
          <w:rPr>
            <w:rStyle w:val="Hipervnculo"/>
            <w:noProof/>
          </w:rPr>
          <w:t>Revisión del Plan de gestión de configuración</w:t>
        </w:r>
        <w:r>
          <w:rPr>
            <w:noProof/>
            <w:webHidden/>
          </w:rPr>
          <w:tab/>
        </w:r>
        <w:r>
          <w:rPr>
            <w:noProof/>
            <w:webHidden/>
          </w:rPr>
          <w:fldChar w:fldCharType="begin"/>
        </w:r>
        <w:r>
          <w:rPr>
            <w:noProof/>
            <w:webHidden/>
          </w:rPr>
          <w:instrText xml:space="preserve"> PAGEREF _Toc177733168 \h </w:instrText>
        </w:r>
        <w:r>
          <w:rPr>
            <w:noProof/>
            <w:webHidden/>
          </w:rPr>
        </w:r>
        <w:r>
          <w:rPr>
            <w:noProof/>
            <w:webHidden/>
          </w:rPr>
          <w:fldChar w:fldCharType="separate"/>
        </w:r>
        <w:r>
          <w:rPr>
            <w:noProof/>
            <w:webHidden/>
          </w:rPr>
          <w:t>14</w:t>
        </w:r>
        <w:r>
          <w:rPr>
            <w:noProof/>
            <w:webHidden/>
          </w:rPr>
          <w:fldChar w:fldCharType="end"/>
        </w:r>
      </w:hyperlink>
    </w:p>
    <w:p w14:paraId="4E06CC29" w14:textId="5E627B83"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69" w:history="1">
        <w:r w:rsidRPr="00C2008A">
          <w:rPr>
            <w:rStyle w:val="Hipervnculo"/>
            <w:noProof/>
          </w:rPr>
          <w:t>Revisión Post Mortem</w:t>
        </w:r>
        <w:r>
          <w:rPr>
            <w:noProof/>
            <w:webHidden/>
          </w:rPr>
          <w:tab/>
        </w:r>
        <w:r>
          <w:rPr>
            <w:noProof/>
            <w:webHidden/>
          </w:rPr>
          <w:fldChar w:fldCharType="begin"/>
        </w:r>
        <w:r>
          <w:rPr>
            <w:noProof/>
            <w:webHidden/>
          </w:rPr>
          <w:instrText xml:space="preserve"> PAGEREF _Toc177733169 \h </w:instrText>
        </w:r>
        <w:r>
          <w:rPr>
            <w:noProof/>
            <w:webHidden/>
          </w:rPr>
        </w:r>
        <w:r>
          <w:rPr>
            <w:noProof/>
            <w:webHidden/>
          </w:rPr>
          <w:fldChar w:fldCharType="separate"/>
        </w:r>
        <w:r>
          <w:rPr>
            <w:noProof/>
            <w:webHidden/>
          </w:rPr>
          <w:t>14</w:t>
        </w:r>
        <w:r>
          <w:rPr>
            <w:noProof/>
            <w:webHidden/>
          </w:rPr>
          <w:fldChar w:fldCharType="end"/>
        </w:r>
      </w:hyperlink>
    </w:p>
    <w:p w14:paraId="75D32F56" w14:textId="5E41E4A3"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70" w:history="1">
        <w:r w:rsidRPr="00C2008A">
          <w:rPr>
            <w:rStyle w:val="Hipervnculo"/>
            <w:noProof/>
          </w:rPr>
          <w:t>Agenda</w:t>
        </w:r>
        <w:r>
          <w:rPr>
            <w:noProof/>
            <w:webHidden/>
          </w:rPr>
          <w:tab/>
        </w:r>
        <w:r>
          <w:rPr>
            <w:noProof/>
            <w:webHidden/>
          </w:rPr>
          <w:fldChar w:fldCharType="begin"/>
        </w:r>
        <w:r>
          <w:rPr>
            <w:noProof/>
            <w:webHidden/>
          </w:rPr>
          <w:instrText xml:space="preserve"> PAGEREF _Toc177733170 \h </w:instrText>
        </w:r>
        <w:r>
          <w:rPr>
            <w:noProof/>
            <w:webHidden/>
          </w:rPr>
        </w:r>
        <w:r>
          <w:rPr>
            <w:noProof/>
            <w:webHidden/>
          </w:rPr>
          <w:fldChar w:fldCharType="separate"/>
        </w:r>
        <w:r>
          <w:rPr>
            <w:noProof/>
            <w:webHidden/>
          </w:rPr>
          <w:t>15</w:t>
        </w:r>
        <w:r>
          <w:rPr>
            <w:noProof/>
            <w:webHidden/>
          </w:rPr>
          <w:fldChar w:fldCharType="end"/>
        </w:r>
      </w:hyperlink>
    </w:p>
    <w:p w14:paraId="41CBEC68" w14:textId="4821B7FD" w:rsidR="00384240" w:rsidRDefault="0038424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3171" w:history="1">
        <w:r w:rsidRPr="00C2008A">
          <w:rPr>
            <w:rStyle w:val="Hipervnculo"/>
            <w:noProof/>
          </w:rPr>
          <w:t>Verificación</w:t>
        </w:r>
        <w:r>
          <w:rPr>
            <w:noProof/>
            <w:webHidden/>
          </w:rPr>
          <w:tab/>
        </w:r>
        <w:r>
          <w:rPr>
            <w:noProof/>
            <w:webHidden/>
          </w:rPr>
          <w:fldChar w:fldCharType="begin"/>
        </w:r>
        <w:r>
          <w:rPr>
            <w:noProof/>
            <w:webHidden/>
          </w:rPr>
          <w:instrText xml:space="preserve"> PAGEREF _Toc177733171 \h </w:instrText>
        </w:r>
        <w:r>
          <w:rPr>
            <w:noProof/>
            <w:webHidden/>
          </w:rPr>
        </w:r>
        <w:r>
          <w:rPr>
            <w:noProof/>
            <w:webHidden/>
          </w:rPr>
          <w:fldChar w:fldCharType="separate"/>
        </w:r>
        <w:r>
          <w:rPr>
            <w:noProof/>
            <w:webHidden/>
          </w:rPr>
          <w:t>15</w:t>
        </w:r>
        <w:r>
          <w:rPr>
            <w:noProof/>
            <w:webHidden/>
          </w:rPr>
          <w:fldChar w:fldCharType="end"/>
        </w:r>
      </w:hyperlink>
    </w:p>
    <w:p w14:paraId="4739167E" w14:textId="12CA3853" w:rsidR="00384240" w:rsidRDefault="0038424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3172" w:history="1">
        <w:r w:rsidRPr="00C2008A">
          <w:rPr>
            <w:rStyle w:val="Hipervnculo"/>
            <w:noProof/>
          </w:rPr>
          <w:t>Reporte de problemas y acciones correctivas</w:t>
        </w:r>
        <w:r>
          <w:rPr>
            <w:noProof/>
            <w:webHidden/>
          </w:rPr>
          <w:tab/>
        </w:r>
        <w:r>
          <w:rPr>
            <w:noProof/>
            <w:webHidden/>
          </w:rPr>
          <w:fldChar w:fldCharType="begin"/>
        </w:r>
        <w:r>
          <w:rPr>
            <w:noProof/>
            <w:webHidden/>
          </w:rPr>
          <w:instrText xml:space="preserve"> PAGEREF _Toc177733172 \h </w:instrText>
        </w:r>
        <w:r>
          <w:rPr>
            <w:noProof/>
            <w:webHidden/>
          </w:rPr>
        </w:r>
        <w:r>
          <w:rPr>
            <w:noProof/>
            <w:webHidden/>
          </w:rPr>
          <w:fldChar w:fldCharType="separate"/>
        </w:r>
        <w:r>
          <w:rPr>
            <w:noProof/>
            <w:webHidden/>
          </w:rPr>
          <w:t>15</w:t>
        </w:r>
        <w:r>
          <w:rPr>
            <w:noProof/>
            <w:webHidden/>
          </w:rPr>
          <w:fldChar w:fldCharType="end"/>
        </w:r>
      </w:hyperlink>
    </w:p>
    <w:p w14:paraId="7420A8E7" w14:textId="047F4B2E" w:rsidR="00384240" w:rsidRDefault="0038424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3173" w:history="1">
        <w:r w:rsidRPr="00C2008A">
          <w:rPr>
            <w:rStyle w:val="Hipervnculo"/>
            <w:noProof/>
          </w:rPr>
          <w:t>Herramientas, técnicas y metodologías</w:t>
        </w:r>
        <w:r>
          <w:rPr>
            <w:noProof/>
            <w:webHidden/>
          </w:rPr>
          <w:tab/>
        </w:r>
        <w:r>
          <w:rPr>
            <w:noProof/>
            <w:webHidden/>
          </w:rPr>
          <w:fldChar w:fldCharType="begin"/>
        </w:r>
        <w:r>
          <w:rPr>
            <w:noProof/>
            <w:webHidden/>
          </w:rPr>
          <w:instrText xml:space="preserve"> PAGEREF _Toc177733173 \h </w:instrText>
        </w:r>
        <w:r>
          <w:rPr>
            <w:noProof/>
            <w:webHidden/>
          </w:rPr>
        </w:r>
        <w:r>
          <w:rPr>
            <w:noProof/>
            <w:webHidden/>
          </w:rPr>
          <w:fldChar w:fldCharType="separate"/>
        </w:r>
        <w:r>
          <w:rPr>
            <w:noProof/>
            <w:webHidden/>
          </w:rPr>
          <w:t>16</w:t>
        </w:r>
        <w:r>
          <w:rPr>
            <w:noProof/>
            <w:webHidden/>
          </w:rPr>
          <w:fldChar w:fldCharType="end"/>
        </w:r>
      </w:hyperlink>
    </w:p>
    <w:p w14:paraId="23FC8A8C" w14:textId="4F80B037"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74" w:history="1">
        <w:r w:rsidRPr="00C2008A">
          <w:rPr>
            <w:rStyle w:val="Hipervnculo"/>
            <w:noProof/>
          </w:rPr>
          <w:t>Herramientas</w:t>
        </w:r>
        <w:r>
          <w:rPr>
            <w:noProof/>
            <w:webHidden/>
          </w:rPr>
          <w:tab/>
        </w:r>
        <w:r>
          <w:rPr>
            <w:noProof/>
            <w:webHidden/>
          </w:rPr>
          <w:fldChar w:fldCharType="begin"/>
        </w:r>
        <w:r>
          <w:rPr>
            <w:noProof/>
            <w:webHidden/>
          </w:rPr>
          <w:instrText xml:space="preserve"> PAGEREF _Toc177733174 \h </w:instrText>
        </w:r>
        <w:r>
          <w:rPr>
            <w:noProof/>
            <w:webHidden/>
          </w:rPr>
        </w:r>
        <w:r>
          <w:rPr>
            <w:noProof/>
            <w:webHidden/>
          </w:rPr>
          <w:fldChar w:fldCharType="separate"/>
        </w:r>
        <w:r>
          <w:rPr>
            <w:noProof/>
            <w:webHidden/>
          </w:rPr>
          <w:t>16</w:t>
        </w:r>
        <w:r>
          <w:rPr>
            <w:noProof/>
            <w:webHidden/>
          </w:rPr>
          <w:fldChar w:fldCharType="end"/>
        </w:r>
      </w:hyperlink>
    </w:p>
    <w:p w14:paraId="2A5BF49A" w14:textId="51621326"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75" w:history="1">
        <w:r w:rsidRPr="00C2008A">
          <w:rPr>
            <w:rStyle w:val="Hipervnculo"/>
            <w:noProof/>
          </w:rPr>
          <w:t>Técnicas</w:t>
        </w:r>
        <w:r>
          <w:rPr>
            <w:noProof/>
            <w:webHidden/>
          </w:rPr>
          <w:tab/>
        </w:r>
        <w:r>
          <w:rPr>
            <w:noProof/>
            <w:webHidden/>
          </w:rPr>
          <w:fldChar w:fldCharType="begin"/>
        </w:r>
        <w:r>
          <w:rPr>
            <w:noProof/>
            <w:webHidden/>
          </w:rPr>
          <w:instrText xml:space="preserve"> PAGEREF _Toc177733175 \h </w:instrText>
        </w:r>
        <w:r>
          <w:rPr>
            <w:noProof/>
            <w:webHidden/>
          </w:rPr>
        </w:r>
        <w:r>
          <w:rPr>
            <w:noProof/>
            <w:webHidden/>
          </w:rPr>
          <w:fldChar w:fldCharType="separate"/>
        </w:r>
        <w:r>
          <w:rPr>
            <w:noProof/>
            <w:webHidden/>
          </w:rPr>
          <w:t>16</w:t>
        </w:r>
        <w:r>
          <w:rPr>
            <w:noProof/>
            <w:webHidden/>
          </w:rPr>
          <w:fldChar w:fldCharType="end"/>
        </w:r>
      </w:hyperlink>
    </w:p>
    <w:p w14:paraId="24C38653" w14:textId="2F54D58B" w:rsidR="00384240" w:rsidRDefault="00384240">
      <w:pPr>
        <w:pStyle w:val="TDC3"/>
        <w:rPr>
          <w:rFonts w:asciiTheme="minorHAnsi" w:eastAsiaTheme="minorEastAsia" w:hAnsiTheme="minorHAnsi" w:cstheme="minorBidi"/>
          <w:noProof/>
          <w:kern w:val="2"/>
          <w:sz w:val="22"/>
          <w:szCs w:val="22"/>
          <w:lang w:val="es-AR" w:eastAsia="es-AR"/>
          <w14:ligatures w14:val="standardContextual"/>
        </w:rPr>
      </w:pPr>
      <w:hyperlink w:anchor="_Toc177733176" w:history="1">
        <w:r w:rsidRPr="00C2008A">
          <w:rPr>
            <w:rStyle w:val="Hipervnculo"/>
            <w:noProof/>
          </w:rPr>
          <w:t>Metodologías</w:t>
        </w:r>
        <w:r>
          <w:rPr>
            <w:noProof/>
            <w:webHidden/>
          </w:rPr>
          <w:tab/>
        </w:r>
        <w:r>
          <w:rPr>
            <w:noProof/>
            <w:webHidden/>
          </w:rPr>
          <w:fldChar w:fldCharType="begin"/>
        </w:r>
        <w:r>
          <w:rPr>
            <w:noProof/>
            <w:webHidden/>
          </w:rPr>
          <w:instrText xml:space="preserve"> PAGEREF _Toc177733176 \h </w:instrText>
        </w:r>
        <w:r>
          <w:rPr>
            <w:noProof/>
            <w:webHidden/>
          </w:rPr>
        </w:r>
        <w:r>
          <w:rPr>
            <w:noProof/>
            <w:webHidden/>
          </w:rPr>
          <w:fldChar w:fldCharType="separate"/>
        </w:r>
        <w:r>
          <w:rPr>
            <w:noProof/>
            <w:webHidden/>
          </w:rPr>
          <w:t>16</w:t>
        </w:r>
        <w:r>
          <w:rPr>
            <w:noProof/>
            <w:webHidden/>
          </w:rPr>
          <w:fldChar w:fldCharType="end"/>
        </w:r>
      </w:hyperlink>
    </w:p>
    <w:p w14:paraId="7C04D17A" w14:textId="2846131C" w:rsidR="00384240" w:rsidRDefault="00384240">
      <w:pPr>
        <w:pStyle w:val="TDC1"/>
        <w:rPr>
          <w:rFonts w:asciiTheme="minorHAnsi" w:eastAsiaTheme="minorEastAsia" w:hAnsiTheme="minorHAnsi" w:cstheme="minorBidi"/>
          <w:b w:val="0"/>
          <w:bCs w:val="0"/>
          <w:noProof/>
          <w:kern w:val="2"/>
          <w:sz w:val="22"/>
          <w:szCs w:val="22"/>
          <w:lang w:val="es-AR" w:eastAsia="es-AR"/>
          <w14:ligatures w14:val="standardContextual"/>
        </w:rPr>
      </w:pPr>
      <w:hyperlink w:anchor="_Toc177733177" w:history="1">
        <w:r w:rsidRPr="00C2008A">
          <w:rPr>
            <w:rStyle w:val="Hipervnculo"/>
            <w:noProof/>
          </w:rPr>
          <w:t>Gestión de riesgos</w:t>
        </w:r>
        <w:r>
          <w:rPr>
            <w:noProof/>
            <w:webHidden/>
          </w:rPr>
          <w:tab/>
        </w:r>
        <w:r>
          <w:rPr>
            <w:noProof/>
            <w:webHidden/>
          </w:rPr>
          <w:fldChar w:fldCharType="begin"/>
        </w:r>
        <w:r>
          <w:rPr>
            <w:noProof/>
            <w:webHidden/>
          </w:rPr>
          <w:instrText xml:space="preserve"> PAGEREF _Toc177733177 \h </w:instrText>
        </w:r>
        <w:r>
          <w:rPr>
            <w:noProof/>
            <w:webHidden/>
          </w:rPr>
        </w:r>
        <w:r>
          <w:rPr>
            <w:noProof/>
            <w:webHidden/>
          </w:rPr>
          <w:fldChar w:fldCharType="separate"/>
        </w:r>
        <w:r>
          <w:rPr>
            <w:noProof/>
            <w:webHidden/>
          </w:rPr>
          <w:t>16</w:t>
        </w:r>
        <w:r>
          <w:rPr>
            <w:noProof/>
            <w:webHidden/>
          </w:rPr>
          <w:fldChar w:fldCharType="end"/>
        </w:r>
      </w:hyperlink>
    </w:p>
    <w:p w14:paraId="09071ADB" w14:textId="5FE51F6B" w:rsidR="000F79DF" w:rsidRDefault="000F638E" w:rsidP="00F7096D">
      <w:r>
        <w:fldChar w:fldCharType="end"/>
      </w:r>
    </w:p>
    <w:p w14:paraId="709DEAAB" w14:textId="77777777" w:rsidR="0040066E" w:rsidRDefault="0040066E" w:rsidP="00F7096D"/>
    <w:p w14:paraId="75409B47" w14:textId="77777777" w:rsidR="00A13DBA" w:rsidRDefault="00861B8F" w:rsidP="00F7096D">
      <w:pPr>
        <w:pStyle w:val="PSI-Ttulo"/>
      </w:pPr>
      <w:r>
        <w:br w:type="page"/>
      </w:r>
      <w:r w:rsidR="00C6106D">
        <w:rPr>
          <w:lang w:val="es-AR"/>
        </w:rPr>
        <w:lastRenderedPageBreak/>
        <w:t>Plan de SQA</w:t>
      </w:r>
    </w:p>
    <w:p w14:paraId="4A91E80E" w14:textId="77777777" w:rsidR="007D0783" w:rsidRDefault="007D0783" w:rsidP="00F7096D">
      <w:pPr>
        <w:pStyle w:val="PSI-Ttulo1"/>
      </w:pPr>
      <w:bookmarkStart w:id="1" w:name="_Toc21938333"/>
    </w:p>
    <w:p w14:paraId="5A804544" w14:textId="77777777" w:rsidR="00D805D1" w:rsidRDefault="00D805D1" w:rsidP="00F7096D">
      <w:pPr>
        <w:pStyle w:val="PSI-Ttulo1"/>
      </w:pPr>
      <w:bookmarkStart w:id="2" w:name="_Toc177733131"/>
      <w:r>
        <w:t>Propósito</w:t>
      </w:r>
      <w:bookmarkEnd w:id="1"/>
      <w:bookmarkEnd w:id="2"/>
    </w:p>
    <w:p w14:paraId="2A296E71" w14:textId="14C5219E" w:rsidR="00967729" w:rsidRDefault="00967729" w:rsidP="00967729">
      <w:r>
        <w:t>El plan de SQA</w:t>
      </w:r>
      <w:r w:rsidR="00AB48FA">
        <w:t xml:space="preserve"> (Aseguramiento de la Calidad del Software)</w:t>
      </w:r>
      <w:r>
        <w:t xml:space="preserve"> define l</w:t>
      </w:r>
      <w:r w:rsidR="00603B42">
        <w:t>as normas y estándares</w:t>
      </w:r>
      <w:r>
        <w:t xml:space="preserve"> que serán aplicados durante todo desarrollo del proyecto con el fin de mejorar la calidad de los procesos y el producto desarrollado. Este plan deberá ser aplicado hasta el despliegue del sistema y cubrirá todos los documentos de gestión y </w:t>
      </w:r>
      <w:r w:rsidR="00603B42">
        <w:t>código realizados por el equipo de desarrollo</w:t>
      </w:r>
      <w:r>
        <w:t xml:space="preserve">. </w:t>
      </w:r>
    </w:p>
    <w:p w14:paraId="31CBBEB7" w14:textId="77777777" w:rsidR="00D805D1" w:rsidRDefault="00D805D1" w:rsidP="00F7096D">
      <w:pPr>
        <w:pStyle w:val="PSI-Ttulo2"/>
      </w:pPr>
      <w:bookmarkStart w:id="3" w:name="_Toc21938334"/>
      <w:bookmarkStart w:id="4" w:name="_Toc177733132"/>
      <w:r w:rsidRPr="00D7540D">
        <w:t>Referencias</w:t>
      </w:r>
      <w:bookmarkEnd w:id="3"/>
      <w:bookmarkEnd w:id="4"/>
    </w:p>
    <w:p w14:paraId="7060468C" w14:textId="4CF821F7" w:rsidR="00D7540D" w:rsidRPr="00B731A9" w:rsidRDefault="00D805D1" w:rsidP="00B731A9">
      <w:pPr>
        <w:pStyle w:val="Prrafodelista"/>
        <w:numPr>
          <w:ilvl w:val="0"/>
          <w:numId w:val="23"/>
        </w:numPr>
        <w:rPr>
          <w:lang w:val="en-US"/>
        </w:rPr>
      </w:pPr>
      <w:r w:rsidRPr="00B731A9">
        <w:rPr>
          <w:lang w:val="en-US"/>
        </w:rPr>
        <w:t xml:space="preserve">ANSI/IEEE Std 730.1-1989, IEEE Standard for Software Quality Assurance </w:t>
      </w:r>
    </w:p>
    <w:p w14:paraId="387F616B" w14:textId="5374FE7C" w:rsidR="007A6ECE" w:rsidRDefault="00D7540D" w:rsidP="00B731A9">
      <w:pPr>
        <w:pStyle w:val="Prrafodelista"/>
        <w:numPr>
          <w:ilvl w:val="0"/>
          <w:numId w:val="23"/>
        </w:numPr>
      </w:pPr>
      <w:r>
        <w:t xml:space="preserve">Documento </w:t>
      </w:r>
      <w:r w:rsidR="007A6ECE">
        <w:t xml:space="preserve">Plantilla </w:t>
      </w:r>
      <w:r>
        <w:t>gestión</w:t>
      </w:r>
      <w:r w:rsidR="009D40A8">
        <w:t xml:space="preserve"> de riesgos.</w:t>
      </w:r>
    </w:p>
    <w:p w14:paraId="09C929C1" w14:textId="4A53CA2A" w:rsidR="00D7540D" w:rsidRDefault="00D7540D" w:rsidP="00B731A9">
      <w:pPr>
        <w:pStyle w:val="Prrafodelista"/>
        <w:numPr>
          <w:ilvl w:val="0"/>
          <w:numId w:val="23"/>
        </w:numPr>
      </w:pPr>
      <w:r>
        <w:t>Documento plan de gestión de riesgos</w:t>
      </w:r>
      <w:r w:rsidR="009D40A8">
        <w:t>.</w:t>
      </w:r>
    </w:p>
    <w:p w14:paraId="05538977" w14:textId="0B7F9569" w:rsidR="007A6ECE" w:rsidRDefault="00D7540D" w:rsidP="00B731A9">
      <w:pPr>
        <w:pStyle w:val="Prrafodelista"/>
        <w:numPr>
          <w:ilvl w:val="0"/>
          <w:numId w:val="23"/>
        </w:numPr>
      </w:pPr>
      <w:r>
        <w:t>Documento p</w:t>
      </w:r>
      <w:r w:rsidR="00C51B80">
        <w:t>lantilla</w:t>
      </w:r>
      <w:r w:rsidR="007A6ECE" w:rsidRPr="007A6ECE">
        <w:t xml:space="preserve"> de </w:t>
      </w:r>
      <w:r>
        <w:t>r</w:t>
      </w:r>
      <w:r w:rsidR="007A6ECE" w:rsidRPr="007A6ECE">
        <w:t>evisión de SQA</w:t>
      </w:r>
      <w:r w:rsidR="009D40A8">
        <w:t>.</w:t>
      </w:r>
    </w:p>
    <w:p w14:paraId="70CD3E1E" w14:textId="3893A30E" w:rsidR="007A6ECE" w:rsidRDefault="00D7540D" w:rsidP="00B731A9">
      <w:pPr>
        <w:pStyle w:val="Prrafodelista"/>
        <w:numPr>
          <w:ilvl w:val="0"/>
          <w:numId w:val="23"/>
        </w:numPr>
      </w:pPr>
      <w:r>
        <w:t xml:space="preserve">Documento </w:t>
      </w:r>
      <w:r w:rsidR="007A6ECE" w:rsidRPr="007A6ECE">
        <w:t>Informe Final de SQA</w:t>
      </w:r>
      <w:r w:rsidR="009D40A8">
        <w:t>.</w:t>
      </w:r>
    </w:p>
    <w:p w14:paraId="0CD50554" w14:textId="12E3159F" w:rsidR="007A6ECE" w:rsidRDefault="00D7540D" w:rsidP="00B731A9">
      <w:pPr>
        <w:pStyle w:val="Prrafodelista"/>
        <w:numPr>
          <w:ilvl w:val="0"/>
          <w:numId w:val="23"/>
        </w:numPr>
      </w:pPr>
      <w:r>
        <w:t>Documento plantilla</w:t>
      </w:r>
      <w:r w:rsidR="007A6ECE" w:rsidRPr="007A6ECE">
        <w:t xml:space="preserve"> de Revisión técnica formal</w:t>
      </w:r>
      <w:r w:rsidR="009D40A8">
        <w:t>.</w:t>
      </w:r>
    </w:p>
    <w:p w14:paraId="7E4AEDD3" w14:textId="4B5354D3" w:rsidR="00AC4CFF" w:rsidRDefault="00AC4CFF" w:rsidP="00B731A9">
      <w:pPr>
        <w:pStyle w:val="Prrafodelista"/>
        <w:numPr>
          <w:ilvl w:val="0"/>
          <w:numId w:val="23"/>
        </w:numPr>
      </w:pPr>
      <w:r>
        <w:t>Documento Estándar de documentación.</w:t>
      </w:r>
    </w:p>
    <w:p w14:paraId="633A27E1" w14:textId="77777777" w:rsidR="00C92E36" w:rsidRPr="00B731A9" w:rsidRDefault="00C92E36" w:rsidP="00B731A9">
      <w:pPr>
        <w:pStyle w:val="Prrafodelista"/>
        <w:numPr>
          <w:ilvl w:val="0"/>
          <w:numId w:val="23"/>
        </w:numPr>
        <w:rPr>
          <w:lang w:val="en-US"/>
        </w:rPr>
      </w:pPr>
      <w:r w:rsidRPr="00B731A9">
        <w:rPr>
          <w:lang w:val="en-US"/>
        </w:rPr>
        <w:t>SQuaRE, ISO 25000:2005,</w:t>
      </w:r>
    </w:p>
    <w:p w14:paraId="4918BDB3" w14:textId="2CC13DD1" w:rsidR="00351D45" w:rsidRPr="00B731A9" w:rsidRDefault="00C92E36" w:rsidP="00B731A9">
      <w:pPr>
        <w:pStyle w:val="Prrafodelista"/>
        <w:numPr>
          <w:ilvl w:val="0"/>
          <w:numId w:val="23"/>
        </w:numPr>
        <w:rPr>
          <w:lang w:val="en-US"/>
        </w:rPr>
      </w:pPr>
      <w:r w:rsidRPr="00B731A9">
        <w:rPr>
          <w:lang w:val="en-US"/>
        </w:rPr>
        <w:t>Quality management systems – Requirements ISO 9001:2008</w:t>
      </w:r>
      <w:r w:rsidR="009D40A8" w:rsidRPr="00B731A9">
        <w:rPr>
          <w:lang w:val="en-US"/>
        </w:rPr>
        <w:t>.</w:t>
      </w:r>
    </w:p>
    <w:p w14:paraId="5532697F" w14:textId="77777777" w:rsidR="00C92E36" w:rsidRPr="005F71FE" w:rsidRDefault="00C92E36" w:rsidP="00B731A9">
      <w:pPr>
        <w:pStyle w:val="Prrafodelista"/>
        <w:rPr>
          <w:lang w:val="en-US"/>
        </w:rPr>
      </w:pPr>
    </w:p>
    <w:p w14:paraId="7A0762D2" w14:textId="02D1326A" w:rsidR="00DA3EC6" w:rsidRDefault="00D805D1" w:rsidP="001B114C">
      <w:pPr>
        <w:pStyle w:val="PSI-Ttulo1"/>
      </w:pPr>
      <w:bookmarkStart w:id="5" w:name="_Toc21938335"/>
      <w:bookmarkStart w:id="6" w:name="_Toc177733133"/>
      <w:r w:rsidRPr="005F71FE">
        <w:t>Gestión</w:t>
      </w:r>
      <w:bookmarkEnd w:id="5"/>
      <w:bookmarkEnd w:id="6"/>
    </w:p>
    <w:p w14:paraId="3255259E" w14:textId="1A104324" w:rsidR="00D805D1" w:rsidRDefault="00D805D1" w:rsidP="00F7096D">
      <w:pPr>
        <w:pStyle w:val="PSI-Ttulo2"/>
      </w:pPr>
      <w:bookmarkStart w:id="7" w:name="_Toc21938336"/>
      <w:bookmarkStart w:id="8" w:name="_Toc177733134"/>
      <w:r>
        <w:t>Organización</w:t>
      </w:r>
      <w:bookmarkEnd w:id="7"/>
      <w:bookmarkEnd w:id="8"/>
    </w:p>
    <w:p w14:paraId="1A529CA6" w14:textId="47810E81" w:rsidR="0071675F" w:rsidRDefault="0071675F" w:rsidP="00B731A9">
      <w:r>
        <w:t xml:space="preserve">La estructura de </w:t>
      </w:r>
      <w:r w:rsidR="00E55823">
        <w:t>T-Code</w:t>
      </w:r>
      <w:r>
        <w:t xml:space="preserve"> se fundamenta en 3 integrantes, </w:t>
      </w:r>
      <w:bookmarkStart w:id="9" w:name="_Toc21938337"/>
      <w:r>
        <w:t xml:space="preserve">colaboran estrechamente en la ejecución de diversas funciones críticas, realizando tareas </w:t>
      </w:r>
      <w:r w:rsidR="001B114C">
        <w:t>como la gestión del proyecto, gestión de calidad, gestión de configuraciones y cambios, gestión de riesgos y gestión de validación y verificación. Esta distribución equitativa de tareas garantiza un enfoque integral y cohesivo en la gestión de nuestras operaciones.</w:t>
      </w:r>
    </w:p>
    <w:p w14:paraId="26674413" w14:textId="77777777" w:rsidR="00D805D1" w:rsidRDefault="00D805D1" w:rsidP="00F7096D">
      <w:pPr>
        <w:pStyle w:val="PSI-Ttulo2"/>
      </w:pPr>
      <w:bookmarkStart w:id="10" w:name="_Toc177733135"/>
      <w:r>
        <w:t>Actividades</w:t>
      </w:r>
      <w:bookmarkEnd w:id="9"/>
      <w:bookmarkEnd w:id="10"/>
    </w:p>
    <w:p w14:paraId="62AB56A1" w14:textId="77777777" w:rsidR="00D805D1" w:rsidRDefault="00D805D1" w:rsidP="00F7096D">
      <w:pPr>
        <w:pStyle w:val="PSI-Ttulo3"/>
      </w:pPr>
      <w:bookmarkStart w:id="11" w:name="_Toc21938338"/>
      <w:bookmarkStart w:id="12" w:name="_Toc177733136"/>
      <w:r>
        <w:t>Ciclo de vida del software cubierto por el Plan</w:t>
      </w:r>
      <w:bookmarkEnd w:id="11"/>
      <w:bookmarkEnd w:id="12"/>
    </w:p>
    <w:p w14:paraId="554B0D2D" w14:textId="77777777" w:rsidR="00D4572F" w:rsidRDefault="00D4572F" w:rsidP="00D4572F">
      <w:r>
        <w:t>Esta sección presenta de manera concisa las actividades cruciales que abarca el Plan a lo largo del ciclo de vida del software. Se centra en destacar los hitos fundamentales y las tareas esenciales que marcan el progreso del desarrollo, desde la concepción inicial hasta la entrega y mantenimiento del producto final.</w:t>
      </w:r>
    </w:p>
    <w:p w14:paraId="6089DBEE" w14:textId="3B4553BC" w:rsidR="00DA3EC6" w:rsidRDefault="00DA3EC6" w:rsidP="00DA3EC6">
      <w:pPr>
        <w:pStyle w:val="Prrafodelista"/>
        <w:numPr>
          <w:ilvl w:val="0"/>
          <w:numId w:val="3"/>
        </w:numPr>
      </w:pPr>
      <w:r>
        <w:t>Planificación</w:t>
      </w:r>
      <w:r w:rsidR="001B114C">
        <w:t>.</w:t>
      </w:r>
    </w:p>
    <w:p w14:paraId="686EB4F0" w14:textId="28DFD818" w:rsidR="00DA3EC6" w:rsidRDefault="00DA3EC6" w:rsidP="00DA3EC6">
      <w:pPr>
        <w:pStyle w:val="Prrafodelista"/>
        <w:numPr>
          <w:ilvl w:val="0"/>
          <w:numId w:val="3"/>
        </w:numPr>
      </w:pPr>
      <w:r>
        <w:t>Análisis</w:t>
      </w:r>
      <w:r w:rsidR="001B114C">
        <w:t>.</w:t>
      </w:r>
    </w:p>
    <w:p w14:paraId="7741874F" w14:textId="2E71D6A1" w:rsidR="00DA3EC6" w:rsidRDefault="00DA3EC6" w:rsidP="00DA3EC6">
      <w:pPr>
        <w:pStyle w:val="Prrafodelista"/>
        <w:numPr>
          <w:ilvl w:val="0"/>
          <w:numId w:val="3"/>
        </w:numPr>
      </w:pPr>
      <w:r>
        <w:t>Diseño</w:t>
      </w:r>
      <w:r w:rsidR="001B114C">
        <w:t>.</w:t>
      </w:r>
    </w:p>
    <w:p w14:paraId="3FAA136F" w14:textId="6043A405" w:rsidR="00DA3EC6" w:rsidRDefault="00DA3EC6" w:rsidP="00DA3EC6">
      <w:pPr>
        <w:pStyle w:val="Prrafodelista"/>
        <w:numPr>
          <w:ilvl w:val="0"/>
          <w:numId w:val="3"/>
        </w:numPr>
      </w:pPr>
      <w:r>
        <w:lastRenderedPageBreak/>
        <w:t>Implementación</w:t>
      </w:r>
      <w:r w:rsidR="001B114C">
        <w:t>.</w:t>
      </w:r>
    </w:p>
    <w:p w14:paraId="3CF46247" w14:textId="1DF8433D" w:rsidR="00DA3EC6" w:rsidRDefault="00DA3EC6" w:rsidP="00DA3EC6">
      <w:pPr>
        <w:pStyle w:val="Prrafodelista"/>
        <w:numPr>
          <w:ilvl w:val="0"/>
          <w:numId w:val="3"/>
        </w:numPr>
      </w:pPr>
      <w:r>
        <w:t>Pruebas</w:t>
      </w:r>
      <w:r w:rsidR="001B114C">
        <w:t>.</w:t>
      </w:r>
    </w:p>
    <w:p w14:paraId="74832D80" w14:textId="58383275" w:rsidR="00DA3EC6" w:rsidRDefault="00DA3EC6" w:rsidP="00DA3EC6">
      <w:pPr>
        <w:pStyle w:val="Prrafodelista"/>
        <w:numPr>
          <w:ilvl w:val="0"/>
          <w:numId w:val="3"/>
        </w:numPr>
      </w:pPr>
      <w:r>
        <w:t>Despliegue</w:t>
      </w:r>
      <w:r w:rsidR="001B114C">
        <w:t>.</w:t>
      </w:r>
    </w:p>
    <w:p w14:paraId="7E79DF6E" w14:textId="77777777" w:rsidR="00DA3EC6" w:rsidRDefault="00DA3EC6" w:rsidP="00B731A9">
      <w:pPr>
        <w:pStyle w:val="Prrafodelista"/>
      </w:pPr>
    </w:p>
    <w:p w14:paraId="19E18F90" w14:textId="77777777" w:rsidR="00D805D1" w:rsidRDefault="00D805D1" w:rsidP="00F7096D">
      <w:pPr>
        <w:pStyle w:val="PSI-Ttulo3"/>
      </w:pPr>
      <w:bookmarkStart w:id="13" w:name="_Toc21938339"/>
      <w:bookmarkStart w:id="14" w:name="_Toc177733137"/>
      <w:r>
        <w:t>Actividades de calidad a realizarse</w:t>
      </w:r>
      <w:bookmarkEnd w:id="13"/>
      <w:bookmarkEnd w:id="14"/>
    </w:p>
    <w:p w14:paraId="1A44C17C" w14:textId="77777777" w:rsidR="00D805D1" w:rsidRDefault="00D805D1" w:rsidP="00603B42">
      <w:r>
        <w:t>Las actividades que se realizarán son:</w:t>
      </w:r>
    </w:p>
    <w:p w14:paraId="5ABF6A04" w14:textId="79C38134" w:rsidR="00D805D1" w:rsidRDefault="00D805D1" w:rsidP="00603B42">
      <w:pPr>
        <w:pStyle w:val="Prrafodelista"/>
        <w:numPr>
          <w:ilvl w:val="0"/>
          <w:numId w:val="5"/>
        </w:numPr>
      </w:pPr>
      <w:r>
        <w:t>Revisar cada producto</w:t>
      </w:r>
      <w:r w:rsidR="00D4572F">
        <w:t>.</w:t>
      </w:r>
    </w:p>
    <w:p w14:paraId="7C530F97" w14:textId="5C40AE3C" w:rsidR="00D805D1" w:rsidRDefault="00D805D1" w:rsidP="00603B42">
      <w:pPr>
        <w:pStyle w:val="Prrafodelista"/>
        <w:numPr>
          <w:ilvl w:val="0"/>
          <w:numId w:val="5"/>
        </w:numPr>
      </w:pPr>
      <w:r>
        <w:t>Revisar el ajuste al proceso</w:t>
      </w:r>
      <w:r w:rsidR="00D4572F">
        <w:t>.</w:t>
      </w:r>
    </w:p>
    <w:p w14:paraId="213C1F90" w14:textId="6B2530CB" w:rsidR="00593154" w:rsidRDefault="00D805D1" w:rsidP="00F7096D">
      <w:pPr>
        <w:pStyle w:val="Prrafodelista"/>
        <w:numPr>
          <w:ilvl w:val="0"/>
          <w:numId w:val="5"/>
        </w:numPr>
      </w:pPr>
      <w:r>
        <w:t>Asegurar que las desviaciones son documentadas.</w:t>
      </w:r>
    </w:p>
    <w:p w14:paraId="49E4751B" w14:textId="77777777" w:rsidR="00D805D1" w:rsidRDefault="00D805D1" w:rsidP="00F7096D">
      <w:pPr>
        <w:pStyle w:val="PSI-Ttulo4"/>
      </w:pPr>
      <w:bookmarkStart w:id="15" w:name="_Toc21938340"/>
      <w:r>
        <w:t>Revisar cada producto</w:t>
      </w:r>
      <w:bookmarkEnd w:id="15"/>
    </w:p>
    <w:p w14:paraId="23184E77" w14:textId="5C5B1CE0" w:rsidR="00055C19" w:rsidRDefault="00603B42" w:rsidP="00593154">
      <w:bookmarkStart w:id="16" w:name="_Toc21938341"/>
      <w:r>
        <w:t xml:space="preserve">Serán revisados los productos definidos como clave, verificando que no queden correcciones no resueltas en los informes de revisión previos y que se han cumplido los estándares establecidos. </w:t>
      </w:r>
      <w:r w:rsidR="00055C19">
        <w:t>Los problemas encontrados en un producto serán descritos en el informe de revisión SQA correspondiente.</w:t>
      </w:r>
    </w:p>
    <w:p w14:paraId="0D058841" w14:textId="02BE1658" w:rsidR="00055C19" w:rsidRDefault="00055C19" w:rsidP="00593154">
      <w:r>
        <w:t>Los productos definidos como clave son:</w:t>
      </w:r>
    </w:p>
    <w:p w14:paraId="341ED3CB" w14:textId="5D857543" w:rsidR="00055C19" w:rsidRDefault="00245B32" w:rsidP="00055C19">
      <w:pPr>
        <w:pStyle w:val="Prrafodelista"/>
        <w:numPr>
          <w:ilvl w:val="0"/>
          <w:numId w:val="6"/>
        </w:numPr>
      </w:pPr>
      <w:r>
        <w:t>Plan de cada iteración del proyecto.</w:t>
      </w:r>
    </w:p>
    <w:p w14:paraId="1BDBBF8E" w14:textId="6557C1C9" w:rsidR="00245B32" w:rsidRDefault="00245B32" w:rsidP="00055C19">
      <w:pPr>
        <w:pStyle w:val="Prrafodelista"/>
        <w:numPr>
          <w:ilvl w:val="0"/>
          <w:numId w:val="6"/>
        </w:numPr>
      </w:pPr>
      <w:r>
        <w:t>Plan de proyecto.</w:t>
      </w:r>
    </w:p>
    <w:p w14:paraId="350EA9D2" w14:textId="50391BE0" w:rsidR="00245B32" w:rsidRDefault="00245B32" w:rsidP="00055C19">
      <w:pPr>
        <w:pStyle w:val="Prrafodelista"/>
        <w:numPr>
          <w:ilvl w:val="0"/>
          <w:numId w:val="6"/>
        </w:numPr>
      </w:pPr>
      <w:r>
        <w:t>Plan SQA.</w:t>
      </w:r>
    </w:p>
    <w:p w14:paraId="28E9C98B" w14:textId="17D43138" w:rsidR="00245B32" w:rsidRDefault="00245B32" w:rsidP="00055C19">
      <w:pPr>
        <w:pStyle w:val="Prrafodelista"/>
        <w:numPr>
          <w:ilvl w:val="0"/>
          <w:numId w:val="6"/>
        </w:numPr>
      </w:pPr>
      <w:r>
        <w:t>Especificación de requerimientos de software.</w:t>
      </w:r>
    </w:p>
    <w:p w14:paraId="02ECBC99" w14:textId="0CD5CB6D" w:rsidR="00245B32" w:rsidRDefault="00245B32" w:rsidP="00055C19">
      <w:pPr>
        <w:pStyle w:val="Prrafodelista"/>
        <w:numPr>
          <w:ilvl w:val="0"/>
          <w:numId w:val="6"/>
        </w:numPr>
      </w:pPr>
      <w:r>
        <w:t>Plan de gestión de configuraciones.</w:t>
      </w:r>
    </w:p>
    <w:p w14:paraId="2695D115" w14:textId="38CB1199" w:rsidR="00245B32" w:rsidRDefault="00245B32" w:rsidP="00055C19">
      <w:pPr>
        <w:pStyle w:val="Prrafodelista"/>
        <w:numPr>
          <w:ilvl w:val="0"/>
          <w:numId w:val="6"/>
        </w:numPr>
      </w:pPr>
      <w:r>
        <w:t>Plan de pruebas.</w:t>
      </w:r>
    </w:p>
    <w:p w14:paraId="7775D27B" w14:textId="2EBE6467" w:rsidR="00245B32" w:rsidRDefault="00245B32" w:rsidP="00055C19">
      <w:pPr>
        <w:pStyle w:val="Prrafodelista"/>
        <w:numPr>
          <w:ilvl w:val="0"/>
          <w:numId w:val="6"/>
        </w:numPr>
      </w:pPr>
      <w:r>
        <w:t>Plan de riesgos.</w:t>
      </w:r>
    </w:p>
    <w:p w14:paraId="6D8EFC61" w14:textId="2C79E4B4" w:rsidR="00245B32" w:rsidRDefault="00245B32" w:rsidP="00055C19">
      <w:pPr>
        <w:pStyle w:val="Prrafodelista"/>
        <w:numPr>
          <w:ilvl w:val="0"/>
          <w:numId w:val="6"/>
        </w:numPr>
      </w:pPr>
      <w:r>
        <w:t>Manual de usuario.</w:t>
      </w:r>
    </w:p>
    <w:p w14:paraId="6286468A" w14:textId="3E7E51F9" w:rsidR="00245B32" w:rsidRDefault="00245B32" w:rsidP="00055C19">
      <w:pPr>
        <w:pStyle w:val="Prrafodelista"/>
        <w:numPr>
          <w:ilvl w:val="0"/>
          <w:numId w:val="6"/>
        </w:numPr>
      </w:pPr>
      <w:r>
        <w:t>Manual de instalación.</w:t>
      </w:r>
    </w:p>
    <w:p w14:paraId="3057327B" w14:textId="0643D676" w:rsidR="00245B32" w:rsidRDefault="00245B32" w:rsidP="00055C19">
      <w:pPr>
        <w:pStyle w:val="Prrafodelista"/>
        <w:numPr>
          <w:ilvl w:val="0"/>
          <w:numId w:val="6"/>
        </w:numPr>
      </w:pPr>
      <w:r>
        <w:t>Código fuente.</w:t>
      </w:r>
    </w:p>
    <w:p w14:paraId="239CEE60" w14:textId="7CFE6FB0" w:rsidR="00245B32" w:rsidRDefault="00245B32" w:rsidP="00055C19">
      <w:pPr>
        <w:pStyle w:val="Prrafodelista"/>
        <w:numPr>
          <w:ilvl w:val="0"/>
          <w:numId w:val="6"/>
        </w:numPr>
      </w:pPr>
      <w:r>
        <w:t>Modelo arquitectónico.</w:t>
      </w:r>
    </w:p>
    <w:p w14:paraId="1C558977" w14:textId="0C8C6173" w:rsidR="00245B32" w:rsidRDefault="00245B32" w:rsidP="00055C19">
      <w:pPr>
        <w:pStyle w:val="Prrafodelista"/>
        <w:numPr>
          <w:ilvl w:val="0"/>
          <w:numId w:val="6"/>
        </w:numPr>
      </w:pPr>
      <w:r>
        <w:t>Modelo de diseño.</w:t>
      </w:r>
    </w:p>
    <w:p w14:paraId="5BB803A7" w14:textId="77777777" w:rsidR="00CD075F" w:rsidRDefault="00CD075F" w:rsidP="00B731A9">
      <w:pPr>
        <w:pStyle w:val="Prrafodelista"/>
      </w:pPr>
    </w:p>
    <w:p w14:paraId="3D7113FC" w14:textId="77777777" w:rsidR="00D805D1" w:rsidRDefault="00D805D1" w:rsidP="00F7096D">
      <w:pPr>
        <w:pStyle w:val="PSI-Ttulo4"/>
      </w:pPr>
      <w:r>
        <w:t>Revisar el ajuste al proceso</w:t>
      </w:r>
      <w:bookmarkEnd w:id="16"/>
    </w:p>
    <w:p w14:paraId="0ACD601B" w14:textId="49DA6D93" w:rsidR="00055C19" w:rsidRDefault="00055C19" w:rsidP="00055C19">
      <w:bookmarkStart w:id="17" w:name="_Toc21938342"/>
      <w:r>
        <w:t>Se deberá revisar el proceso de desarrollo llevado a cabo en busca de desviaciones con la planificación realizada previamente.</w:t>
      </w:r>
    </w:p>
    <w:p w14:paraId="69306F29" w14:textId="77777777" w:rsidR="00055C19" w:rsidRDefault="00055C19" w:rsidP="00055C19">
      <w:r>
        <w:t>Esta información se obtiene de los siguientes documentos:</w:t>
      </w:r>
    </w:p>
    <w:p w14:paraId="022566DE" w14:textId="7C83A6A7" w:rsidR="00055C19" w:rsidRDefault="00055C19" w:rsidP="00055C19">
      <w:pPr>
        <w:pStyle w:val="Prrafodelista"/>
        <w:numPr>
          <w:ilvl w:val="0"/>
          <w:numId w:val="6"/>
        </w:numPr>
      </w:pPr>
      <w:r>
        <w:t>Plan del Proyecto</w:t>
      </w:r>
      <w:r w:rsidR="008C6162">
        <w:t>.</w:t>
      </w:r>
    </w:p>
    <w:p w14:paraId="6FE8067F" w14:textId="619D51DF" w:rsidR="00055C19" w:rsidRDefault="00055C19" w:rsidP="00055C19">
      <w:pPr>
        <w:pStyle w:val="Prrafodelista"/>
        <w:numPr>
          <w:ilvl w:val="0"/>
          <w:numId w:val="6"/>
        </w:numPr>
      </w:pPr>
      <w:r>
        <w:t>Plan de la iteración</w:t>
      </w:r>
      <w:r w:rsidR="008C6162">
        <w:t>.</w:t>
      </w:r>
    </w:p>
    <w:p w14:paraId="2BDAD7D0" w14:textId="6B5AC5EE" w:rsidR="00E71DF1" w:rsidRDefault="00055C19" w:rsidP="00F7096D">
      <w:pPr>
        <w:pStyle w:val="Prrafodelista"/>
        <w:numPr>
          <w:ilvl w:val="0"/>
          <w:numId w:val="6"/>
        </w:numPr>
      </w:pPr>
      <w:r>
        <w:t>Plan de Verificación</w:t>
      </w:r>
      <w:bookmarkEnd w:id="17"/>
      <w:r w:rsidR="008C6162">
        <w:t>.</w:t>
      </w:r>
    </w:p>
    <w:p w14:paraId="5E6EB884" w14:textId="77777777" w:rsidR="00055C19" w:rsidRDefault="00055C19" w:rsidP="00055C19">
      <w:pPr>
        <w:pStyle w:val="Prrafodelista"/>
      </w:pPr>
    </w:p>
    <w:p w14:paraId="05960428" w14:textId="77777777" w:rsidR="00D805D1" w:rsidRDefault="00D805D1" w:rsidP="00F7096D">
      <w:pPr>
        <w:pStyle w:val="PSI-Ttulo4"/>
      </w:pPr>
      <w:bookmarkStart w:id="18" w:name="_Toc21938343"/>
      <w:r>
        <w:lastRenderedPageBreak/>
        <w:t>Asegurar que las desviaciones son documentadas</w:t>
      </w:r>
      <w:bookmarkEnd w:id="18"/>
    </w:p>
    <w:p w14:paraId="672A31D8" w14:textId="14682736" w:rsidR="00CB0D5A" w:rsidRPr="00E71DF1" w:rsidRDefault="00CB0D5A" w:rsidP="00055C19">
      <w:r w:rsidRPr="00E71DF1">
        <w:t>Las desviaciones encontradas en las actividades y en los productos deben ser documentadas y manejadas de acuerdo a un procedimiento establecido.</w:t>
      </w:r>
    </w:p>
    <w:p w14:paraId="58C717F7" w14:textId="79E669CA" w:rsidR="00CB0D5A" w:rsidRPr="00CB0D5A" w:rsidRDefault="00CB0D5A" w:rsidP="00055C19">
      <w:r w:rsidRPr="00E71DF1">
        <w:t>Se debe chequear que los responsables de cada plan los modifiquen cada vez que sea necesario, basados en las desviaciones encontradas</w:t>
      </w:r>
      <w:r>
        <w:t>.</w:t>
      </w:r>
    </w:p>
    <w:p w14:paraId="7A94CAE1" w14:textId="7832DA90" w:rsidR="00D805D1" w:rsidRDefault="00D805D1" w:rsidP="002C1879">
      <w:pPr>
        <w:pStyle w:val="PSI-Ttulo3"/>
      </w:pPr>
      <w:bookmarkStart w:id="19" w:name="_Toc21938345"/>
      <w:bookmarkStart w:id="20" w:name="_Toc177733138"/>
      <w:r>
        <w:t>Responsables</w:t>
      </w:r>
      <w:bookmarkEnd w:id="19"/>
      <w:bookmarkEnd w:id="20"/>
    </w:p>
    <w:p w14:paraId="4840F38C" w14:textId="384FDE30" w:rsidR="004F616F" w:rsidRDefault="004F616F" w:rsidP="004F616F">
      <w:r>
        <w:t xml:space="preserve">La supervisión de la calidad durante la ejecución del proyecto recae en dos figuras clave: </w:t>
      </w:r>
      <w:r w:rsidR="00965629">
        <w:t>E</w:t>
      </w:r>
      <w:r>
        <w:t xml:space="preserve">l </w:t>
      </w:r>
      <w:r w:rsidR="00965629">
        <w:t xml:space="preserve">líder </w:t>
      </w:r>
      <w:r>
        <w:t xml:space="preserve">del </w:t>
      </w:r>
      <w:r w:rsidR="00965629">
        <w:t>p</w:t>
      </w:r>
      <w:r>
        <w:t>royecto y el</w:t>
      </w:r>
      <w:r w:rsidR="00965629">
        <w:t xml:space="preserve"> responsable de calidad</w:t>
      </w:r>
      <w:r>
        <w:t>. Se encargan de implementar y mantener los estándares de calidad a lo largo de todo el ciclo de desarrollo.</w:t>
      </w:r>
    </w:p>
    <w:p w14:paraId="610C597F" w14:textId="21BC8E58" w:rsidR="004F616F" w:rsidRDefault="004F616F" w:rsidP="004F616F">
      <w:r>
        <w:t>Para garantizar la eficacia de estas actividades de control, se ha establecido un protocolo estructurado conocido como ciclo de prevención, el cual se despliega de la siguiente manera:</w:t>
      </w:r>
    </w:p>
    <w:p w14:paraId="098ABCB9" w14:textId="31D24CC8" w:rsidR="00BB47A1" w:rsidRDefault="00BB47A1" w:rsidP="004F616F">
      <w:pPr>
        <w:pStyle w:val="Prrafodelista"/>
        <w:numPr>
          <w:ilvl w:val="0"/>
          <w:numId w:val="12"/>
        </w:numPr>
      </w:pPr>
      <w:r>
        <w:t>Ejecutar una tarea</w:t>
      </w:r>
    </w:p>
    <w:p w14:paraId="2A76C26D" w14:textId="77777777" w:rsidR="00BB47A1" w:rsidRDefault="00BB47A1" w:rsidP="004F616F">
      <w:pPr>
        <w:pStyle w:val="Prrafodelista"/>
        <w:numPr>
          <w:ilvl w:val="0"/>
          <w:numId w:val="12"/>
        </w:numPr>
      </w:pPr>
      <w:r>
        <w:t>Realizar un control de revisiones, para decidir la aceptación o necesidad de corrección de dicha tarea.</w:t>
      </w:r>
    </w:p>
    <w:p w14:paraId="290D926F" w14:textId="77777777" w:rsidR="00BB47A1" w:rsidRDefault="00BB47A1" w:rsidP="004F616F">
      <w:pPr>
        <w:pStyle w:val="Prrafodelista"/>
        <w:numPr>
          <w:ilvl w:val="0"/>
          <w:numId w:val="12"/>
        </w:numPr>
      </w:pPr>
      <w:r>
        <w:t xml:space="preserve">En caso de que en la revisión se presenten errores se </w:t>
      </w:r>
      <w:r w:rsidR="00F153D6">
        <w:t>realizara</w:t>
      </w:r>
      <w:r>
        <w:t xml:space="preserve"> un análisis causal para determinar el motivo de estos. Se analiza un determinado error, se establece una hipótesis de su posible causa, se trata de deducir en </w:t>
      </w:r>
      <w:r w:rsidR="00F70276">
        <w:t>qué</w:t>
      </w:r>
      <w:r>
        <w:t xml:space="preserve"> momento se produjo y </w:t>
      </w:r>
      <w:r w:rsidR="00F70276">
        <w:t>por qué</w:t>
      </w:r>
      <w:r>
        <w:t>. Luego se deberá realizar la corrección del mismo y tomar una acción correctiva con el fin de eliminar la causa del problema.</w:t>
      </w:r>
    </w:p>
    <w:p w14:paraId="08B78711" w14:textId="6E58C9B2" w:rsidR="00BB47A1" w:rsidRDefault="00BB47A1" w:rsidP="004F616F">
      <w:pPr>
        <w:pStyle w:val="Prrafodelista"/>
        <w:numPr>
          <w:ilvl w:val="0"/>
          <w:numId w:val="12"/>
        </w:numPr>
      </w:pPr>
      <w:r>
        <w:t>El resultado del análisis causal es ingresado a una base de datos para mantener un registro y poder obtener métricas</w:t>
      </w:r>
      <w:r w:rsidR="00F153D6">
        <w:t>.</w:t>
      </w:r>
    </w:p>
    <w:p w14:paraId="0ED0D589" w14:textId="17900805" w:rsidR="00055C19" w:rsidRDefault="00BB47A1" w:rsidP="004F616F">
      <w:pPr>
        <w:pStyle w:val="Prrafodelista"/>
        <w:numPr>
          <w:ilvl w:val="0"/>
          <w:numId w:val="12"/>
        </w:numPr>
      </w:pPr>
      <w:r>
        <w:t>Se comienza nuevamente el ciclo ejecutando la tarea.</w:t>
      </w:r>
    </w:p>
    <w:p w14:paraId="429CDC8A" w14:textId="77777777" w:rsidR="00BB47A1" w:rsidRPr="00BB47A1" w:rsidRDefault="00BB47A1" w:rsidP="00B731A9">
      <w:pPr>
        <w:pStyle w:val="Prrafodelista"/>
      </w:pPr>
    </w:p>
    <w:p w14:paraId="16C56CDB" w14:textId="77777777" w:rsidR="00116BB3" w:rsidRDefault="00116BB3" w:rsidP="00F7096D">
      <w:pPr>
        <w:pStyle w:val="PSI-Ttulo1"/>
      </w:pPr>
      <w:bookmarkStart w:id="21" w:name="_Toc21938346"/>
      <w:bookmarkStart w:id="22" w:name="_Toc177733139"/>
      <w:r>
        <w:t>Documentación</w:t>
      </w:r>
      <w:bookmarkEnd w:id="21"/>
      <w:bookmarkEnd w:id="22"/>
    </w:p>
    <w:p w14:paraId="2EEDD56B" w14:textId="77777777" w:rsidR="00116BB3" w:rsidRDefault="00116BB3" w:rsidP="00F7096D">
      <w:pPr>
        <w:pStyle w:val="PSI-Ttulo2"/>
      </w:pPr>
      <w:bookmarkStart w:id="23" w:name="_Toc21938347"/>
      <w:bookmarkStart w:id="24" w:name="_Toc177733140"/>
      <w:r>
        <w:t>Propósito</w:t>
      </w:r>
      <w:bookmarkEnd w:id="23"/>
      <w:bookmarkEnd w:id="24"/>
    </w:p>
    <w:p w14:paraId="52A6962A" w14:textId="77777777" w:rsidR="00C5597C" w:rsidRDefault="00C5597C" w:rsidP="00C5597C">
      <w:r>
        <w:t>En el ámbito del desarrollo de software, la documentación del proyecto juega un papel fundamental. Los proyectos a desarrollar en la organización van a seguir la metodología de desarrollo PSI, la cual está basada en el Proceso Unificado. Esta metodología proporciona un marco de trabajo integral y ofrece un conjunto de plantillas meticulosamente diseñadas, para la documentación del producto de software a lo largo de todas las fases del ciclo de desarrollo.</w:t>
      </w:r>
    </w:p>
    <w:p w14:paraId="07214002" w14:textId="77777777" w:rsidR="00F153D6" w:rsidRPr="00B731A9" w:rsidRDefault="00F153D6" w:rsidP="00B731A9">
      <w:pPr>
        <w:pStyle w:val="Prrafodelista"/>
      </w:pPr>
    </w:p>
    <w:p w14:paraId="21A13A49" w14:textId="77777777" w:rsidR="00116BB3" w:rsidRDefault="00116BB3" w:rsidP="00F7096D">
      <w:pPr>
        <w:pStyle w:val="PSI-Ttulo2"/>
      </w:pPr>
      <w:bookmarkStart w:id="25" w:name="_Toc21938348"/>
      <w:bookmarkStart w:id="26" w:name="_Toc177733141"/>
      <w:r>
        <w:t>Documentación mínima requerida</w:t>
      </w:r>
      <w:bookmarkEnd w:id="25"/>
      <w:bookmarkEnd w:id="26"/>
    </w:p>
    <w:p w14:paraId="2738FF08" w14:textId="4F19EC46" w:rsidR="00C5597C" w:rsidRDefault="0019359B" w:rsidP="00C5597C">
      <w:r>
        <w:t>Esta sección tiene como objetivo primordial garantizar que la implementación cumpla plenamente con los requerimientos establecidos.</w:t>
      </w:r>
    </w:p>
    <w:p w14:paraId="2CE7AC57" w14:textId="77777777" w:rsidR="00116BB3" w:rsidRDefault="00F153D6" w:rsidP="00F7096D">
      <w:pPr>
        <w:pStyle w:val="PSI-Ttulo3"/>
      </w:pPr>
      <w:bookmarkStart w:id="27" w:name="_Toc21938349"/>
      <w:r>
        <w:lastRenderedPageBreak/>
        <w:br/>
      </w:r>
      <w:bookmarkStart w:id="28" w:name="_Toc177733142"/>
      <w:r w:rsidR="00116BB3">
        <w:t>Especificación de requerimientos del software</w:t>
      </w:r>
      <w:bookmarkEnd w:id="27"/>
      <w:bookmarkEnd w:id="28"/>
    </w:p>
    <w:p w14:paraId="4ECB5C99" w14:textId="20FDD628" w:rsidR="00116BB3" w:rsidRDefault="00116BB3" w:rsidP="00245B32">
      <w:r>
        <w:t>El documento de especificación de requerimientos deberá describir, de forma clara y precisa, cada uno de los requerimientos esenciales del software</w:t>
      </w:r>
      <w:r w:rsidR="00245B32">
        <w:t>.</w:t>
      </w:r>
    </w:p>
    <w:p w14:paraId="6AAC2EFF" w14:textId="77777777" w:rsidR="00116BB3" w:rsidRDefault="00116BB3" w:rsidP="00245B32">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acordado detallar con el cliente.</w:t>
      </w:r>
    </w:p>
    <w:p w14:paraId="232420C0" w14:textId="77777777" w:rsidR="00116BB3" w:rsidRDefault="00116BB3" w:rsidP="00245B32">
      <w:r>
        <w:t>La especificación debe:</w:t>
      </w:r>
    </w:p>
    <w:p w14:paraId="3C091B19" w14:textId="77777777" w:rsidR="00116BB3" w:rsidRDefault="00116BB3" w:rsidP="00245B32">
      <w:pPr>
        <w:pStyle w:val="Prrafodelista"/>
        <w:numPr>
          <w:ilvl w:val="0"/>
          <w:numId w:val="7"/>
        </w:numPr>
      </w:pPr>
      <w:r>
        <w:t>Ser completa:</w:t>
      </w:r>
    </w:p>
    <w:p w14:paraId="44617482" w14:textId="532435D5" w:rsidR="00116BB3" w:rsidRDefault="00116BB3" w:rsidP="00245B32">
      <w:pPr>
        <w:pStyle w:val="Prrafodelista"/>
        <w:numPr>
          <w:ilvl w:val="1"/>
          <w:numId w:val="7"/>
        </w:numPr>
      </w:pPr>
      <w:r>
        <w:t>Externa, respecto al alcance acordado.</w:t>
      </w:r>
    </w:p>
    <w:p w14:paraId="69BF84AD" w14:textId="74A9F667" w:rsidR="00116BB3" w:rsidRDefault="00116BB3" w:rsidP="00245B32">
      <w:pPr>
        <w:pStyle w:val="Prrafodelista"/>
        <w:numPr>
          <w:ilvl w:val="1"/>
          <w:numId w:val="7"/>
        </w:numPr>
      </w:pPr>
      <w:r>
        <w:t>Internamente, no deben existir elementos sin especificar.</w:t>
      </w:r>
    </w:p>
    <w:p w14:paraId="7351DECD" w14:textId="77777777" w:rsidR="00116BB3" w:rsidRDefault="00116BB3" w:rsidP="00245B32">
      <w:pPr>
        <w:pStyle w:val="Prrafodelista"/>
        <w:numPr>
          <w:ilvl w:val="0"/>
          <w:numId w:val="7"/>
        </w:numPr>
      </w:pPr>
      <w:r>
        <w:t xml:space="preserve">Ser consistente, no </w:t>
      </w:r>
      <w:r w:rsidR="000C60AB">
        <w:t>puede</w:t>
      </w:r>
      <w:r>
        <w:t xml:space="preserve"> haber elementos contradictorios.</w:t>
      </w:r>
    </w:p>
    <w:p w14:paraId="26DD4547" w14:textId="77777777" w:rsidR="00116BB3" w:rsidRDefault="00116BB3" w:rsidP="00245B32">
      <w:pPr>
        <w:pStyle w:val="Prrafodelista"/>
        <w:numPr>
          <w:ilvl w:val="0"/>
          <w:numId w:val="7"/>
        </w:numPr>
      </w:pPr>
      <w:r>
        <w:t>Ser no ambigua, todo término referido al área de aplicación debe estar definido en un glosario.</w:t>
      </w:r>
    </w:p>
    <w:p w14:paraId="11B7705D" w14:textId="77777777" w:rsidR="00116BB3" w:rsidRDefault="00116BB3" w:rsidP="00245B32">
      <w:pPr>
        <w:pStyle w:val="Prrafodelista"/>
        <w:numPr>
          <w:ilvl w:val="0"/>
          <w:numId w:val="7"/>
        </w:numPr>
      </w:pPr>
      <w:r>
        <w:t>Ser verificable, debe ser posible verificar siguiendo un método definido, si el producto final cumple o no con cada requerimiento.</w:t>
      </w:r>
    </w:p>
    <w:p w14:paraId="455E62C5" w14:textId="77777777" w:rsidR="00116BB3" w:rsidRDefault="00116BB3" w:rsidP="00245B32">
      <w:pPr>
        <w:pStyle w:val="Prrafodelista"/>
        <w:numPr>
          <w:ilvl w:val="0"/>
          <w:numId w:val="7"/>
        </w:numPr>
      </w:pPr>
      <w:r>
        <w:t>Estar acompañada de un detalle de los procedimientos adecuados para verificar si el producto cumple o no con los requerimientos.</w:t>
      </w:r>
    </w:p>
    <w:p w14:paraId="5100083E" w14:textId="77777777" w:rsidR="00116BB3" w:rsidRDefault="00116BB3" w:rsidP="00245B32">
      <w:pPr>
        <w:pStyle w:val="Prrafodelista"/>
        <w:numPr>
          <w:ilvl w:val="0"/>
          <w:numId w:val="7"/>
        </w:numPr>
      </w:pPr>
      <w:r>
        <w:t>Incluir requerimientos de calidad del producto a construir.</w:t>
      </w:r>
    </w:p>
    <w:p w14:paraId="33AAD485" w14:textId="77777777" w:rsidR="00055C19" w:rsidRDefault="00055C19" w:rsidP="00B731A9">
      <w:pPr>
        <w:pStyle w:val="Prrafodelista"/>
      </w:pPr>
    </w:p>
    <w:p w14:paraId="3BBB20AE" w14:textId="77777777" w:rsidR="00116BB3" w:rsidRDefault="00116BB3" w:rsidP="00F7096D">
      <w:pPr>
        <w:pStyle w:val="PSI-Ttulo3"/>
      </w:pPr>
      <w:bookmarkStart w:id="29" w:name="_Toc21938350"/>
      <w:bookmarkStart w:id="30" w:name="_Toc177733143"/>
      <w:r>
        <w:t>Descripción del diseño del software</w:t>
      </w:r>
      <w:bookmarkEnd w:id="29"/>
      <w:bookmarkEnd w:id="30"/>
    </w:p>
    <w:p w14:paraId="14E18F87" w14:textId="6B0BEC3A" w:rsidR="00116BB3" w:rsidRDefault="00116BB3" w:rsidP="00245B32">
      <w:r>
        <w:t>El documento de diseño especifica como el software será construido para satisfacer los requerimientos.</w:t>
      </w:r>
    </w:p>
    <w:p w14:paraId="2C4BD921" w14:textId="77777777" w:rsidR="00116BB3" w:rsidRDefault="00116BB3" w:rsidP="00245B32">
      <w:r>
        <w:t>Deberá describir los componentes y subcomponentes del diseño del software, incluyendo interfaces internas. Este documento deberá ser elaborado primero como Preliminar y luego será gradualmente extendido hasta llegar a obtener el Detallado.</w:t>
      </w:r>
    </w:p>
    <w:p w14:paraId="74D58B78" w14:textId="43725B24" w:rsidR="00116BB3" w:rsidRDefault="00116BB3" w:rsidP="00245B32">
      <w:r>
        <w:t>El cliente deberá obtener como resultado del proyecto el diseño de un producto de software que cubra aquellos aspectos que se haya acordado con el cliente incorporar al diseño, en función de la importancia que estos presenten y de sus conexiones lógicas.</w:t>
      </w:r>
    </w:p>
    <w:p w14:paraId="3F547B8C" w14:textId="151F477A" w:rsidR="00116BB3" w:rsidRDefault="00116BB3" w:rsidP="00245B32">
      <w:r>
        <w:t>El diseño debe:</w:t>
      </w:r>
    </w:p>
    <w:p w14:paraId="27147491" w14:textId="0C7CBAF2" w:rsidR="00116BB3" w:rsidRDefault="00116BB3" w:rsidP="00245B32">
      <w:pPr>
        <w:pStyle w:val="Prrafodelista"/>
        <w:numPr>
          <w:ilvl w:val="0"/>
          <w:numId w:val="8"/>
        </w:numPr>
      </w:pPr>
      <w:r>
        <w:t xml:space="preserve">Corresponder a </w:t>
      </w:r>
      <w:r w:rsidR="008C6162">
        <w:t>los requerimientos a incorporar.</w:t>
      </w:r>
    </w:p>
    <w:p w14:paraId="56C895D2" w14:textId="281C8280" w:rsidR="00116BB3" w:rsidRDefault="00116BB3" w:rsidP="00245B32">
      <w:pPr>
        <w:pStyle w:val="Prrafodelista"/>
        <w:numPr>
          <w:ilvl w:val="0"/>
          <w:numId w:val="8"/>
        </w:numPr>
      </w:pPr>
      <w:r>
        <w:t>Todo elemento del diseño debe contribuir a algún requerimiento</w:t>
      </w:r>
      <w:r w:rsidR="008C6162">
        <w:t>.</w:t>
      </w:r>
    </w:p>
    <w:p w14:paraId="68288D80" w14:textId="77777777" w:rsidR="00116BB3" w:rsidRDefault="00116BB3" w:rsidP="00245B32">
      <w:pPr>
        <w:pStyle w:val="Prrafodelista"/>
        <w:numPr>
          <w:ilvl w:val="0"/>
          <w:numId w:val="8"/>
        </w:numPr>
      </w:pPr>
      <w:r>
        <w:t>La implementación de todo requerimiento a incorporar debe estar contemplada en por lo menos un elemento del diseño.</w:t>
      </w:r>
    </w:p>
    <w:p w14:paraId="76C95D22" w14:textId="68C71EE5" w:rsidR="00116BB3" w:rsidRDefault="00116BB3" w:rsidP="00245B32">
      <w:pPr>
        <w:pStyle w:val="Prrafodelista"/>
        <w:numPr>
          <w:ilvl w:val="0"/>
          <w:numId w:val="8"/>
        </w:numPr>
      </w:pPr>
      <w:r>
        <w:t>Ser consistente con la calidad del producto</w:t>
      </w:r>
      <w:r w:rsidR="008C6162">
        <w:t>.</w:t>
      </w:r>
    </w:p>
    <w:p w14:paraId="2606E84D" w14:textId="77777777" w:rsidR="00F27889" w:rsidRDefault="00F27889" w:rsidP="00B731A9">
      <w:pPr>
        <w:pStyle w:val="Prrafodelista"/>
      </w:pPr>
    </w:p>
    <w:p w14:paraId="720A8AB1" w14:textId="77777777" w:rsidR="00116BB3" w:rsidRDefault="00116BB3" w:rsidP="00F7096D">
      <w:pPr>
        <w:pStyle w:val="PSI-Ttulo3"/>
      </w:pPr>
      <w:bookmarkStart w:id="31" w:name="_Toc21938351"/>
      <w:bookmarkStart w:id="32" w:name="_Toc177733144"/>
      <w:r>
        <w:lastRenderedPageBreak/>
        <w:t>Plan de Verificación &amp; Validación</w:t>
      </w:r>
      <w:bookmarkEnd w:id="31"/>
      <w:bookmarkEnd w:id="32"/>
    </w:p>
    <w:p w14:paraId="19779566" w14:textId="07A5AE30" w:rsidR="00116BB3" w:rsidRDefault="00116BB3" w:rsidP="00245B32">
      <w:r>
        <w:t>El Plan de V &amp; V deberá identificar y describir los métodos a ser utilizados en:</w:t>
      </w:r>
    </w:p>
    <w:p w14:paraId="1BAB2F84" w14:textId="77777777" w:rsidR="00116BB3" w:rsidRDefault="00116BB3" w:rsidP="00245B32">
      <w:r>
        <w:t>La verificación de que:</w:t>
      </w:r>
    </w:p>
    <w:p w14:paraId="114A9D0B" w14:textId="4A6B082E" w:rsidR="00116BB3" w:rsidRDefault="00016B00" w:rsidP="00245B32">
      <w:pPr>
        <w:pStyle w:val="Prrafodelista"/>
        <w:numPr>
          <w:ilvl w:val="0"/>
          <w:numId w:val="9"/>
        </w:numPr>
      </w:pPr>
      <w:r>
        <w:t>L</w:t>
      </w:r>
      <w:r w:rsidR="00116BB3">
        <w:t>os requerimientos descritos en el documento de requerimientos han sido aprobados por una autoridad apropiada.</w:t>
      </w:r>
    </w:p>
    <w:p w14:paraId="76776A69" w14:textId="0B8CA642" w:rsidR="00116BB3" w:rsidRDefault="001336D2" w:rsidP="00245B32">
      <w:pPr>
        <w:pStyle w:val="Prrafodelista"/>
        <w:numPr>
          <w:ilvl w:val="0"/>
          <w:numId w:val="9"/>
        </w:numPr>
      </w:pPr>
      <w:r>
        <w:t>L</w:t>
      </w:r>
      <w:r w:rsidR="00116BB3">
        <w:t>os requerimientos descritos en el documento de requerimientos son implementados en el diseño expresado en el documento de diseño.</w:t>
      </w:r>
    </w:p>
    <w:p w14:paraId="5E3A3FEB" w14:textId="07B89564" w:rsidR="00116BB3" w:rsidRDefault="001336D2" w:rsidP="00245B32">
      <w:pPr>
        <w:pStyle w:val="Prrafodelista"/>
        <w:numPr>
          <w:ilvl w:val="0"/>
          <w:numId w:val="9"/>
        </w:numPr>
      </w:pPr>
      <w:r>
        <w:t>E</w:t>
      </w:r>
      <w:r w:rsidR="00116BB3">
        <w:t>l diseño expresado en el documento de diseño esta implementado en código.</w:t>
      </w:r>
    </w:p>
    <w:p w14:paraId="21B4E997" w14:textId="66595348" w:rsidR="000361BC" w:rsidRDefault="00116BB3" w:rsidP="006859E1">
      <w:r>
        <w:t>Validar que el código, cuando es ejecutado, se adecua a los requerimientos expresados en el documento de requerimientos.</w:t>
      </w:r>
    </w:p>
    <w:p w14:paraId="45CC4E30" w14:textId="77777777" w:rsidR="00245B32" w:rsidRDefault="00245B32" w:rsidP="00F7096D">
      <w:pPr>
        <w:pStyle w:val="PSI-Comentario"/>
      </w:pPr>
    </w:p>
    <w:p w14:paraId="34721821" w14:textId="77777777" w:rsidR="00116BB3" w:rsidRDefault="000361BC" w:rsidP="00F7096D">
      <w:pPr>
        <w:pStyle w:val="PSI-Ttulo2"/>
      </w:pPr>
      <w:r>
        <w:br w:type="page"/>
      </w:r>
      <w:bookmarkStart w:id="33" w:name="_Toc21938354"/>
      <w:bookmarkStart w:id="34" w:name="_Toc177733145"/>
      <w:r w:rsidR="00116BB3">
        <w:lastRenderedPageBreak/>
        <w:t>Plan de Gestión de configuración</w:t>
      </w:r>
      <w:bookmarkEnd w:id="33"/>
      <w:bookmarkEnd w:id="34"/>
    </w:p>
    <w:p w14:paraId="4A331375" w14:textId="15D3A698" w:rsidR="00077957" w:rsidRDefault="00077957" w:rsidP="00077957">
      <w:r>
        <w:t>El Plan de gestión de configuración es un componente crucial que debe incorporar estrategias efectivas para tres áreas fundamentales: la identificación de los componentes de software, el control e implementación de cambios, y el registro detallado y reportes actualizados sobre el estado de los cambios implementados.</w:t>
      </w:r>
    </w:p>
    <w:p w14:paraId="71715107" w14:textId="1AD99684" w:rsidR="004F616F" w:rsidRPr="007C100E" w:rsidRDefault="004F616F" w:rsidP="004F616F">
      <w:r>
        <w:t>Ver documento de Plan de Gestión de Configuración.</w:t>
      </w:r>
    </w:p>
    <w:p w14:paraId="078950C7" w14:textId="77777777" w:rsidR="00BE1EEE" w:rsidRDefault="0029269D" w:rsidP="00F7096D">
      <w:pPr>
        <w:pStyle w:val="PSI-Ttulo3"/>
      </w:pPr>
      <w:bookmarkStart w:id="35" w:name="OLE_LINK5"/>
      <w:bookmarkStart w:id="36" w:name="OLE_LINK6"/>
      <w:r>
        <w:br/>
      </w:r>
      <w:bookmarkStart w:id="37" w:name="_Toc177733146"/>
      <w:r w:rsidR="00BE1EEE">
        <w:t>Forma de trabajo</w:t>
      </w:r>
      <w:bookmarkEnd w:id="37"/>
      <w:r w:rsidR="00BE1EEE">
        <w:t xml:space="preserve"> </w:t>
      </w:r>
    </w:p>
    <w:p w14:paraId="39EC94B8" w14:textId="1C52FB8D" w:rsidR="00BE1EEE" w:rsidRPr="00BE1EEE" w:rsidRDefault="00BE1EEE" w:rsidP="00471388">
      <w:pPr>
        <w:rPr>
          <w:lang w:eastAsia="es-ES"/>
        </w:rPr>
      </w:pPr>
      <w:r w:rsidRPr="00BE1EEE">
        <w:rPr>
          <w:lang w:eastAsia="es-ES"/>
        </w:rPr>
        <w:t xml:space="preserve">Durante el proceso de gestión de configuración se utilizará la herramienta </w:t>
      </w:r>
      <w:r w:rsidR="00471388">
        <w:rPr>
          <w:lang w:eastAsia="es-ES"/>
        </w:rPr>
        <w:t>git</w:t>
      </w:r>
      <w:r w:rsidRPr="00BE1EEE">
        <w:rPr>
          <w:lang w:eastAsia="es-ES"/>
        </w:rPr>
        <w:t xml:space="preserve"> para el control de versiones del producto. Cuando algún miembro haga una modificación en el proyecto, deberá acceder al servidor</w:t>
      </w:r>
      <w:r w:rsidR="00471388">
        <w:rPr>
          <w:lang w:eastAsia="es-ES"/>
        </w:rPr>
        <w:t xml:space="preserve">, </w:t>
      </w:r>
      <w:r w:rsidR="00384240">
        <w:rPr>
          <w:lang w:eastAsia="es-ES"/>
        </w:rPr>
        <w:t>G</w:t>
      </w:r>
      <w:r w:rsidR="00471388">
        <w:rPr>
          <w:lang w:eastAsia="es-ES"/>
        </w:rPr>
        <w:t>it</w:t>
      </w:r>
      <w:r w:rsidR="00384240">
        <w:rPr>
          <w:lang w:eastAsia="es-ES"/>
        </w:rPr>
        <w:t>H</w:t>
      </w:r>
      <w:r w:rsidR="00471388">
        <w:rPr>
          <w:lang w:eastAsia="es-ES"/>
        </w:rPr>
        <w:t>ub,</w:t>
      </w:r>
      <w:r w:rsidRPr="00BE1EEE">
        <w:rPr>
          <w:lang w:eastAsia="es-ES"/>
        </w:rPr>
        <w:t xml:space="preserve"> donde está alojada esta aplicación para almacenar la parte modificada en él, teniendo el resto del equipo de desarrollo la última versión actualizada en dicho servidor. </w:t>
      </w:r>
    </w:p>
    <w:p w14:paraId="44123A0D" w14:textId="66E99443" w:rsidR="000C39D2" w:rsidRDefault="000C39D2" w:rsidP="00F7096D">
      <w:pPr>
        <w:pStyle w:val="PSI-Ttulo3"/>
      </w:pPr>
      <w:bookmarkStart w:id="38" w:name="_Toc177733147"/>
      <w:bookmarkEnd w:id="35"/>
      <w:bookmarkEnd w:id="36"/>
      <w:r>
        <w:t>Control de Cambios</w:t>
      </w:r>
      <w:bookmarkEnd w:id="38"/>
    </w:p>
    <w:p w14:paraId="324A1E25" w14:textId="77777777" w:rsidR="00B731A9" w:rsidRDefault="00B731A9" w:rsidP="00B731A9">
      <w:r>
        <w:t xml:space="preserve">La solicitud de los cambios será realizada cuando se quiera traspasar elementos de la rama </w:t>
      </w:r>
      <w:r w:rsidRPr="00927C1D">
        <w:rPr>
          <w:b/>
        </w:rPr>
        <w:t>develop</w:t>
      </w:r>
      <w:r>
        <w:t xml:space="preserve"> a la rama </w:t>
      </w:r>
      <w:r w:rsidRPr="00927C1D">
        <w:rPr>
          <w:b/>
        </w:rPr>
        <w:t>master</w:t>
      </w:r>
      <w:r>
        <w:t xml:space="preserve">, se realiza el documento “Solicitud de Cambios” para registrar dicha solicitud. </w:t>
      </w:r>
    </w:p>
    <w:p w14:paraId="4C00AD9C" w14:textId="1066F351" w:rsidR="000C39D2" w:rsidRDefault="00B731A9" w:rsidP="00B731A9">
      <w:r>
        <w:t xml:space="preserve"> </w:t>
      </w:r>
      <w:r w:rsidR="000C39D2">
        <w:t>El mismo contiene:</w:t>
      </w:r>
    </w:p>
    <w:p w14:paraId="5111105D" w14:textId="7D5CB2D5" w:rsidR="000C39D2" w:rsidRDefault="000C39D2" w:rsidP="00B731A9">
      <w:pPr>
        <w:pStyle w:val="Prrafodelista"/>
        <w:numPr>
          <w:ilvl w:val="0"/>
          <w:numId w:val="22"/>
        </w:numPr>
      </w:pPr>
      <w:r>
        <w:t>Nombre del Elemento de Configuración de Software a cambiar.</w:t>
      </w:r>
    </w:p>
    <w:p w14:paraId="16AD9FB2" w14:textId="77777777" w:rsidR="000C39D2" w:rsidRDefault="000C39D2" w:rsidP="00B731A9">
      <w:pPr>
        <w:pStyle w:val="Prrafodelista"/>
        <w:numPr>
          <w:ilvl w:val="0"/>
          <w:numId w:val="22"/>
        </w:numPr>
      </w:pPr>
      <w:r>
        <w:t>Nombre del peticionario.</w:t>
      </w:r>
    </w:p>
    <w:p w14:paraId="1DD43653" w14:textId="341F6DA6" w:rsidR="000C39D2" w:rsidRDefault="000C39D2" w:rsidP="00B731A9">
      <w:pPr>
        <w:pStyle w:val="Prrafodelista"/>
        <w:numPr>
          <w:ilvl w:val="0"/>
          <w:numId w:val="22"/>
        </w:numPr>
      </w:pPr>
      <w:r>
        <w:t>Fecha de petición</w:t>
      </w:r>
      <w:r w:rsidR="00B731A9">
        <w:t>.</w:t>
      </w:r>
    </w:p>
    <w:p w14:paraId="7134CCA4" w14:textId="34BE41B0" w:rsidR="000C39D2" w:rsidRDefault="000C39D2" w:rsidP="00B731A9">
      <w:pPr>
        <w:pStyle w:val="Prrafodelista"/>
        <w:numPr>
          <w:ilvl w:val="0"/>
          <w:numId w:val="22"/>
        </w:numPr>
      </w:pPr>
      <w:r>
        <w:t>Necesidad del cambio</w:t>
      </w:r>
      <w:r w:rsidR="00B731A9">
        <w:t>.</w:t>
      </w:r>
    </w:p>
    <w:p w14:paraId="119B9C27" w14:textId="01EAC240" w:rsidR="000C39D2" w:rsidRDefault="000C39D2" w:rsidP="00B731A9">
      <w:pPr>
        <w:pStyle w:val="Prrafodelista"/>
        <w:numPr>
          <w:ilvl w:val="0"/>
          <w:numId w:val="22"/>
        </w:numPr>
      </w:pPr>
      <w:r>
        <w:t>Descripción del cambio pedido</w:t>
      </w:r>
      <w:r w:rsidR="00B731A9">
        <w:t>.</w:t>
      </w:r>
    </w:p>
    <w:p w14:paraId="19C23F4A" w14:textId="262AC567" w:rsidR="000C39D2" w:rsidRDefault="000C39D2" w:rsidP="00B731A9">
      <w:pPr>
        <w:pStyle w:val="Prrafodelista"/>
        <w:numPr>
          <w:ilvl w:val="0"/>
          <w:numId w:val="22"/>
        </w:numPr>
      </w:pPr>
      <w:r>
        <w:t>Prioridad</w:t>
      </w:r>
      <w:r w:rsidR="00B731A9">
        <w:t>.</w:t>
      </w:r>
    </w:p>
    <w:p w14:paraId="4C02B96C" w14:textId="51E3C414" w:rsidR="000C39D2" w:rsidRDefault="000C39D2" w:rsidP="00B731A9">
      <w:pPr>
        <w:pStyle w:val="Prrafodelista"/>
        <w:numPr>
          <w:ilvl w:val="0"/>
          <w:numId w:val="22"/>
        </w:numPr>
      </w:pPr>
      <w:r>
        <w:t>Estado</w:t>
      </w:r>
      <w:r w:rsidR="00B731A9">
        <w:t>.</w:t>
      </w:r>
    </w:p>
    <w:p w14:paraId="1F903F46" w14:textId="29E624EF" w:rsidR="000C39D2" w:rsidRDefault="000C39D2" w:rsidP="00B731A9">
      <w:pPr>
        <w:pStyle w:val="Prrafodelista"/>
        <w:numPr>
          <w:ilvl w:val="0"/>
          <w:numId w:val="22"/>
        </w:numPr>
      </w:pPr>
      <w:r>
        <w:t>Fecha del cambio</w:t>
      </w:r>
      <w:r w:rsidR="00B731A9">
        <w:t>.</w:t>
      </w:r>
    </w:p>
    <w:p w14:paraId="7BD82E80" w14:textId="77777777" w:rsidR="000C39D2" w:rsidRPr="00963217" w:rsidRDefault="000C39D2" w:rsidP="00F7096D">
      <w:pPr>
        <w:pStyle w:val="Textoindependiente"/>
        <w:rPr>
          <w:highlight w:val="yellow"/>
          <w:lang w:val="es-AR"/>
        </w:rPr>
      </w:pPr>
    </w:p>
    <w:p w14:paraId="7C0FF8FC" w14:textId="77777777" w:rsidR="00116BB3" w:rsidRDefault="00116BB3" w:rsidP="00F7096D">
      <w:pPr>
        <w:pStyle w:val="PSI-Ttulo2"/>
      </w:pPr>
      <w:bookmarkStart w:id="39" w:name="_Toc21938355"/>
      <w:bookmarkStart w:id="40" w:name="_Toc177733148"/>
      <w:r>
        <w:t>Otros documentos</w:t>
      </w:r>
      <w:bookmarkEnd w:id="39"/>
      <w:bookmarkEnd w:id="40"/>
    </w:p>
    <w:p w14:paraId="0BCFDADB" w14:textId="77777777" w:rsidR="00116BB3" w:rsidRDefault="00116BB3" w:rsidP="00F7096D">
      <w:pPr>
        <w:pStyle w:val="PSI-Comentario"/>
      </w:pPr>
      <w:r>
        <w:t>[Esta sección puede contener otros documentos que se identifiquen de incidencia en la calidad del producto a desarrollar, por ejemplo:</w:t>
      </w:r>
    </w:p>
    <w:p w14:paraId="400BA80D" w14:textId="77777777" w:rsidR="00116BB3" w:rsidRDefault="00116BB3" w:rsidP="00F7096D">
      <w:pPr>
        <w:pStyle w:val="PSI-ComentarioVieta"/>
      </w:pPr>
      <w:r>
        <w:t>Plan de desarrollo</w:t>
      </w:r>
    </w:p>
    <w:p w14:paraId="1A3ABFCF" w14:textId="77777777" w:rsidR="00116BB3" w:rsidRDefault="00116BB3" w:rsidP="00F7096D">
      <w:pPr>
        <w:pStyle w:val="PSI-ComentarioVieta"/>
      </w:pPr>
      <w:r>
        <w:t>Plan de proyecto</w:t>
      </w:r>
    </w:p>
    <w:p w14:paraId="5ADD2DCE" w14:textId="77777777" w:rsidR="00116BB3" w:rsidRDefault="00116BB3" w:rsidP="00F7096D">
      <w:pPr>
        <w:pStyle w:val="PSI-ComentarioVieta"/>
      </w:pPr>
      <w:r>
        <w:t>Manual de estándares y procedimientos</w:t>
      </w:r>
      <w:r w:rsidR="00275E90">
        <w:t>.</w:t>
      </w:r>
      <w:r>
        <w:t>]</w:t>
      </w:r>
    </w:p>
    <w:p w14:paraId="72332E38" w14:textId="77777777" w:rsidR="00894C76" w:rsidRDefault="00894C76" w:rsidP="00F7096D">
      <w:pPr>
        <w:pStyle w:val="PSI-Comentario"/>
      </w:pPr>
    </w:p>
    <w:p w14:paraId="30811A3F" w14:textId="77777777" w:rsidR="00F341E4" w:rsidRDefault="00F341E4" w:rsidP="00F7096D">
      <w:pPr>
        <w:pStyle w:val="PSI-Ttulo1"/>
      </w:pPr>
      <w:bookmarkStart w:id="41" w:name="_Toc21938356"/>
      <w:bookmarkStart w:id="42" w:name="_Toc177733149"/>
      <w:r>
        <w:lastRenderedPageBreak/>
        <w:t xml:space="preserve">Estándares, prácticas, </w:t>
      </w:r>
      <w:r w:rsidRPr="00582B2C">
        <w:t>convenciones y métricas</w:t>
      </w:r>
      <w:bookmarkEnd w:id="41"/>
      <w:bookmarkEnd w:id="42"/>
    </w:p>
    <w:p w14:paraId="63D8BF1F" w14:textId="77777777" w:rsidR="00F341E4" w:rsidRDefault="00F341E4" w:rsidP="00F7096D">
      <w:pPr>
        <w:pStyle w:val="PSI-Comentario"/>
      </w:pPr>
      <w:r>
        <w:t>[Esta sección deberá cumplir con las siguientes funciones:</w:t>
      </w:r>
    </w:p>
    <w:p w14:paraId="0D28F91B" w14:textId="77777777" w:rsidR="00F341E4" w:rsidRDefault="00F341E4" w:rsidP="00F7096D">
      <w:pPr>
        <w:pStyle w:val="PSI-Comentario"/>
      </w:pPr>
      <w:r>
        <w:t>Identificar los estándares, prácticas, convenciones y métricas que serán aplicadas.</w:t>
      </w:r>
    </w:p>
    <w:p w14:paraId="77E94969" w14:textId="77777777" w:rsidR="00C92E36" w:rsidRDefault="00F341E4" w:rsidP="00F7096D">
      <w:pPr>
        <w:pStyle w:val="PSI-Comentario"/>
      </w:pPr>
      <w:r>
        <w:t>Indicar como será monitoreado y asegurado el cumplimiento con estos ítems</w:t>
      </w:r>
    </w:p>
    <w:p w14:paraId="4BB241B9" w14:textId="77777777" w:rsidR="00F341E4" w:rsidRDefault="00C92E36" w:rsidP="00F7096D">
      <w:pPr>
        <w:pStyle w:val="PSI-Comentario"/>
      </w:pPr>
      <w:r>
        <w:t>El IEEE “</w:t>
      </w:r>
      <w:r w:rsidRPr="00C92E36">
        <w:rPr>
          <w:iCs/>
        </w:rPr>
        <w:t>Standard Glosary of Software Engering Terms</w:t>
      </w:r>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14:paraId="1090245C" w14:textId="77777777" w:rsidR="001F2DAF" w:rsidRDefault="007E0EB5" w:rsidP="00F7096D">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14:paraId="04CFA236" w14:textId="77777777" w:rsidR="001559E0" w:rsidRDefault="001559E0" w:rsidP="00F7096D">
      <w:pPr>
        <w:pStyle w:val="PSI-Comentario"/>
      </w:pPr>
    </w:p>
    <w:p w14:paraId="2C8E9B5B" w14:textId="77777777" w:rsidR="00686C07" w:rsidRPr="00686C07" w:rsidRDefault="00686C07" w:rsidP="00F7096D">
      <w:pPr>
        <w:pStyle w:val="PSI-Ttulo2"/>
      </w:pPr>
      <w:bookmarkStart w:id="43" w:name="_Toc177733150"/>
      <w:r w:rsidRPr="00686C07">
        <w:t>Objetivos</w:t>
      </w:r>
      <w:bookmarkEnd w:id="43"/>
    </w:p>
    <w:p w14:paraId="75EAAC33" w14:textId="77777777" w:rsidR="00686C07" w:rsidRDefault="00686C07" w:rsidP="006859E1">
      <w:r w:rsidRPr="00686C07">
        <w:t>Existen dos objetivos importantes que se persiguen dentro del programa de métricas:</w:t>
      </w:r>
    </w:p>
    <w:p w14:paraId="46DD1EEE" w14:textId="77777777" w:rsidR="00686C07" w:rsidRPr="00686C07" w:rsidRDefault="00686C07" w:rsidP="006859E1">
      <w:pPr>
        <w:pStyle w:val="Prrafodelista"/>
        <w:numPr>
          <w:ilvl w:val="0"/>
          <w:numId w:val="11"/>
        </w:numPr>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14:paraId="2BF87AC9" w14:textId="059E905D" w:rsidR="00686C07" w:rsidRPr="00686C07" w:rsidRDefault="00686C07" w:rsidP="006859E1">
      <w:pPr>
        <w:pStyle w:val="Prrafodelista"/>
        <w:numPr>
          <w:ilvl w:val="0"/>
          <w:numId w:val="11"/>
        </w:numPr>
      </w:pPr>
      <w:r w:rsidRPr="00686C07">
        <w:t>Identificar la información (la métrica) necesaria para lograr estas metas y</w:t>
      </w:r>
      <w:r>
        <w:t xml:space="preserve"> </w:t>
      </w:r>
      <w:r w:rsidRPr="00686C07">
        <w:t>establecer el</w:t>
      </w:r>
      <w:r w:rsidR="001559E0">
        <w:t xml:space="preserve"> </w:t>
      </w:r>
      <w:r>
        <w:t>m</w:t>
      </w:r>
      <w:r w:rsidRPr="00686C07">
        <w:t>arco de referencia de donde puede ser obtenida.</w:t>
      </w:r>
    </w:p>
    <w:p w14:paraId="5750DC47" w14:textId="77777777" w:rsidR="00686C07" w:rsidRPr="00686C07" w:rsidRDefault="007D0783" w:rsidP="00F7096D">
      <w:pPr>
        <w:pStyle w:val="PSI-Ttulo2"/>
      </w:pPr>
      <w:bookmarkStart w:id="44" w:name="_Toc21938357"/>
      <w:r>
        <w:br w:type="page"/>
      </w:r>
      <w:bookmarkStart w:id="45" w:name="_Toc177733151"/>
      <w:r w:rsidR="00686C07" w:rsidRPr="00686C07">
        <w:lastRenderedPageBreak/>
        <w:t>Métricas de proceso</w:t>
      </w:r>
      <w:bookmarkEnd w:id="45"/>
    </w:p>
    <w:p w14:paraId="541F63C9" w14:textId="576D34C6" w:rsidR="00686C07" w:rsidRPr="005F71FE" w:rsidRDefault="005627AD" w:rsidP="005627AD">
      <w:r w:rsidRPr="005627AD">
        <w:t>Las métricas de proceso se recopilan en todos los proyectos durante un largo periodo. Esto nos ayuda a entender y mejorar nuestro trabajo con el tiempo.</w:t>
      </w:r>
    </w:p>
    <w:p w14:paraId="5344079C" w14:textId="47B60AFA" w:rsidR="00686C07" w:rsidRPr="00614C3A" w:rsidRDefault="005627AD" w:rsidP="005627AD">
      <w:r>
        <w:t>Se c</w:t>
      </w:r>
      <w:r w:rsidR="00686C07" w:rsidRPr="00614C3A">
        <w:t>aracteriza</w:t>
      </w:r>
      <w:r>
        <w:t>n</w:t>
      </w:r>
      <w:r w:rsidR="00686C07" w:rsidRPr="00614C3A">
        <w:t xml:space="preserve"> por:</w:t>
      </w:r>
    </w:p>
    <w:p w14:paraId="73E4D398" w14:textId="77777777" w:rsidR="00686C07" w:rsidRPr="00614C3A" w:rsidRDefault="00686C07" w:rsidP="005627AD">
      <w:pPr>
        <w:pStyle w:val="Prrafodelista"/>
        <w:numPr>
          <w:ilvl w:val="0"/>
          <w:numId w:val="13"/>
        </w:numPr>
      </w:pPr>
      <w:r w:rsidRPr="00614C3A">
        <w:t>Control y ejecución del proyecto.</w:t>
      </w:r>
    </w:p>
    <w:p w14:paraId="2C966BF3" w14:textId="77777777" w:rsidR="00686C07" w:rsidRDefault="00614C3A" w:rsidP="005627AD">
      <w:pPr>
        <w:pStyle w:val="Prrafodelista"/>
        <w:numPr>
          <w:ilvl w:val="0"/>
          <w:numId w:val="13"/>
        </w:numPr>
      </w:pPr>
      <w:r w:rsidRPr="00614C3A">
        <w:t>M</w:t>
      </w:r>
      <w:r w:rsidR="00686C07" w:rsidRPr="00614C3A">
        <w:t>edición de tiempos de las fases.</w:t>
      </w:r>
    </w:p>
    <w:p w14:paraId="3E1C40CD" w14:textId="4EF47F19" w:rsidR="005F71FE" w:rsidRDefault="005F71FE" w:rsidP="005627AD">
      <w:r>
        <w:t>Para este proyecto se trabajará con las siguientes métricas del proceso</w:t>
      </w:r>
      <w:r w:rsidR="007C343E">
        <w:t>:</w:t>
      </w:r>
    </w:p>
    <w:p w14:paraId="5CEEC619" w14:textId="21EDF2B1" w:rsidR="005F71FE" w:rsidRDefault="005F71FE" w:rsidP="005627AD">
      <w:pPr>
        <w:pStyle w:val="Prrafodelista"/>
        <w:numPr>
          <w:ilvl w:val="0"/>
          <w:numId w:val="14"/>
        </w:numPr>
      </w:pPr>
      <w:r>
        <w:t>Di</w:t>
      </w:r>
      <w:r w:rsidR="0022088A">
        <w:t>stribución de esfuerzo por fase.</w:t>
      </w:r>
    </w:p>
    <w:p w14:paraId="397EC61D" w14:textId="5427D149" w:rsidR="007D0783" w:rsidRDefault="005F71FE" w:rsidP="00F7096D">
      <w:pPr>
        <w:pStyle w:val="Prrafodelista"/>
        <w:numPr>
          <w:ilvl w:val="0"/>
          <w:numId w:val="14"/>
        </w:numPr>
      </w:pPr>
      <w:r>
        <w:t>Efectividad para remover defectos entre fa</w:t>
      </w:r>
      <w:r w:rsidR="007C343E">
        <w:t>s</w:t>
      </w:r>
      <w:r w:rsidR="005627AD">
        <w:t>es</w:t>
      </w:r>
      <w:r w:rsidR="0022088A">
        <w:t>.</w:t>
      </w:r>
    </w:p>
    <w:p w14:paraId="4F8310DD" w14:textId="77777777" w:rsidR="00686C07" w:rsidRPr="00676DD1" w:rsidRDefault="00686C07" w:rsidP="00F7096D">
      <w:pPr>
        <w:pStyle w:val="PSI-Ttulo2"/>
      </w:pPr>
      <w:r w:rsidRPr="00676DD1">
        <w:t xml:space="preserve"> </w:t>
      </w:r>
      <w:bookmarkStart w:id="46" w:name="_Toc177733152"/>
      <w:r w:rsidRPr="00676DD1">
        <w:t>Métricas de proyecto</w:t>
      </w:r>
      <w:bookmarkEnd w:id="46"/>
    </w:p>
    <w:p w14:paraId="722ACF51" w14:textId="77777777" w:rsidR="00686C07" w:rsidRPr="00686C07" w:rsidRDefault="00686C07" w:rsidP="00732537">
      <w:pPr>
        <w:pStyle w:val="Prrafodelista"/>
        <w:numPr>
          <w:ilvl w:val="0"/>
          <w:numId w:val="15"/>
        </w:numPr>
      </w:pPr>
      <w:r w:rsidRPr="00686C07">
        <w:t>Permiten evaluar el estado del proyecto.</w:t>
      </w:r>
    </w:p>
    <w:p w14:paraId="6F6038E1" w14:textId="77777777" w:rsidR="004B64D4" w:rsidRDefault="00686C07" w:rsidP="00732537">
      <w:pPr>
        <w:pStyle w:val="Prrafodelista"/>
        <w:numPr>
          <w:ilvl w:val="0"/>
          <w:numId w:val="15"/>
        </w:numPr>
      </w:pPr>
      <w:r w:rsidRPr="00686C07">
        <w:t>Permiten seguir la pista de los riesgos.</w:t>
      </w:r>
    </w:p>
    <w:p w14:paraId="3AE6DBF2" w14:textId="14BCB5A1" w:rsidR="005F71FE" w:rsidRDefault="005F71FE" w:rsidP="005156CF">
      <w:r>
        <w:t>Para este proyecto se trabajará con las siguientes métricas del proyecto</w:t>
      </w:r>
      <w:r w:rsidR="00000726">
        <w:t>:</w:t>
      </w:r>
    </w:p>
    <w:p w14:paraId="4590A137" w14:textId="24879BAD" w:rsidR="005F71FE" w:rsidRDefault="005F71FE" w:rsidP="005156CF">
      <w:pPr>
        <w:pStyle w:val="Prrafodelista"/>
        <w:numPr>
          <w:ilvl w:val="0"/>
          <w:numId w:val="18"/>
        </w:numPr>
      </w:pPr>
      <w:r>
        <w:t>Horas trabajadas</w:t>
      </w:r>
      <w:r w:rsidR="005156CF">
        <w:t>.</w:t>
      </w:r>
    </w:p>
    <w:p w14:paraId="58858DB3" w14:textId="016C0296" w:rsidR="005F71FE" w:rsidRDefault="005F71FE" w:rsidP="005156CF">
      <w:pPr>
        <w:pStyle w:val="Prrafodelista"/>
        <w:numPr>
          <w:ilvl w:val="0"/>
          <w:numId w:val="18"/>
        </w:numPr>
      </w:pPr>
      <w:r>
        <w:t>Tiempo (calendario) transcurrido</w:t>
      </w:r>
      <w:r w:rsidR="005156CF">
        <w:t>.</w:t>
      </w:r>
    </w:p>
    <w:p w14:paraId="1699FA40" w14:textId="27ABD397" w:rsidR="005F71FE" w:rsidRDefault="001C61A8" w:rsidP="005156CF">
      <w:pPr>
        <w:pStyle w:val="Prrafodelista"/>
        <w:numPr>
          <w:ilvl w:val="0"/>
          <w:numId w:val="18"/>
        </w:numPr>
      </w:pPr>
      <w:r>
        <w:t>Distribución</w:t>
      </w:r>
      <w:r w:rsidR="005F71FE">
        <w:t xml:space="preserve"> del esfuerzo por fase</w:t>
      </w:r>
      <w:r w:rsidR="005156CF">
        <w:t>.</w:t>
      </w:r>
    </w:p>
    <w:p w14:paraId="34D17071" w14:textId="05E109F3" w:rsidR="00DD04BC" w:rsidRDefault="00DD04BC" w:rsidP="005156CF">
      <w:pPr>
        <w:pStyle w:val="Prrafodelista"/>
        <w:numPr>
          <w:ilvl w:val="0"/>
          <w:numId w:val="18"/>
        </w:numPr>
      </w:pPr>
      <w:r>
        <w:t>Cambios sobre requerimientos durante el desarrollo</w:t>
      </w:r>
      <w:r w:rsidR="005156CF">
        <w:t>.</w:t>
      </w:r>
    </w:p>
    <w:p w14:paraId="61D36016" w14:textId="25474FD6" w:rsidR="00DD04BC" w:rsidRDefault="00DD04BC" w:rsidP="005156CF">
      <w:pPr>
        <w:pStyle w:val="Prrafodelista"/>
        <w:numPr>
          <w:ilvl w:val="0"/>
          <w:numId w:val="18"/>
        </w:numPr>
      </w:pPr>
      <w:r>
        <w:t>Origen de los cambios sobre requerimientos</w:t>
      </w:r>
      <w:r w:rsidR="005156CF">
        <w:t>.</w:t>
      </w:r>
    </w:p>
    <w:p w14:paraId="702745B3" w14:textId="3BCE8871" w:rsidR="005F71FE" w:rsidRDefault="00DD04BC" w:rsidP="005156CF">
      <w:pPr>
        <w:pStyle w:val="Prrafodelista"/>
        <w:numPr>
          <w:ilvl w:val="0"/>
          <w:numId w:val="18"/>
        </w:numPr>
      </w:pPr>
      <w:r>
        <w:t>Cronograma Vs Estimado</w:t>
      </w:r>
      <w:r w:rsidR="005156CF">
        <w:t>.</w:t>
      </w:r>
    </w:p>
    <w:p w14:paraId="6652A375" w14:textId="59756FFD" w:rsidR="007D0783" w:rsidRPr="004B64D4" w:rsidRDefault="004B64D4" w:rsidP="00F7096D">
      <w:pPr>
        <w:pStyle w:val="PSI-Ttulo2"/>
      </w:pPr>
      <w:bookmarkStart w:id="47" w:name="_Toc177733153"/>
      <w:r w:rsidRPr="004B64D4">
        <w:t>Métricas de producto</w:t>
      </w:r>
      <w:bookmarkEnd w:id="47"/>
    </w:p>
    <w:p w14:paraId="0B55BE70" w14:textId="77777777" w:rsidR="004B64D4" w:rsidRPr="00BB1A44" w:rsidRDefault="004B64D4" w:rsidP="00732537">
      <w:pPr>
        <w:pStyle w:val="Prrafodelista"/>
        <w:numPr>
          <w:ilvl w:val="0"/>
          <w:numId w:val="16"/>
        </w:numPr>
      </w:pPr>
      <w:r w:rsidRPr="00BB1A44">
        <w:t>Se centran en las características del software y no en cómo fue producido.</w:t>
      </w:r>
    </w:p>
    <w:p w14:paraId="7377769F" w14:textId="77777777" w:rsidR="004B64D4" w:rsidRPr="00BB1A44" w:rsidRDefault="004B64D4" w:rsidP="00732537">
      <w:pPr>
        <w:pStyle w:val="Prrafodelista"/>
        <w:numPr>
          <w:ilvl w:val="0"/>
          <w:numId w:val="16"/>
        </w:numPr>
      </w:pPr>
      <w:r w:rsidRPr="00BB1A44">
        <w:t>También son productos los artefactos, documentos, modelos, y componentes que conforman el software.</w:t>
      </w:r>
    </w:p>
    <w:p w14:paraId="490EAAD8" w14:textId="3F98D6AC" w:rsidR="004B64D4" w:rsidRDefault="004B64D4" w:rsidP="00732537">
      <w:pPr>
        <w:pStyle w:val="Prrafodelista"/>
        <w:numPr>
          <w:ilvl w:val="0"/>
          <w:numId w:val="16"/>
        </w:numPr>
      </w:pPr>
      <w:r w:rsidRPr="00BB1A44">
        <w:t>Se miden cosas como el tamaño, la calidad, la totalidad, la volatilidad, y el esfuerzo</w:t>
      </w:r>
      <w:r w:rsidR="0022088A">
        <w:t>.</w:t>
      </w:r>
    </w:p>
    <w:p w14:paraId="52BD0EB0" w14:textId="2690A945" w:rsidR="00DD04BC" w:rsidRDefault="00DD04BC" w:rsidP="0022088A">
      <w:r>
        <w:t>Para este proyecto se trabajará con las siguientes métricas del producto</w:t>
      </w:r>
      <w:r w:rsidR="00EB5F47">
        <w:t>:</w:t>
      </w:r>
    </w:p>
    <w:p w14:paraId="47C2EA29" w14:textId="3CFBD783" w:rsidR="00DD04BC" w:rsidRDefault="00DD04BC" w:rsidP="005156CF">
      <w:pPr>
        <w:pStyle w:val="Prrafodelista"/>
        <w:numPr>
          <w:ilvl w:val="0"/>
          <w:numId w:val="19"/>
        </w:numPr>
      </w:pPr>
      <w:r>
        <w:t>Puntos de Caso de Uso</w:t>
      </w:r>
    </w:p>
    <w:p w14:paraId="1B9E0E4C" w14:textId="5D2CDF1B" w:rsidR="00DD04BC" w:rsidRDefault="00DD04BC" w:rsidP="005156CF">
      <w:pPr>
        <w:pStyle w:val="Prrafodelista"/>
        <w:numPr>
          <w:ilvl w:val="0"/>
          <w:numId w:val="19"/>
        </w:numPr>
      </w:pPr>
      <w:r>
        <w:t>Complejidad de diseño (acoplamiento)</w:t>
      </w:r>
    </w:p>
    <w:p w14:paraId="19974690" w14:textId="77777777" w:rsidR="00DD04BC" w:rsidRDefault="00DD04BC" w:rsidP="005156CF">
      <w:pPr>
        <w:pStyle w:val="Prrafodelista"/>
        <w:numPr>
          <w:ilvl w:val="0"/>
          <w:numId w:val="19"/>
        </w:numPr>
      </w:pPr>
      <w:r>
        <w:t xml:space="preserve">Complejidad de código </w:t>
      </w:r>
    </w:p>
    <w:p w14:paraId="5B7ACAB1" w14:textId="77777777" w:rsidR="00DD04BC" w:rsidRDefault="00DD04BC" w:rsidP="005156CF">
      <w:pPr>
        <w:pStyle w:val="Prrafodelista"/>
        <w:numPr>
          <w:ilvl w:val="0"/>
          <w:numId w:val="19"/>
        </w:numPr>
      </w:pPr>
      <w:r>
        <w:t>Métodos por clase</w:t>
      </w:r>
    </w:p>
    <w:p w14:paraId="10BED3FA" w14:textId="77777777" w:rsidR="00DD04BC" w:rsidRDefault="00DD04BC" w:rsidP="005156CF">
      <w:pPr>
        <w:pStyle w:val="Prrafodelista"/>
        <w:numPr>
          <w:ilvl w:val="0"/>
          <w:numId w:val="19"/>
        </w:numPr>
      </w:pPr>
      <w:r>
        <w:t>Profundidad y ancho de jerarquías</w:t>
      </w:r>
    </w:p>
    <w:p w14:paraId="6C3583E8" w14:textId="2658B28D" w:rsidR="00DD04BC" w:rsidRDefault="00DD04BC" w:rsidP="005156CF">
      <w:pPr>
        <w:pStyle w:val="Prrafodelista"/>
        <w:numPr>
          <w:ilvl w:val="0"/>
          <w:numId w:val="19"/>
        </w:numPr>
      </w:pPr>
      <w:r>
        <w:t>Cantidad de objetos y cantidad de relaciones de colaboración diferentes</w:t>
      </w:r>
    </w:p>
    <w:p w14:paraId="5C125424" w14:textId="77777777" w:rsidR="00DD04BC" w:rsidRDefault="00DD04BC" w:rsidP="005156CF">
      <w:pPr>
        <w:pStyle w:val="Prrafodelista"/>
        <w:numPr>
          <w:ilvl w:val="0"/>
          <w:numId w:val="19"/>
        </w:numPr>
      </w:pPr>
      <w:r>
        <w:t>Tipo y origen de defectos</w:t>
      </w:r>
    </w:p>
    <w:p w14:paraId="5C459B0A" w14:textId="13F37E4F" w:rsidR="00DD04BC" w:rsidRDefault="00DD04BC" w:rsidP="005156CF">
      <w:pPr>
        <w:pStyle w:val="Prrafodelista"/>
        <w:numPr>
          <w:ilvl w:val="0"/>
          <w:numId w:val="19"/>
        </w:numPr>
      </w:pPr>
      <w:r>
        <w:t>Cantidad de problemas reportados</w:t>
      </w:r>
    </w:p>
    <w:p w14:paraId="0F4CF158" w14:textId="090CA98C" w:rsidR="00DD04BC" w:rsidRDefault="00DD04BC" w:rsidP="005156CF">
      <w:pPr>
        <w:pStyle w:val="Prrafodelista"/>
        <w:numPr>
          <w:ilvl w:val="0"/>
          <w:numId w:val="19"/>
        </w:numPr>
      </w:pPr>
      <w:r>
        <w:t>Tiempo requerido para reparar</w:t>
      </w:r>
    </w:p>
    <w:p w14:paraId="15D36B34" w14:textId="77777777" w:rsidR="00DD04BC" w:rsidRDefault="00DD04BC" w:rsidP="005156CF">
      <w:pPr>
        <w:pStyle w:val="Prrafodelista"/>
        <w:numPr>
          <w:ilvl w:val="0"/>
          <w:numId w:val="19"/>
        </w:numPr>
      </w:pPr>
      <w:r>
        <w:t xml:space="preserve">Facilidad de aprendizaje de uso </w:t>
      </w:r>
    </w:p>
    <w:p w14:paraId="6AC46023" w14:textId="3ECFFC90" w:rsidR="007D0783" w:rsidRPr="004B64D4" w:rsidRDefault="007C5CE6" w:rsidP="00A875D2">
      <w:r>
        <w:lastRenderedPageBreak/>
        <w:t>Aclaración: Estas métricas podrán ser modificadas en el momento que se defina la arquitectura del sistema.</w:t>
      </w:r>
    </w:p>
    <w:p w14:paraId="0AA90C0A" w14:textId="77777777" w:rsidR="00F341E4" w:rsidRDefault="00F341E4" w:rsidP="00F7096D">
      <w:pPr>
        <w:pStyle w:val="PSI-Ttulo2"/>
      </w:pPr>
      <w:bookmarkStart w:id="48" w:name="_Toc177733154"/>
      <w:r>
        <w:t>Estándar de documentación</w:t>
      </w:r>
      <w:bookmarkEnd w:id="44"/>
      <w:bookmarkEnd w:id="48"/>
    </w:p>
    <w:p w14:paraId="123F8FB6" w14:textId="77777777" w:rsidR="00F341E4" w:rsidRDefault="00F341E4" w:rsidP="0055055D">
      <w:r>
        <w:t>Como estándares de documentación se definirán dos documentos:</w:t>
      </w:r>
    </w:p>
    <w:p w14:paraId="5A7AE4FB" w14:textId="4B001C2D" w:rsidR="00F341E4" w:rsidRDefault="00F341E4" w:rsidP="0055055D">
      <w:pPr>
        <w:pStyle w:val="Prrafodelista"/>
        <w:numPr>
          <w:ilvl w:val="0"/>
          <w:numId w:val="21"/>
        </w:numPr>
      </w:pPr>
      <w:r>
        <w:t>Est</w:t>
      </w:r>
      <w:r w:rsidR="0055055D">
        <w:t>ándar de documentación técnica.</w:t>
      </w:r>
      <w:r w:rsidR="00CA7DD4">
        <w:t xml:space="preserve"> Esta documentación se va a ir realizando a medida que se vaya completando las iteraciones de construcción.</w:t>
      </w:r>
    </w:p>
    <w:p w14:paraId="5F532382" w14:textId="77777777" w:rsidR="00F341E4" w:rsidRDefault="00F341E4" w:rsidP="0055055D">
      <w:r>
        <w:t>La documentación técnica del producto debe:</w:t>
      </w:r>
    </w:p>
    <w:p w14:paraId="1A80C338" w14:textId="77777777" w:rsidR="00F341E4" w:rsidRDefault="00F341E4" w:rsidP="0055055D">
      <w:pPr>
        <w:pStyle w:val="Prrafodelista"/>
        <w:numPr>
          <w:ilvl w:val="0"/>
          <w:numId w:val="21"/>
        </w:numPr>
      </w:pPr>
      <w:r>
        <w:t>Ser adecuada para que un grupo independiente del de desarrollo pueda encarar el mantenimiento del producto.</w:t>
      </w:r>
    </w:p>
    <w:p w14:paraId="58CDF616" w14:textId="77777777" w:rsidR="00F341E4" w:rsidRDefault="00F341E4" w:rsidP="0055055D">
      <w:pPr>
        <w:pStyle w:val="Prrafodelista"/>
        <w:numPr>
          <w:ilvl w:val="0"/>
          <w:numId w:val="21"/>
        </w:numPr>
      </w:pPr>
      <w:r>
        <w:t>Incluir fuentes, Modelos de Casos de Uso, Objetos de diseño</w:t>
      </w:r>
      <w:r w:rsidR="00F97BA2">
        <w:t>.</w:t>
      </w:r>
    </w:p>
    <w:p w14:paraId="7066936A" w14:textId="77777777" w:rsidR="00F341E4" w:rsidRDefault="00F341E4" w:rsidP="00F7096D">
      <w:pPr>
        <w:pStyle w:val="MNormal"/>
      </w:pPr>
    </w:p>
    <w:p w14:paraId="71C220AD" w14:textId="5C7EE250" w:rsidR="00441463" w:rsidRDefault="00F341E4" w:rsidP="0022088A">
      <w:r>
        <w:t>Para la escritura de documentos se han definido plantillas para ser utilizadas en la elaboración de entregables.</w:t>
      </w:r>
      <w:r w:rsidR="0055055D">
        <w:t xml:space="preserve"> </w:t>
      </w:r>
      <w:r w:rsidR="0022088A">
        <w:t>En estas plantillas se definen:</w:t>
      </w:r>
    </w:p>
    <w:p w14:paraId="3F6C7320" w14:textId="77777777" w:rsidR="00F341E4" w:rsidRDefault="00F97BA2" w:rsidP="0022088A">
      <w:pPr>
        <w:pStyle w:val="Prrafodelista"/>
        <w:numPr>
          <w:ilvl w:val="0"/>
          <w:numId w:val="17"/>
        </w:numPr>
      </w:pPr>
      <w:r>
        <w:t>E</w:t>
      </w:r>
      <w:r w:rsidR="00F341E4">
        <w:t>ncabezado y pie de página.</w:t>
      </w:r>
    </w:p>
    <w:p w14:paraId="3E896A37" w14:textId="77777777" w:rsidR="00F341E4" w:rsidRDefault="00F97BA2" w:rsidP="0022088A">
      <w:pPr>
        <w:pStyle w:val="Prrafodelista"/>
        <w:numPr>
          <w:ilvl w:val="0"/>
          <w:numId w:val="17"/>
        </w:numPr>
      </w:pPr>
      <w:r>
        <w:t>F</w:t>
      </w:r>
      <w:r w:rsidR="00F341E4">
        <w:t>uente y tamaño de fuente para estilo normal</w:t>
      </w:r>
      <w:r>
        <w:t>.</w:t>
      </w:r>
    </w:p>
    <w:p w14:paraId="38BCA6C8" w14:textId="77777777" w:rsidR="00F341E4" w:rsidRDefault="00F97BA2" w:rsidP="0022088A">
      <w:pPr>
        <w:pStyle w:val="Prrafodelista"/>
        <w:numPr>
          <w:ilvl w:val="0"/>
          <w:numId w:val="17"/>
        </w:numPr>
      </w:pPr>
      <w:r>
        <w:t>F</w:t>
      </w:r>
      <w:r w:rsidR="00F341E4">
        <w:t>uente y tamaño de fuente para los títulos a utilizar</w:t>
      </w:r>
      <w:r>
        <w:t>.</w:t>
      </w:r>
    </w:p>
    <w:p w14:paraId="02BCEBD8" w14:textId="7E65B063" w:rsidR="00F97BA2" w:rsidRDefault="00D54658" w:rsidP="00A875D2">
      <w:r>
        <w:t>Ver documento Estándar de Documentación.</w:t>
      </w:r>
    </w:p>
    <w:p w14:paraId="24B07FC8" w14:textId="77777777" w:rsidR="00F341E4" w:rsidRDefault="00F341E4" w:rsidP="00F7096D">
      <w:pPr>
        <w:pStyle w:val="PSI-Ttulo2"/>
      </w:pPr>
      <w:bookmarkStart w:id="49" w:name="_Toc21938358"/>
      <w:bookmarkStart w:id="50" w:name="_Toc177733155"/>
      <w:r>
        <w:t>Estándar de verificación y prácticas</w:t>
      </w:r>
      <w:bookmarkEnd w:id="49"/>
      <w:bookmarkEnd w:id="50"/>
    </w:p>
    <w:p w14:paraId="3039692C" w14:textId="6EC22A0A" w:rsidR="00384240" w:rsidRDefault="00384240" w:rsidP="00384240">
      <w:r>
        <w:t>Los estándares de verificación y prácticas se encuentran por definir.</w:t>
      </w:r>
    </w:p>
    <w:p w14:paraId="37E971C4" w14:textId="77777777" w:rsidR="00F341E4" w:rsidRDefault="00F341E4" w:rsidP="0055055D">
      <w:pPr>
        <w:pStyle w:val="PSI-Ttulo2"/>
      </w:pPr>
      <w:bookmarkStart w:id="51" w:name="_Toc21938359"/>
      <w:bookmarkStart w:id="52" w:name="_Toc177733156"/>
      <w:r>
        <w:t>Otros Estándares</w:t>
      </w:r>
      <w:bookmarkEnd w:id="51"/>
      <w:bookmarkEnd w:id="52"/>
    </w:p>
    <w:p w14:paraId="51F562C0" w14:textId="77777777" w:rsidR="0055055D" w:rsidRDefault="0055055D" w:rsidP="0055055D">
      <w:pPr>
        <w:pStyle w:val="PSI-Ttulo3"/>
        <w:rPr>
          <w:lang w:val="es-AR"/>
        </w:rPr>
      </w:pPr>
      <w:bookmarkStart w:id="53" w:name="_Toc177733157"/>
      <w:r>
        <w:rPr>
          <w:lang w:val="es-AR"/>
        </w:rPr>
        <w:t>Estándar de programación</w:t>
      </w:r>
      <w:bookmarkEnd w:id="53"/>
    </w:p>
    <w:p w14:paraId="50DACC5A" w14:textId="0A85B0D2" w:rsidR="0055055D" w:rsidRDefault="00CA7DD4" w:rsidP="00CA7DD4">
      <w:r>
        <w:t xml:space="preserve">El estándar de programación que </w:t>
      </w:r>
      <w:r w:rsidR="00B140AA">
        <w:t>será</w:t>
      </w:r>
      <w:r>
        <w:t xml:space="preserve"> utilizado </w:t>
      </w:r>
      <w:r w:rsidR="00B140AA">
        <w:t>estará definido por los estándares Per Coding Style 2.0 y PSR 1</w:t>
      </w:r>
      <w:r w:rsidR="00F136A5">
        <w:t>.</w:t>
      </w:r>
      <w:r w:rsidR="00B140AA">
        <w:t xml:space="preserve"> </w:t>
      </w:r>
    </w:p>
    <w:p w14:paraId="33E9A664" w14:textId="0DBAC316" w:rsidR="0055055D" w:rsidRDefault="0055055D" w:rsidP="0055055D">
      <w:pPr>
        <w:pStyle w:val="PSI-Ttulo3"/>
        <w:rPr>
          <w:lang w:val="es-AR"/>
        </w:rPr>
      </w:pPr>
      <w:bookmarkStart w:id="54" w:name="_Toc177733158"/>
      <w:r>
        <w:rPr>
          <w:lang w:val="es-AR"/>
        </w:rPr>
        <w:t>Estándar de base de datos</w:t>
      </w:r>
      <w:bookmarkEnd w:id="54"/>
    </w:p>
    <w:p w14:paraId="720549AC" w14:textId="0B5B6C40" w:rsidR="0055055D" w:rsidRDefault="00F136A5" w:rsidP="0055055D">
      <w:pPr>
        <w:rPr>
          <w:lang w:val="es-AR"/>
        </w:rPr>
      </w:pPr>
      <w:r>
        <w:rPr>
          <w:lang w:val="es-AR"/>
        </w:rPr>
        <w:t>El estándar de la base de datos</w:t>
      </w:r>
      <w:r w:rsidR="00473137">
        <w:rPr>
          <w:lang w:val="es-AR"/>
        </w:rPr>
        <w:t xml:space="preserve"> deberá tener las siguientes características: </w:t>
      </w:r>
    </w:p>
    <w:p w14:paraId="3E0F2743" w14:textId="74C7FD19" w:rsidR="00473137" w:rsidRDefault="00473137" w:rsidP="00473137">
      <w:pPr>
        <w:pStyle w:val="Prrafodelista"/>
        <w:numPr>
          <w:ilvl w:val="0"/>
          <w:numId w:val="25"/>
        </w:numPr>
        <w:rPr>
          <w:lang w:val="es-AR"/>
        </w:rPr>
      </w:pPr>
      <w:r>
        <w:rPr>
          <w:lang w:val="es-AR"/>
        </w:rPr>
        <w:t>No ambiguo. No deberá tener diferentes interpretaciones.</w:t>
      </w:r>
    </w:p>
    <w:p w14:paraId="108D9B8C" w14:textId="627E6103" w:rsidR="00473137" w:rsidRDefault="00473137" w:rsidP="00473137">
      <w:pPr>
        <w:pStyle w:val="Prrafodelista"/>
        <w:numPr>
          <w:ilvl w:val="0"/>
          <w:numId w:val="25"/>
        </w:numPr>
        <w:rPr>
          <w:lang w:val="es-AR"/>
        </w:rPr>
      </w:pPr>
      <w:r>
        <w:rPr>
          <w:lang w:val="es-AR"/>
        </w:rPr>
        <w:t>Completo. Deberá abarcar todos los conceptos relacionados a las bases de datos relacionales.</w:t>
      </w:r>
    </w:p>
    <w:p w14:paraId="66142988" w14:textId="0C5A1F4A" w:rsidR="00473137" w:rsidRDefault="00473137" w:rsidP="00473137">
      <w:pPr>
        <w:pStyle w:val="Prrafodelista"/>
        <w:numPr>
          <w:ilvl w:val="0"/>
          <w:numId w:val="25"/>
        </w:numPr>
        <w:rPr>
          <w:lang w:val="es-AR"/>
        </w:rPr>
      </w:pPr>
      <w:r>
        <w:rPr>
          <w:lang w:val="es-AR"/>
        </w:rPr>
        <w:t>Simple. Cada integrante del grupo deberá poder entenderlo.</w:t>
      </w:r>
    </w:p>
    <w:p w14:paraId="6B5AB32A" w14:textId="2EB9E07B" w:rsidR="00473137" w:rsidRPr="00473137" w:rsidRDefault="00473137" w:rsidP="00473137">
      <w:pPr>
        <w:rPr>
          <w:lang w:val="es-AR"/>
        </w:rPr>
      </w:pPr>
      <w:r>
        <w:rPr>
          <w:lang w:val="es-AR"/>
        </w:rPr>
        <w:t>Este documento se realizará en la siguiente iteración.</w:t>
      </w:r>
    </w:p>
    <w:p w14:paraId="6B061A4F" w14:textId="77777777" w:rsidR="000B62B5" w:rsidRPr="009129B1" w:rsidRDefault="000B62B5" w:rsidP="00F7096D">
      <w:pPr>
        <w:pStyle w:val="MNormal"/>
        <w:rPr>
          <w:lang w:val="es-AR"/>
        </w:rPr>
      </w:pPr>
    </w:p>
    <w:p w14:paraId="642C2802" w14:textId="77777777" w:rsidR="00F341E4" w:rsidRDefault="00F341E4" w:rsidP="00F7096D">
      <w:pPr>
        <w:pStyle w:val="PSI-Ttulo1"/>
      </w:pPr>
      <w:bookmarkStart w:id="55" w:name="_Toc21938360"/>
      <w:bookmarkStart w:id="56" w:name="_Toc177733159"/>
      <w:r>
        <w:lastRenderedPageBreak/>
        <w:t>Revisiones y auditorías</w:t>
      </w:r>
      <w:bookmarkEnd w:id="55"/>
      <w:bookmarkEnd w:id="56"/>
    </w:p>
    <w:p w14:paraId="0D07B05E" w14:textId="77777777" w:rsidR="00F341E4" w:rsidRDefault="00F341E4" w:rsidP="00F7096D">
      <w:pPr>
        <w:pStyle w:val="PSI-Ttulo2"/>
      </w:pPr>
      <w:bookmarkStart w:id="57" w:name="_Toc21938361"/>
      <w:bookmarkStart w:id="58" w:name="_Toc177733160"/>
      <w:r w:rsidRPr="001B43FE">
        <w:t>Objetivo</w:t>
      </w:r>
      <w:bookmarkEnd w:id="57"/>
      <w:bookmarkEnd w:id="58"/>
    </w:p>
    <w:p w14:paraId="145F7160" w14:textId="29921F19" w:rsidR="000B62B5" w:rsidRDefault="007C5CE6" w:rsidP="007C5CE6">
      <w:r>
        <w:t>El objetivo de las revisiones y auditorias es validar los deseos del cliente con respecto al sistema que se va a desarrollar.</w:t>
      </w:r>
    </w:p>
    <w:p w14:paraId="2C8D3ACE" w14:textId="77777777" w:rsidR="00F341E4" w:rsidRDefault="00F341E4" w:rsidP="00F7096D">
      <w:pPr>
        <w:pStyle w:val="PSI-Ttulo2"/>
      </w:pPr>
      <w:bookmarkStart w:id="59" w:name="_Toc21938362"/>
      <w:bookmarkStart w:id="60" w:name="_Toc177733161"/>
      <w:r>
        <w:t>Requerimientos mínimos</w:t>
      </w:r>
      <w:bookmarkEnd w:id="59"/>
      <w:bookmarkEnd w:id="60"/>
    </w:p>
    <w:p w14:paraId="79FC3850" w14:textId="77777777" w:rsidR="00F341E4" w:rsidRDefault="00F341E4" w:rsidP="00F7096D">
      <w:pPr>
        <w:pStyle w:val="PSI-Ttulo3"/>
      </w:pPr>
      <w:bookmarkStart w:id="61" w:name="_Toc21938363"/>
      <w:bookmarkStart w:id="62" w:name="_Toc177733162"/>
      <w:r>
        <w:t>Revisión de requerimientos</w:t>
      </w:r>
      <w:bookmarkEnd w:id="61"/>
      <w:bookmarkEnd w:id="62"/>
    </w:p>
    <w:p w14:paraId="6BAEB3BE" w14:textId="7F1EB926" w:rsidR="005264A0" w:rsidRDefault="00F341E4" w:rsidP="00573C40">
      <w:r>
        <w:t xml:space="preserve">Esta revisión se realiza para asegurar que se </w:t>
      </w:r>
      <w:r w:rsidR="005264A0">
        <w:t xml:space="preserve">ha </w:t>
      </w:r>
      <w:r>
        <w:t>cumpli</w:t>
      </w:r>
      <w:r w:rsidR="005264A0">
        <w:t>do</w:t>
      </w:r>
      <w:r>
        <w:t xml:space="preserve"> con los requerimientos especificados por el Cliente</w:t>
      </w:r>
      <w:r w:rsidR="00573C40">
        <w:t xml:space="preserve">. </w:t>
      </w:r>
      <w:r w:rsidR="00501FC2">
        <w:t xml:space="preserve">Estas revisiones se harán una vez realizados los modelos de </w:t>
      </w:r>
      <w:r w:rsidR="003A0740">
        <w:t xml:space="preserve">casos de uso, </w:t>
      </w:r>
      <w:r w:rsidR="00501FC2">
        <w:t>datos, arquitectónicos y diseño</w:t>
      </w:r>
      <w:r w:rsidR="009F2727">
        <w:t xml:space="preserve">. Además, también se revisarán cuando se realicen los prototipos. </w:t>
      </w:r>
    </w:p>
    <w:p w14:paraId="0921BE1E" w14:textId="1521A47A" w:rsidR="00F341E4" w:rsidRDefault="00F341E4" w:rsidP="00F7096D">
      <w:pPr>
        <w:pStyle w:val="PSI-Ttulo3"/>
      </w:pPr>
      <w:bookmarkStart w:id="63" w:name="_Toc21938365"/>
      <w:bookmarkStart w:id="64" w:name="_Toc177733163"/>
      <w:r>
        <w:t>Revisión de diseño</w:t>
      </w:r>
      <w:bookmarkEnd w:id="64"/>
      <w:r>
        <w:t xml:space="preserve"> </w:t>
      </w:r>
      <w:bookmarkEnd w:id="63"/>
    </w:p>
    <w:p w14:paraId="5764ABB2" w14:textId="10D5D33D" w:rsidR="005264A0" w:rsidRDefault="00F341E4" w:rsidP="00573C40">
      <w:r>
        <w:t>Esta revisión se realiza para asegurar la consistencia del diseño detallado con la especificación de requerimientos.</w:t>
      </w:r>
      <w:r w:rsidR="009F2727">
        <w:t xml:space="preserve"> Esta se va a realizar una vez finalizado el modelo de diseño.</w:t>
      </w:r>
    </w:p>
    <w:p w14:paraId="4C1BC07A" w14:textId="77777777" w:rsidR="00F341E4" w:rsidRDefault="00F341E4" w:rsidP="00F7096D">
      <w:pPr>
        <w:pStyle w:val="PSI-Ttulo3"/>
      </w:pPr>
      <w:bookmarkStart w:id="65" w:name="_Toc21938367"/>
      <w:bookmarkStart w:id="66" w:name="_Toc177733164"/>
      <w:r>
        <w:t>Auditoría funcional</w:t>
      </w:r>
      <w:bookmarkEnd w:id="65"/>
      <w:bookmarkEnd w:id="66"/>
    </w:p>
    <w:p w14:paraId="13FDA4CD" w14:textId="1B05CD6B" w:rsidR="005264A0" w:rsidRDefault="00F341E4" w:rsidP="00573C40">
      <w:r>
        <w:t>Esta auditoría se realiza previa a la liberación del software, para verificar que todos los requerimientos especificados en el documento de requerimientos fueron cumplidos.</w:t>
      </w:r>
    </w:p>
    <w:p w14:paraId="04A8081F" w14:textId="77777777" w:rsidR="00F341E4" w:rsidRDefault="00F341E4" w:rsidP="00F7096D">
      <w:pPr>
        <w:pStyle w:val="PSI-Ttulo3"/>
      </w:pPr>
      <w:bookmarkStart w:id="67" w:name="_Toc21938368"/>
      <w:bookmarkStart w:id="68" w:name="_Toc177733165"/>
      <w:r>
        <w:t>Auditoría física</w:t>
      </w:r>
      <w:bookmarkEnd w:id="67"/>
      <w:bookmarkEnd w:id="68"/>
    </w:p>
    <w:p w14:paraId="2EFAFFC0" w14:textId="2B7C7D6C" w:rsidR="005264A0" w:rsidRDefault="00F341E4" w:rsidP="00573C40">
      <w:r>
        <w:t>Esta revisión se realiza para verificar que el software y la documentación son consistentes y están aptos para la liberación.</w:t>
      </w:r>
      <w:bookmarkStart w:id="69" w:name="_Toc21938369"/>
    </w:p>
    <w:p w14:paraId="6E323972" w14:textId="77777777" w:rsidR="00F341E4" w:rsidRDefault="00F341E4" w:rsidP="00F7096D">
      <w:pPr>
        <w:pStyle w:val="PSI-Ttulo3"/>
      </w:pPr>
      <w:bookmarkStart w:id="70" w:name="_Toc177733166"/>
      <w:r>
        <w:t>Auditorías internas al proceso</w:t>
      </w:r>
      <w:bookmarkEnd w:id="69"/>
      <w:bookmarkEnd w:id="70"/>
    </w:p>
    <w:p w14:paraId="0A8ED9C6" w14:textId="76157BC9" w:rsidR="005264A0" w:rsidRDefault="00F341E4" w:rsidP="009F2727">
      <w:r>
        <w:t xml:space="preserve">Estas auditorías </w:t>
      </w:r>
      <w:r w:rsidR="005264A0">
        <w:t>sirven</w:t>
      </w:r>
      <w:r>
        <w:t xml:space="preserve"> para verificar la consistencia: del código versus el documento de diseño, especificaciones de interfase, implementaciones de diseño versus requerimientos funcionales, requerimientos funcionales versus descripciones de testeo.</w:t>
      </w:r>
      <w:bookmarkStart w:id="71" w:name="_Toc21938370"/>
    </w:p>
    <w:p w14:paraId="375C9A03" w14:textId="52949B44" w:rsidR="009F2727" w:rsidRDefault="009F2727" w:rsidP="009F2727">
      <w:r>
        <w:t>Estas se van a realizar una vez que los documentos que se comparen sean terminados.</w:t>
      </w:r>
    </w:p>
    <w:p w14:paraId="63B09C36" w14:textId="45B87947" w:rsidR="00886029" w:rsidRDefault="00F341E4" w:rsidP="00F7096D">
      <w:pPr>
        <w:pStyle w:val="PSI-Ttulo3"/>
      </w:pPr>
      <w:bookmarkStart w:id="72" w:name="_Toc177733167"/>
      <w:r>
        <w:t>Revisiones de gestión</w:t>
      </w:r>
      <w:bookmarkStart w:id="73" w:name="_Toc21938371"/>
      <w:bookmarkEnd w:id="71"/>
      <w:bookmarkEnd w:id="72"/>
    </w:p>
    <w:p w14:paraId="0965A627" w14:textId="77777777" w:rsidR="00F341E4" w:rsidRDefault="00F341E4" w:rsidP="00F7096D">
      <w:pPr>
        <w:pStyle w:val="PSI-Ttulo3"/>
      </w:pPr>
      <w:bookmarkStart w:id="74" w:name="_Toc177733168"/>
      <w:r>
        <w:t>Revisión del Plan de gestión de configuración</w:t>
      </w:r>
      <w:bookmarkEnd w:id="73"/>
      <w:bookmarkEnd w:id="74"/>
    </w:p>
    <w:p w14:paraId="770F8A0D" w14:textId="2ACDBE22" w:rsidR="005264A0" w:rsidRDefault="00F341E4" w:rsidP="00736BC8">
      <w:r>
        <w:t>Esta revisión se realiza para asegurar la consistencia y completitud de los métodos especificados en el Plan de gestión de configuración.</w:t>
      </w:r>
      <w:r w:rsidR="000F198A">
        <w:t xml:space="preserve"> Estas se </w:t>
      </w:r>
      <w:r w:rsidR="00F25DC7">
        <w:t>realizarán</w:t>
      </w:r>
      <w:r w:rsidR="000F198A">
        <w:t xml:space="preserve"> al inicio de cada fase.</w:t>
      </w:r>
    </w:p>
    <w:p w14:paraId="2A300E68" w14:textId="77777777" w:rsidR="00F341E4" w:rsidRDefault="00F341E4" w:rsidP="00F7096D">
      <w:pPr>
        <w:pStyle w:val="PSI-Ttulo3"/>
      </w:pPr>
      <w:bookmarkStart w:id="75" w:name="_Toc21938372"/>
      <w:bookmarkStart w:id="76" w:name="_Toc177733169"/>
      <w:r>
        <w:t>Revisión Post Mortem</w:t>
      </w:r>
      <w:bookmarkEnd w:id="75"/>
      <w:bookmarkEnd w:id="76"/>
    </w:p>
    <w:p w14:paraId="38ECF778" w14:textId="6BCD801B" w:rsidR="005264A0" w:rsidRDefault="00F341E4" w:rsidP="00736BC8">
      <w:r>
        <w:t>Esta revisión se realiza al concluir el proyecto para especificar las actividades de desarrollo implementadas durante el proyecto y para proveer recomendaciones.</w:t>
      </w:r>
    </w:p>
    <w:p w14:paraId="75DE8A96" w14:textId="77777777" w:rsidR="00F341E4" w:rsidRDefault="00F341E4" w:rsidP="00F7096D">
      <w:pPr>
        <w:pStyle w:val="PSI-Ttulo3"/>
      </w:pPr>
      <w:bookmarkStart w:id="77" w:name="_Toc21938373"/>
      <w:bookmarkStart w:id="78" w:name="_Toc177733170"/>
      <w:r>
        <w:lastRenderedPageBreak/>
        <w:t>Agenda</w:t>
      </w:r>
      <w:bookmarkEnd w:id="77"/>
      <w:bookmarkEnd w:id="78"/>
    </w:p>
    <w:p w14:paraId="1963C1F1" w14:textId="68DE9F4D" w:rsidR="003A0740" w:rsidRDefault="003A0740" w:rsidP="00736BC8">
      <w:r>
        <w:t>Las revisiones que se vayan realizando van a quedar plasmadas en los documentos correspondiente para que concordar con los deseos de los clientes.</w:t>
      </w:r>
    </w:p>
    <w:p w14:paraId="294041AD" w14:textId="056F4982" w:rsidR="003A0740" w:rsidRDefault="003A0740" w:rsidP="00736BC8">
      <w:r>
        <w:t>Las revisiones de los requerimientos se van a realizar para las siguientes fechas:</w:t>
      </w:r>
    </w:p>
    <w:p w14:paraId="77C94E5D" w14:textId="3689031A" w:rsidR="003A0740" w:rsidRDefault="003A0740" w:rsidP="003A0740">
      <w:pPr>
        <w:pStyle w:val="Prrafodelista"/>
        <w:numPr>
          <w:ilvl w:val="0"/>
          <w:numId w:val="26"/>
        </w:numPr>
      </w:pPr>
      <w:r>
        <w:t>27/09/2024</w:t>
      </w:r>
      <w:r w:rsidR="00384240">
        <w:t>.</w:t>
      </w:r>
    </w:p>
    <w:p w14:paraId="3106D59A" w14:textId="4148BCBC" w:rsidR="003A0740" w:rsidRDefault="003A0740" w:rsidP="003A0740">
      <w:pPr>
        <w:pStyle w:val="Prrafodelista"/>
        <w:numPr>
          <w:ilvl w:val="0"/>
          <w:numId w:val="26"/>
        </w:numPr>
      </w:pPr>
      <w:r>
        <w:t>01/10/2024</w:t>
      </w:r>
      <w:r w:rsidR="00384240">
        <w:t>.</w:t>
      </w:r>
    </w:p>
    <w:p w14:paraId="2143E11B" w14:textId="1E7D4C4B" w:rsidR="003A0740" w:rsidRDefault="003A0740" w:rsidP="003A0740">
      <w:pPr>
        <w:pStyle w:val="Prrafodelista"/>
        <w:numPr>
          <w:ilvl w:val="0"/>
          <w:numId w:val="26"/>
        </w:numPr>
      </w:pPr>
      <w:r>
        <w:t>04/10/2024</w:t>
      </w:r>
      <w:r w:rsidR="00384240">
        <w:t>.</w:t>
      </w:r>
    </w:p>
    <w:p w14:paraId="7AF9ADE5" w14:textId="47E4A479" w:rsidR="003A0740" w:rsidRDefault="003A0740" w:rsidP="003A0740">
      <w:pPr>
        <w:pStyle w:val="Prrafodelista"/>
        <w:numPr>
          <w:ilvl w:val="0"/>
          <w:numId w:val="26"/>
        </w:numPr>
      </w:pPr>
      <w:r>
        <w:t>15/10/2024</w:t>
      </w:r>
      <w:r w:rsidR="00384240">
        <w:t>.</w:t>
      </w:r>
    </w:p>
    <w:p w14:paraId="0251640A" w14:textId="29869DE2" w:rsidR="003A0740" w:rsidRDefault="003A0740" w:rsidP="003A0740">
      <w:pPr>
        <w:pStyle w:val="Prrafodelista"/>
        <w:numPr>
          <w:ilvl w:val="0"/>
          <w:numId w:val="26"/>
        </w:numPr>
      </w:pPr>
      <w:r>
        <w:t>18/10/2024</w:t>
      </w:r>
      <w:r w:rsidR="00384240">
        <w:t>.</w:t>
      </w:r>
    </w:p>
    <w:p w14:paraId="1574BB6D" w14:textId="0684F518" w:rsidR="00E454DB" w:rsidRDefault="00E454DB" w:rsidP="00E454DB">
      <w:r>
        <w:t>La revisión del diseño se va a realizar:</w:t>
      </w:r>
    </w:p>
    <w:p w14:paraId="0F7B0135" w14:textId="2C63BE78" w:rsidR="00E454DB" w:rsidRDefault="00E454DB" w:rsidP="00E454DB">
      <w:pPr>
        <w:pStyle w:val="Prrafodelista"/>
        <w:numPr>
          <w:ilvl w:val="0"/>
          <w:numId w:val="26"/>
        </w:numPr>
      </w:pPr>
      <w:r>
        <w:t>18/10/2024</w:t>
      </w:r>
      <w:r w:rsidR="00384240">
        <w:t>.</w:t>
      </w:r>
    </w:p>
    <w:p w14:paraId="538A55D4" w14:textId="48D21A56" w:rsidR="00E454DB" w:rsidRDefault="00E454DB" w:rsidP="00E454DB">
      <w:r>
        <w:t>La auditoría funcional se va a realizar:</w:t>
      </w:r>
    </w:p>
    <w:p w14:paraId="130F7818" w14:textId="098ED37E" w:rsidR="00E454DB" w:rsidRDefault="00E454DB" w:rsidP="00E454DB">
      <w:pPr>
        <w:pStyle w:val="Prrafodelista"/>
        <w:numPr>
          <w:ilvl w:val="0"/>
          <w:numId w:val="26"/>
        </w:numPr>
      </w:pPr>
      <w:r>
        <w:t>16/11/2024</w:t>
      </w:r>
      <w:r w:rsidR="00384240">
        <w:t>.</w:t>
      </w:r>
    </w:p>
    <w:p w14:paraId="3C2C5221" w14:textId="0D9B6212" w:rsidR="00E454DB" w:rsidRDefault="00E454DB" w:rsidP="00E454DB">
      <w:r>
        <w:t xml:space="preserve">La auditoría física se va a realizar: </w:t>
      </w:r>
    </w:p>
    <w:p w14:paraId="3C2F2D1F" w14:textId="475450B4" w:rsidR="00E454DB" w:rsidRDefault="00CC6EED" w:rsidP="00E454DB">
      <w:pPr>
        <w:pStyle w:val="Prrafodelista"/>
        <w:numPr>
          <w:ilvl w:val="0"/>
          <w:numId w:val="26"/>
        </w:numPr>
      </w:pPr>
      <w:r>
        <w:t>2</w:t>
      </w:r>
      <w:r w:rsidR="00107244">
        <w:t>1</w:t>
      </w:r>
      <w:r>
        <w:t>/11/2024</w:t>
      </w:r>
      <w:r w:rsidR="00384240">
        <w:t>.</w:t>
      </w:r>
    </w:p>
    <w:p w14:paraId="3963BFF7" w14:textId="44618F6A" w:rsidR="00E454DB" w:rsidRDefault="00CC6EED" w:rsidP="00E454DB">
      <w:r>
        <w:t xml:space="preserve">Las auditorías </w:t>
      </w:r>
      <w:r w:rsidR="00E454DB">
        <w:t>internas al proceso</w:t>
      </w:r>
      <w:r>
        <w:t xml:space="preserve"> se van a realizar:</w:t>
      </w:r>
    </w:p>
    <w:p w14:paraId="1A391525" w14:textId="08A8F19F" w:rsidR="00CC6EED" w:rsidRDefault="00CC6EED" w:rsidP="00CC6EED">
      <w:pPr>
        <w:pStyle w:val="Prrafodelista"/>
        <w:numPr>
          <w:ilvl w:val="0"/>
          <w:numId w:val="26"/>
        </w:numPr>
      </w:pPr>
      <w:r>
        <w:t>20/10/2024</w:t>
      </w:r>
      <w:r w:rsidR="00384240">
        <w:t>.</w:t>
      </w:r>
    </w:p>
    <w:p w14:paraId="2EE6EF72" w14:textId="544A0746" w:rsidR="00CC6EED" w:rsidRDefault="00CC6EED" w:rsidP="00CC6EED">
      <w:pPr>
        <w:pStyle w:val="Prrafodelista"/>
        <w:numPr>
          <w:ilvl w:val="0"/>
          <w:numId w:val="26"/>
        </w:numPr>
      </w:pPr>
      <w:r>
        <w:t>30/10/2024</w:t>
      </w:r>
      <w:r w:rsidR="00384240">
        <w:t>.</w:t>
      </w:r>
    </w:p>
    <w:p w14:paraId="0E9FAB5C" w14:textId="3705F035" w:rsidR="00CC6EED" w:rsidRDefault="00CC6EED" w:rsidP="00CC6EED">
      <w:pPr>
        <w:pStyle w:val="Prrafodelista"/>
        <w:numPr>
          <w:ilvl w:val="0"/>
          <w:numId w:val="26"/>
        </w:numPr>
      </w:pPr>
      <w:r>
        <w:t>09/11/2024</w:t>
      </w:r>
      <w:r w:rsidR="00384240">
        <w:t>.</w:t>
      </w:r>
    </w:p>
    <w:p w14:paraId="7C681528" w14:textId="79DCEAAE" w:rsidR="00E454DB" w:rsidRDefault="00107244" w:rsidP="00B545DF">
      <w:pPr>
        <w:pStyle w:val="Prrafodelista"/>
        <w:numPr>
          <w:ilvl w:val="0"/>
          <w:numId w:val="26"/>
        </w:numPr>
      </w:pPr>
      <w:r>
        <w:t>20/11/2024</w:t>
      </w:r>
      <w:r w:rsidR="00384240">
        <w:t>.</w:t>
      </w:r>
    </w:p>
    <w:p w14:paraId="4000A042" w14:textId="416F4DB7" w:rsidR="00E454DB" w:rsidRDefault="00E75097" w:rsidP="00E454DB">
      <w:r>
        <w:t>Las r</w:t>
      </w:r>
      <w:r w:rsidR="00E454DB">
        <w:t>evisi</w:t>
      </w:r>
      <w:r>
        <w:t>o</w:t>
      </w:r>
      <w:r w:rsidR="00E454DB">
        <w:t>n</w:t>
      </w:r>
      <w:r>
        <w:t>es</w:t>
      </w:r>
      <w:r w:rsidR="00E454DB">
        <w:t xml:space="preserve"> del Plan de gestión de configuración</w:t>
      </w:r>
      <w:r>
        <w:t xml:space="preserve"> se van a realizar:</w:t>
      </w:r>
    </w:p>
    <w:p w14:paraId="7310E036" w14:textId="2B2415B7" w:rsidR="00E454DB" w:rsidRDefault="00E75097" w:rsidP="00E454DB">
      <w:pPr>
        <w:pStyle w:val="Prrafodelista"/>
        <w:numPr>
          <w:ilvl w:val="0"/>
          <w:numId w:val="26"/>
        </w:numPr>
      </w:pPr>
      <w:r>
        <w:t>12/10/2024</w:t>
      </w:r>
      <w:r w:rsidR="00384240">
        <w:t>.</w:t>
      </w:r>
    </w:p>
    <w:p w14:paraId="4419C0F5" w14:textId="2261D4BD" w:rsidR="00E75097" w:rsidRDefault="00E75097" w:rsidP="00E454DB">
      <w:pPr>
        <w:pStyle w:val="Prrafodelista"/>
        <w:numPr>
          <w:ilvl w:val="0"/>
          <w:numId w:val="26"/>
        </w:numPr>
      </w:pPr>
      <w:r>
        <w:t>22/10/2024</w:t>
      </w:r>
      <w:r w:rsidR="00384240">
        <w:t>.</w:t>
      </w:r>
    </w:p>
    <w:p w14:paraId="048E173F" w14:textId="690C109C" w:rsidR="005264A0" w:rsidRDefault="00E75097" w:rsidP="00D36902">
      <w:r>
        <w:t>La r</w:t>
      </w:r>
      <w:r w:rsidR="00E454DB">
        <w:t>evisión Post Mortem</w:t>
      </w:r>
      <w:r>
        <w:t xml:space="preserve"> se va a determinar en el plan de iteración finalización.</w:t>
      </w:r>
    </w:p>
    <w:p w14:paraId="5A1E6EE1" w14:textId="77777777" w:rsidR="00F341E4" w:rsidRDefault="00F341E4" w:rsidP="00F7096D">
      <w:pPr>
        <w:pStyle w:val="PSI-Ttulo1"/>
      </w:pPr>
      <w:bookmarkStart w:id="79" w:name="_Toc21938376"/>
      <w:bookmarkStart w:id="80" w:name="_Toc177733171"/>
      <w:r>
        <w:t>Verificación</w:t>
      </w:r>
      <w:bookmarkEnd w:id="79"/>
      <w:bookmarkEnd w:id="80"/>
    </w:p>
    <w:p w14:paraId="5C9080E8" w14:textId="77777777" w:rsidR="00F341E4" w:rsidRDefault="00F341E4" w:rsidP="00F7096D">
      <w:pPr>
        <w:pStyle w:val="PSI-Comentario"/>
      </w:pPr>
      <w:r>
        <w:t>[Se debe identificar todas las verificaciones que no fueron identificadas en el Plan de V &amp; V para el software y debe especificar los métodos a ser usados.]</w:t>
      </w:r>
    </w:p>
    <w:p w14:paraId="2EAE35F3" w14:textId="77777777" w:rsidR="005264A0" w:rsidRDefault="005264A0" w:rsidP="00F7096D">
      <w:pPr>
        <w:pStyle w:val="PSI-Comentario"/>
      </w:pPr>
    </w:p>
    <w:p w14:paraId="6C5873CE" w14:textId="77777777" w:rsidR="00F341E4" w:rsidRDefault="00F341E4" w:rsidP="00F7096D">
      <w:pPr>
        <w:pStyle w:val="PSI-Ttulo1"/>
      </w:pPr>
      <w:bookmarkStart w:id="81" w:name="_Toc21938377"/>
      <w:bookmarkStart w:id="82" w:name="_Toc177733172"/>
      <w:r>
        <w:t>Reporte de problemas y acciones correctivas</w:t>
      </w:r>
      <w:bookmarkEnd w:id="81"/>
      <w:bookmarkEnd w:id="82"/>
    </w:p>
    <w:p w14:paraId="2E3BECF5" w14:textId="7421C7A2" w:rsidR="00BE36AE" w:rsidRDefault="0074122B" w:rsidP="00BE36AE">
      <w:r>
        <w:t xml:space="preserve">El procedimiento que debe seguir cada miembro de T-Code </w:t>
      </w:r>
      <w:r w:rsidR="00FB0C29">
        <w:t>será el siguiente:</w:t>
      </w:r>
    </w:p>
    <w:p w14:paraId="526DCDB5" w14:textId="2E480161" w:rsidR="00FB0C29" w:rsidRDefault="00594412" w:rsidP="00FB0C29">
      <w:pPr>
        <w:pStyle w:val="Prrafodelista"/>
        <w:numPr>
          <w:ilvl w:val="0"/>
          <w:numId w:val="26"/>
        </w:numPr>
      </w:pPr>
      <w:r>
        <w:t>El miembro se va a encargar de corregir el error que encontró.</w:t>
      </w:r>
    </w:p>
    <w:p w14:paraId="4E5CAC9A" w14:textId="4288AC42" w:rsidR="00594412" w:rsidRDefault="00594412" w:rsidP="00682C2F">
      <w:pPr>
        <w:pStyle w:val="Prrafodelista"/>
        <w:numPr>
          <w:ilvl w:val="0"/>
          <w:numId w:val="26"/>
        </w:numPr>
      </w:pPr>
      <w:r>
        <w:lastRenderedPageBreak/>
        <w:t>Una vez corregido se notificará a los demás miembros. En caso de que no lo pueda solucionar, dará aviso del error para que alguien más lo pueda corregir.</w:t>
      </w:r>
    </w:p>
    <w:p w14:paraId="3B59E78A" w14:textId="37FF6DFB" w:rsidR="00594412" w:rsidRDefault="00594412" w:rsidP="00682C2F">
      <w:pPr>
        <w:pStyle w:val="Prrafodelista"/>
        <w:numPr>
          <w:ilvl w:val="0"/>
          <w:numId w:val="26"/>
        </w:numPr>
      </w:pPr>
      <w:r>
        <w:t>Se subirá al repositorio las modificaciones realizadas.</w:t>
      </w:r>
    </w:p>
    <w:p w14:paraId="617D3350" w14:textId="5C3175B1" w:rsidR="00594412" w:rsidRDefault="00594412" w:rsidP="006E5A60">
      <w:pPr>
        <w:pStyle w:val="Prrafodelista"/>
        <w:numPr>
          <w:ilvl w:val="0"/>
          <w:numId w:val="26"/>
        </w:numPr>
      </w:pPr>
      <w:r>
        <w:t>En caso de que las modificaciones sean de gran impacto, se hará un informe en el cual se cuente los errores encontrados y las modificaciones realizadas.</w:t>
      </w:r>
    </w:p>
    <w:p w14:paraId="280C21D8" w14:textId="13D68917" w:rsidR="00F341E4" w:rsidRDefault="00F341E4" w:rsidP="005156CF">
      <w:pPr>
        <w:pStyle w:val="PSI-Ttulo1"/>
      </w:pPr>
      <w:bookmarkStart w:id="83" w:name="_Toc21938378"/>
      <w:bookmarkStart w:id="84" w:name="_Toc177733173"/>
      <w:r>
        <w:t>Herramientas, técnicas y metodologías</w:t>
      </w:r>
      <w:bookmarkEnd w:id="83"/>
      <w:bookmarkEnd w:id="84"/>
    </w:p>
    <w:p w14:paraId="5AE6B3C0" w14:textId="77777777" w:rsidR="005156CF" w:rsidRDefault="005156CF" w:rsidP="005156CF">
      <w:pPr>
        <w:pStyle w:val="PSI-Ttulo3"/>
      </w:pPr>
      <w:bookmarkStart w:id="85" w:name="_Toc177649700"/>
      <w:bookmarkStart w:id="86" w:name="_Toc177733174"/>
      <w:r w:rsidRPr="00E31923">
        <w:t>Herramientas</w:t>
      </w:r>
      <w:bookmarkEnd w:id="85"/>
      <w:bookmarkEnd w:id="86"/>
      <w:r>
        <w:t xml:space="preserve"> </w:t>
      </w:r>
    </w:p>
    <w:p w14:paraId="5F8AAFE1" w14:textId="77777777" w:rsidR="005156CF" w:rsidRDefault="005156CF" w:rsidP="005156CF">
      <w:r>
        <w:t xml:space="preserve">Las herramientas que se utilizarán para cumplir con este plan serán: </w:t>
      </w:r>
    </w:p>
    <w:p w14:paraId="668A307D" w14:textId="77777777" w:rsidR="005156CF" w:rsidRDefault="005156CF" w:rsidP="005156CF">
      <w:pPr>
        <w:pStyle w:val="Prrafodelista"/>
        <w:numPr>
          <w:ilvl w:val="0"/>
          <w:numId w:val="20"/>
        </w:numPr>
      </w:pPr>
      <w:r>
        <w:t>A nivel físico, cada integrante utilizara su computadora personal en el cual deberán de tener instalado las siguientes herramientas.</w:t>
      </w:r>
    </w:p>
    <w:p w14:paraId="5E731EE0" w14:textId="77777777" w:rsidR="005156CF" w:rsidRDefault="005156CF" w:rsidP="005156CF">
      <w:pPr>
        <w:pStyle w:val="Prrafodelista"/>
        <w:numPr>
          <w:ilvl w:val="0"/>
          <w:numId w:val="20"/>
        </w:numPr>
      </w:pPr>
      <w:r>
        <w:t>A nivel software, deberá tener instalado las siguientes aplicaciones.</w:t>
      </w:r>
    </w:p>
    <w:p w14:paraId="01744DB2" w14:textId="77777777" w:rsidR="005156CF" w:rsidRDefault="005156CF" w:rsidP="005156CF">
      <w:pPr>
        <w:pStyle w:val="Prrafodelista"/>
        <w:numPr>
          <w:ilvl w:val="1"/>
          <w:numId w:val="20"/>
        </w:numPr>
      </w:pPr>
      <w:r>
        <w:t xml:space="preserve">Word y Excel para la documentación. </w:t>
      </w:r>
    </w:p>
    <w:p w14:paraId="65D562BB" w14:textId="77777777" w:rsidR="005156CF" w:rsidRDefault="005156CF" w:rsidP="005156CF">
      <w:pPr>
        <w:pStyle w:val="Prrafodelista"/>
        <w:numPr>
          <w:ilvl w:val="1"/>
          <w:numId w:val="20"/>
        </w:numPr>
      </w:pPr>
      <w:r>
        <w:t>Navegador de internet. Por ejemplo, Chrome o Brave.</w:t>
      </w:r>
    </w:p>
    <w:p w14:paraId="4E55AFFC" w14:textId="3A77350C" w:rsidR="00AB48FA" w:rsidRDefault="00AB48FA" w:rsidP="00AB48FA">
      <w:pPr>
        <w:pStyle w:val="Prrafodelista"/>
        <w:numPr>
          <w:ilvl w:val="1"/>
          <w:numId w:val="20"/>
        </w:numPr>
      </w:pPr>
      <w:r>
        <w:t>Trello para el seguimiento de tareas.</w:t>
      </w:r>
    </w:p>
    <w:p w14:paraId="46397B33" w14:textId="77777777" w:rsidR="005156CF" w:rsidRDefault="005156CF" w:rsidP="005156CF">
      <w:pPr>
        <w:pStyle w:val="Prrafodelista"/>
        <w:numPr>
          <w:ilvl w:val="1"/>
          <w:numId w:val="20"/>
        </w:numPr>
      </w:pPr>
      <w:r>
        <w:t>Un sistema de control de versiones Git.</w:t>
      </w:r>
    </w:p>
    <w:p w14:paraId="26381B9C" w14:textId="77777777" w:rsidR="005156CF" w:rsidRDefault="005156CF" w:rsidP="005156CF">
      <w:pPr>
        <w:pStyle w:val="Prrafodelista"/>
        <w:numPr>
          <w:ilvl w:val="1"/>
          <w:numId w:val="20"/>
        </w:numPr>
      </w:pPr>
      <w:r>
        <w:t>Discord para las reuniones virtuales.</w:t>
      </w:r>
    </w:p>
    <w:p w14:paraId="5187FF78" w14:textId="77777777" w:rsidR="005156CF" w:rsidRDefault="005156CF" w:rsidP="005156CF">
      <w:pPr>
        <w:pStyle w:val="Prrafodelista"/>
        <w:numPr>
          <w:ilvl w:val="1"/>
          <w:numId w:val="20"/>
        </w:numPr>
      </w:pPr>
      <w:r>
        <w:t>Para la codificación deberán tener instalado el Visual Studio Code.</w:t>
      </w:r>
    </w:p>
    <w:p w14:paraId="10AD623D" w14:textId="1E4C3A41" w:rsidR="00AB48FA" w:rsidRDefault="00AB48FA" w:rsidP="00AB48FA">
      <w:pPr>
        <w:pStyle w:val="Prrafodelista"/>
        <w:numPr>
          <w:ilvl w:val="1"/>
          <w:numId w:val="20"/>
        </w:numPr>
      </w:pPr>
      <w:r>
        <w:t>Sistema de gestión de bases de datos MySQL Workbench.</w:t>
      </w:r>
    </w:p>
    <w:p w14:paraId="2123C6C9" w14:textId="77777777" w:rsidR="00AB48FA" w:rsidRDefault="005156CF" w:rsidP="005156CF">
      <w:pPr>
        <w:pStyle w:val="PSI-Ttulo3"/>
      </w:pPr>
      <w:bookmarkStart w:id="87" w:name="_Toc177733175"/>
      <w:r>
        <w:t>T</w:t>
      </w:r>
      <w:r w:rsidR="00AB48FA">
        <w:t>écnicas</w:t>
      </w:r>
      <w:bookmarkEnd w:id="87"/>
    </w:p>
    <w:p w14:paraId="44729E9A" w14:textId="77777777" w:rsidR="00AB48FA" w:rsidRDefault="00AB48FA" w:rsidP="00AB48FA"/>
    <w:p w14:paraId="392BAD8F" w14:textId="025CFD6B" w:rsidR="005156CF" w:rsidRDefault="00AB48FA" w:rsidP="005156CF">
      <w:pPr>
        <w:pStyle w:val="PSI-Ttulo3"/>
      </w:pPr>
      <w:bookmarkStart w:id="88" w:name="_Toc177733176"/>
      <w:r>
        <w:t>M</w:t>
      </w:r>
      <w:r w:rsidR="005156CF">
        <w:t>etodologías</w:t>
      </w:r>
      <w:bookmarkEnd w:id="88"/>
    </w:p>
    <w:p w14:paraId="194BD370" w14:textId="3953AEE5" w:rsidR="005156CF" w:rsidRDefault="00AB48FA" w:rsidP="005156CF">
      <w:pPr>
        <w:numPr>
          <w:ilvl w:val="0"/>
          <w:numId w:val="24"/>
        </w:numPr>
        <w:ind w:left="1440"/>
      </w:pPr>
      <w:r>
        <w:t>Metodología PSI (</w:t>
      </w:r>
      <w:hyperlink r:id="rId12" w:history="1">
        <w:r>
          <w:rPr>
            <w:rStyle w:val="Hipervnculo"/>
          </w:rPr>
          <w:t>https://www.uarg.unpa.edu.ar/psi/</w:t>
        </w:r>
      </w:hyperlink>
      <w:r>
        <w:t xml:space="preserve">). </w:t>
      </w:r>
    </w:p>
    <w:p w14:paraId="747B2A97" w14:textId="77777777" w:rsidR="00F341E4" w:rsidRDefault="00F341E4" w:rsidP="00F7096D">
      <w:pPr>
        <w:pStyle w:val="PSI-Ttulo1"/>
      </w:pPr>
      <w:bookmarkStart w:id="89" w:name="_Toc21938379"/>
      <w:bookmarkStart w:id="90" w:name="_Toc177733177"/>
      <w:r>
        <w:t>Gestión de riesgos</w:t>
      </w:r>
      <w:bookmarkEnd w:id="89"/>
      <w:bookmarkEnd w:id="90"/>
    </w:p>
    <w:p w14:paraId="2ABA1105" w14:textId="39549F56" w:rsidR="002D4CE8" w:rsidRDefault="00963217" w:rsidP="00963217">
      <w:r>
        <w:t>Se utilizará el método de gestión de riesgos sugerido por la metodología PSI.</w:t>
      </w:r>
    </w:p>
    <w:p w14:paraId="16937AF9" w14:textId="41D7B3F3" w:rsidR="007F38C0" w:rsidRPr="0055055D" w:rsidRDefault="00963217" w:rsidP="0055055D">
      <w:r>
        <w:t>Ver documento de gestión de riesgos.</w:t>
      </w:r>
    </w:p>
    <w:sectPr w:rsidR="007F38C0" w:rsidRPr="0055055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4BB1E2" w14:textId="77777777" w:rsidR="003841AF" w:rsidRDefault="003841AF" w:rsidP="00F7096D">
      <w:r>
        <w:separator/>
      </w:r>
    </w:p>
    <w:p w14:paraId="4CF3E805" w14:textId="77777777" w:rsidR="003841AF" w:rsidRDefault="003841AF" w:rsidP="00F7096D"/>
  </w:endnote>
  <w:endnote w:type="continuationSeparator" w:id="0">
    <w:p w14:paraId="07B5B14E" w14:textId="77777777" w:rsidR="003841AF" w:rsidRDefault="003841AF" w:rsidP="00F7096D">
      <w:r>
        <w:continuationSeparator/>
      </w:r>
    </w:p>
    <w:p w14:paraId="605FAE0A" w14:textId="77777777" w:rsidR="003841AF" w:rsidRDefault="003841AF" w:rsidP="00F709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DCC82" w14:textId="41A9D6F0" w:rsidR="0055055D" w:rsidRDefault="0055055D" w:rsidP="00A83201">
    <w:pPr>
      <w:spacing w:before="0"/>
    </w:pPr>
    <w:r>
      <w:rPr>
        <w:noProof/>
        <w:lang w:val="es-AR" w:eastAsia="es-AR"/>
      </w:rPr>
      <mc:AlternateContent>
        <mc:Choice Requires="wpg">
          <w:drawing>
            <wp:anchor distT="0" distB="0" distL="114300" distR="114300" simplePos="0" relativeHeight="251656192" behindDoc="0" locked="0" layoutInCell="0" allowOverlap="1" wp14:anchorId="6423D61F" wp14:editId="3284BBC5">
              <wp:simplePos x="0" y="0"/>
              <wp:positionH relativeFrom="page">
                <wp:posOffset>6985</wp:posOffset>
              </wp:positionH>
              <wp:positionV relativeFrom="page">
                <wp:posOffset>9891395</wp:posOffset>
              </wp:positionV>
              <wp:extent cx="7539990" cy="809625"/>
              <wp:effectExtent l="9525" t="0" r="13335" b="4445"/>
              <wp:wrapNone/>
              <wp:docPr id="1130763890"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25187690"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560207373"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04FF6694" id="Group 27" o:spid="_x0000_s1026" style="position:absolute;margin-left:.55pt;margin-top:778.85pt;width:593.7pt;height:63.75pt;flip:y;z-index:251656192;mso-width-percent:1000;mso-height-percent:900;mso-position-horizontal-relative:page;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" filled="f" stroked="f"/>
              <w10:wrap anchorx="page" anchory="page"/>
            </v:group>
          </w:pict>
        </mc:Fallback>
      </mc:AlternateContent>
    </w:r>
    <w:r>
      <w:rPr>
        <w:lang w:val="es-AR"/>
      </w:rPr>
      <w:t>T-Code</w:t>
    </w:r>
    <w:r>
      <w:rPr>
        <w:lang w:val="es-AR"/>
      </w:rPr>
      <w:tab/>
    </w:r>
    <w:r>
      <w:rPr>
        <w:lang w:val="es-AR"/>
      </w:rPr>
      <w:tab/>
    </w:r>
    <w:r>
      <w:rPr>
        <w:lang w:val="es-AR"/>
      </w:rPr>
      <w:tab/>
    </w:r>
    <w:r>
      <w:rPr>
        <w:lang w:val="es-AR"/>
      </w:rPr>
      <w:tab/>
    </w:r>
    <w:r>
      <w:rPr>
        <w:lang w:val="es-AR"/>
      </w:rPr>
      <w:tab/>
      <w:t xml:space="preserve">   </w:t>
    </w:r>
    <w:r>
      <w:rPr>
        <w:noProof/>
        <w:lang w:val="es-AR" w:eastAsia="es-AR"/>
      </w:rPr>
      <mc:AlternateContent>
        <mc:Choice Requires="wps">
          <w:drawing>
            <wp:anchor distT="0" distB="0" distL="114300" distR="114300" simplePos="0" relativeHeight="251655168" behindDoc="0" locked="0" layoutInCell="1" allowOverlap="1" wp14:anchorId="4DDA44AB" wp14:editId="6C25A602">
              <wp:simplePos x="0" y="0"/>
              <wp:positionH relativeFrom="page">
                <wp:posOffset>494665</wp:posOffset>
              </wp:positionH>
              <wp:positionV relativeFrom="page">
                <wp:posOffset>9887585</wp:posOffset>
              </wp:positionV>
              <wp:extent cx="90805" cy="789305"/>
              <wp:effectExtent l="8255" t="10795" r="5715" b="9525"/>
              <wp:wrapNone/>
              <wp:docPr id="31308868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21D9B6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" fillcolor="#4bacc6" strokecolor="#205867">
              <w10:wrap anchorx="page" anchory="page"/>
            </v:rect>
          </w:pict>
        </mc:Fallback>
      </mc:AlternateContent>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044FD0">
      <w:rPr>
        <w:rFonts w:ascii="Cambria" w:hAnsi="Cambria" w:cs="Cambria"/>
        <w:noProof/>
      </w:rPr>
      <w:t>16</w:t>
    </w:r>
    <w:r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4989330E" wp14:editId="0AADD756">
              <wp:simplePos x="0" y="0"/>
              <wp:positionH relativeFrom="page">
                <wp:posOffset>6974840</wp:posOffset>
              </wp:positionH>
              <wp:positionV relativeFrom="page">
                <wp:posOffset>9887585</wp:posOffset>
              </wp:positionV>
              <wp:extent cx="90805" cy="789305"/>
              <wp:effectExtent l="5080" t="10795" r="8890" b="9525"/>
              <wp:wrapNone/>
              <wp:docPr id="191651380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EF25EA"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" fillcolor="#4bacc6" strokecolor="#205867">
              <w10:wrap anchorx="page" anchory="page"/>
            </v:rect>
          </w:pict>
        </mc:Fallback>
      </mc:AlternateContent>
    </w:r>
  </w:p>
  <w:p w14:paraId="025B9A48" w14:textId="38DA3670" w:rsidR="0055055D" w:rsidRDefault="0055055D" w:rsidP="00F7096D">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E4409A" w14:textId="77777777" w:rsidR="003841AF" w:rsidRDefault="003841AF" w:rsidP="00F7096D">
      <w:r>
        <w:separator/>
      </w:r>
    </w:p>
    <w:p w14:paraId="598F19ED" w14:textId="77777777" w:rsidR="003841AF" w:rsidRDefault="003841AF" w:rsidP="00F7096D"/>
  </w:footnote>
  <w:footnote w:type="continuationSeparator" w:id="0">
    <w:p w14:paraId="4B2047AA" w14:textId="77777777" w:rsidR="003841AF" w:rsidRDefault="003841AF" w:rsidP="00F7096D">
      <w:r>
        <w:continuationSeparator/>
      </w:r>
    </w:p>
    <w:p w14:paraId="306A22CB" w14:textId="77777777" w:rsidR="003841AF" w:rsidRDefault="003841AF" w:rsidP="00F709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E8584" w14:textId="1D55483A" w:rsidR="0055055D" w:rsidRDefault="0055055D" w:rsidP="00F7096D">
    <w:pPr>
      <w:pStyle w:val="Encabezado"/>
    </w:pPr>
    <w:r>
      <w:rPr>
        <w:noProof/>
        <w:lang w:val="es-AR" w:eastAsia="es-AR"/>
      </w:rPr>
      <w:drawing>
        <wp:anchor distT="0" distB="0" distL="114300" distR="114300" simplePos="0" relativeHeight="251662336" behindDoc="0" locked="0" layoutInCell="1" allowOverlap="1" wp14:anchorId="57323EBB" wp14:editId="357A3D1B">
          <wp:simplePos x="0" y="0"/>
          <wp:positionH relativeFrom="column">
            <wp:posOffset>5098415</wp:posOffset>
          </wp:positionH>
          <wp:positionV relativeFrom="paragraph">
            <wp:posOffset>-267970</wp:posOffset>
          </wp:positionV>
          <wp:extent cx="665683" cy="617228"/>
          <wp:effectExtent l="0" t="0" r="127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65683" cy="617228"/>
                  </a:xfrm>
                  <a:prstGeom prst="rect">
                    <a:avLst/>
                  </a:prstGeom>
                </pic:spPr>
              </pic:pic>
            </a:graphicData>
          </a:graphic>
          <wp14:sizeRelH relativeFrom="margin">
            <wp14:pctWidth>0</wp14:pctWidth>
          </wp14:sizeRelH>
          <wp14:sizeRelV relativeFrom="margin">
            <wp14:pctHeight>0</wp14:pctHeight>
          </wp14:sizeRelV>
        </wp:anchor>
      </w:drawing>
    </w:r>
    <w:r>
      <w:rPr>
        <w:lang w:val="es-AR"/>
      </w:rPr>
      <w:t>Plan de SQA</w:t>
    </w:r>
  </w:p>
  <w:p w14:paraId="5B84FE2E" w14:textId="766F0D11" w:rsidR="0055055D" w:rsidRPr="000F4F97" w:rsidRDefault="0055055D" w:rsidP="00F7096D">
    <w:pPr>
      <w:pStyle w:val="Encabezado"/>
    </w:pPr>
    <w:r>
      <w:rPr>
        <w:noProof/>
        <w:lang w:val="es-AR" w:eastAsia="es-AR"/>
      </w:rPr>
      <w:drawing>
        <wp:anchor distT="0" distB="0" distL="114300" distR="114300" simplePos="0" relativeHeight="251660288" behindDoc="0" locked="0" layoutInCell="1" allowOverlap="1" wp14:anchorId="5E66F206" wp14:editId="728D8D5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rPr>
      <mc:AlternateContent>
        <mc:Choice Requires="wps">
          <w:drawing>
            <wp:anchor distT="0" distB="0" distL="114300" distR="114300" simplePos="0" relativeHeight="251659264" behindDoc="0" locked="0" layoutInCell="1" allowOverlap="1" wp14:anchorId="2E5FB017" wp14:editId="52037486">
              <wp:simplePos x="0" y="0"/>
              <wp:positionH relativeFrom="page">
                <wp:posOffset>499110</wp:posOffset>
              </wp:positionH>
              <wp:positionV relativeFrom="page">
                <wp:posOffset>5080</wp:posOffset>
              </wp:positionV>
              <wp:extent cx="90805" cy="799465"/>
              <wp:effectExtent l="7620" t="10160" r="6350" b="9525"/>
              <wp:wrapNone/>
              <wp:docPr id="79601627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14CC3AB"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1" allowOverlap="1" wp14:anchorId="27F32904" wp14:editId="46D6532F">
              <wp:simplePos x="0" y="0"/>
              <wp:positionH relativeFrom="page">
                <wp:posOffset>6979920</wp:posOffset>
              </wp:positionH>
              <wp:positionV relativeFrom="page">
                <wp:posOffset>5080</wp:posOffset>
              </wp:positionV>
              <wp:extent cx="90805" cy="798830"/>
              <wp:effectExtent l="5715" t="10160" r="8255" b="10160"/>
              <wp:wrapNone/>
              <wp:docPr id="154300087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4AF3575" id="Rectangle 34" o:spid="_x0000_s1026" style="position:absolute;margin-left:549.6pt;margin-top:.4pt;width:7.15pt;height:62.9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" fillcolor="#4bacc6" strokecolor="#205867">
              <w10:wrap anchorx="page" anchory="page"/>
            </v:rect>
          </w:pict>
        </mc:Fallback>
      </mc:AlternateContent>
    </w:r>
    <w:r>
      <w:rPr>
        <w:noProof/>
        <w:lang w:val="es-AR" w:eastAsia="es-AR"/>
      </w:rPr>
      <mc:AlternateContent>
        <mc:Choice Requires="wpg">
          <w:drawing>
            <wp:anchor distT="0" distB="0" distL="114300" distR="114300" simplePos="0" relativeHeight="251658240" behindDoc="0" locked="0" layoutInCell="1" allowOverlap="1" wp14:anchorId="36793CF2" wp14:editId="0EB0B0CE">
              <wp:simplePos x="0" y="0"/>
              <wp:positionH relativeFrom="page">
                <wp:align>center</wp:align>
              </wp:positionH>
              <wp:positionV relativeFrom="page">
                <wp:align>top</wp:align>
              </wp:positionV>
              <wp:extent cx="7537450" cy="815340"/>
              <wp:effectExtent l="9525" t="0" r="6350" b="3810"/>
              <wp:wrapNone/>
              <wp:docPr id="180711196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650134565"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221929975"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1F2F9E3"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ouF2wIAAOM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" filled="f" stroked="f"/>
              <w10:wrap anchorx="page" anchory="page"/>
            </v:group>
          </w:pict>
        </mc:Fallback>
      </mc:AlternateContent>
    </w:r>
    <w:r>
      <w:t>Vesta Risk Manager</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E032A"/>
    <w:multiLevelType w:val="hybridMultilevel"/>
    <w:tmpl w:val="17A6BFE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C70937"/>
    <w:multiLevelType w:val="hybridMultilevel"/>
    <w:tmpl w:val="C4BC1A24"/>
    <w:lvl w:ilvl="0" w:tplc="5A866330">
      <w:numFmt w:val="bullet"/>
      <w:lvlText w:val=""/>
      <w:lvlJc w:val="left"/>
      <w:pPr>
        <w:ind w:left="720" w:hanging="360"/>
      </w:pPr>
      <w:rPr>
        <w:rFonts w:ascii="Symbol" w:eastAsia="Calibri"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 w15:restartNumberingAfterBreak="0">
    <w:nsid w:val="10CC1730"/>
    <w:multiLevelType w:val="hybridMultilevel"/>
    <w:tmpl w:val="82FEC45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8104A43"/>
    <w:multiLevelType w:val="hybridMultilevel"/>
    <w:tmpl w:val="3CE695D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A27081B"/>
    <w:multiLevelType w:val="hybridMultilevel"/>
    <w:tmpl w:val="37842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2B2342C"/>
    <w:multiLevelType w:val="hybridMultilevel"/>
    <w:tmpl w:val="55B438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76040A5"/>
    <w:multiLevelType w:val="hybridMultilevel"/>
    <w:tmpl w:val="52E200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82713FD"/>
    <w:multiLevelType w:val="hybridMultilevel"/>
    <w:tmpl w:val="F2960B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A2C2097"/>
    <w:multiLevelType w:val="hybridMultilevel"/>
    <w:tmpl w:val="E9F850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B941396"/>
    <w:multiLevelType w:val="hybridMultilevel"/>
    <w:tmpl w:val="3D9E23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68C4F9E"/>
    <w:multiLevelType w:val="hybridMultilevel"/>
    <w:tmpl w:val="4C0E48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AD136A7"/>
    <w:multiLevelType w:val="hybridMultilevel"/>
    <w:tmpl w:val="B01CD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E5D2DB3"/>
    <w:multiLevelType w:val="hybridMultilevel"/>
    <w:tmpl w:val="D6D06A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40D6D82"/>
    <w:multiLevelType w:val="hybridMultilevel"/>
    <w:tmpl w:val="BB8EE76E"/>
    <w:lvl w:ilvl="0" w:tplc="39BAE2CE">
      <w:start w:val="20"/>
      <w:numFmt w:val="bullet"/>
      <w:lvlText w:val="-"/>
      <w:lvlJc w:val="left"/>
      <w:pPr>
        <w:ind w:left="720" w:hanging="360"/>
      </w:pPr>
      <w:rPr>
        <w:rFonts w:ascii="Calibri" w:eastAsia="Calibr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45D07FAB"/>
    <w:multiLevelType w:val="hybridMultilevel"/>
    <w:tmpl w:val="0BFC42B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0935EC4"/>
    <w:multiLevelType w:val="hybridMultilevel"/>
    <w:tmpl w:val="8AF42B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53831C65"/>
    <w:multiLevelType w:val="hybridMultilevel"/>
    <w:tmpl w:val="B280479E"/>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58905106"/>
    <w:multiLevelType w:val="hybridMultilevel"/>
    <w:tmpl w:val="349E1E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5FA04C34"/>
    <w:multiLevelType w:val="hybridMultilevel"/>
    <w:tmpl w:val="32D44D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3417240"/>
    <w:multiLevelType w:val="hybridMultilevel"/>
    <w:tmpl w:val="CB0ABE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6352080B"/>
    <w:multiLevelType w:val="hybridMultilevel"/>
    <w:tmpl w:val="63B801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68EB56AE"/>
    <w:multiLevelType w:val="hybridMultilevel"/>
    <w:tmpl w:val="36A027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73834BB3"/>
    <w:multiLevelType w:val="hybridMultilevel"/>
    <w:tmpl w:val="010A4F66"/>
    <w:lvl w:ilvl="0" w:tplc="E974CA3C">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7C2B6096"/>
    <w:multiLevelType w:val="hybridMultilevel"/>
    <w:tmpl w:val="363AC6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829055867">
    <w:abstractNumId w:val="25"/>
  </w:num>
  <w:num w:numId="2" w16cid:durableId="1528518777">
    <w:abstractNumId w:val="13"/>
  </w:num>
  <w:num w:numId="3" w16cid:durableId="1824352305">
    <w:abstractNumId w:val="2"/>
  </w:num>
  <w:num w:numId="4" w16cid:durableId="506020904">
    <w:abstractNumId w:val="10"/>
  </w:num>
  <w:num w:numId="5" w16cid:durableId="343365885">
    <w:abstractNumId w:val="6"/>
  </w:num>
  <w:num w:numId="6" w16cid:durableId="472017511">
    <w:abstractNumId w:val="8"/>
  </w:num>
  <w:num w:numId="7" w16cid:durableId="181475596">
    <w:abstractNumId w:val="0"/>
  </w:num>
  <w:num w:numId="8" w16cid:durableId="1363945102">
    <w:abstractNumId w:val="24"/>
  </w:num>
  <w:num w:numId="9" w16cid:durableId="542449374">
    <w:abstractNumId w:val="22"/>
  </w:num>
  <w:num w:numId="10" w16cid:durableId="229511006">
    <w:abstractNumId w:val="17"/>
  </w:num>
  <w:num w:numId="11" w16cid:durableId="88475621">
    <w:abstractNumId w:val="9"/>
  </w:num>
  <w:num w:numId="12" w16cid:durableId="1122917488">
    <w:abstractNumId w:val="16"/>
  </w:num>
  <w:num w:numId="13" w16cid:durableId="370961753">
    <w:abstractNumId w:val="5"/>
  </w:num>
  <w:num w:numId="14" w16cid:durableId="825434390">
    <w:abstractNumId w:val="4"/>
  </w:num>
  <w:num w:numId="15" w16cid:durableId="1047678184">
    <w:abstractNumId w:val="11"/>
  </w:num>
  <w:num w:numId="16" w16cid:durableId="2037193931">
    <w:abstractNumId w:val="19"/>
  </w:num>
  <w:num w:numId="17" w16cid:durableId="697199792">
    <w:abstractNumId w:val="7"/>
  </w:num>
  <w:num w:numId="18" w16cid:durableId="1167477744">
    <w:abstractNumId w:val="3"/>
  </w:num>
  <w:num w:numId="19" w16cid:durableId="1799253024">
    <w:abstractNumId w:val="15"/>
  </w:num>
  <w:num w:numId="20" w16cid:durableId="992872878">
    <w:abstractNumId w:val="14"/>
  </w:num>
  <w:num w:numId="21" w16cid:durableId="1092704908">
    <w:abstractNumId w:val="20"/>
  </w:num>
  <w:num w:numId="22" w16cid:durableId="1682507694">
    <w:abstractNumId w:val="18"/>
  </w:num>
  <w:num w:numId="23" w16cid:durableId="2020114262">
    <w:abstractNumId w:val="21"/>
  </w:num>
  <w:num w:numId="24" w16cid:durableId="1378433799">
    <w:abstractNumId w:val="1"/>
  </w:num>
  <w:num w:numId="25" w16cid:durableId="1286886340">
    <w:abstractNumId w:val="12"/>
  </w:num>
  <w:num w:numId="26" w16cid:durableId="1384015484">
    <w:abstractNumId w:val="2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C4A"/>
    <w:rsid w:val="00000726"/>
    <w:rsid w:val="00000A75"/>
    <w:rsid w:val="00011BED"/>
    <w:rsid w:val="00016B00"/>
    <w:rsid w:val="00017EFE"/>
    <w:rsid w:val="000309A3"/>
    <w:rsid w:val="000361BC"/>
    <w:rsid w:val="00044FD0"/>
    <w:rsid w:val="00045F1A"/>
    <w:rsid w:val="00046A08"/>
    <w:rsid w:val="000544FA"/>
    <w:rsid w:val="00055C19"/>
    <w:rsid w:val="00057FCA"/>
    <w:rsid w:val="00065AAE"/>
    <w:rsid w:val="00077957"/>
    <w:rsid w:val="000827F0"/>
    <w:rsid w:val="00083557"/>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F1888"/>
    <w:rsid w:val="000F198A"/>
    <w:rsid w:val="000F4F97"/>
    <w:rsid w:val="000F638E"/>
    <w:rsid w:val="000F6984"/>
    <w:rsid w:val="000F79DF"/>
    <w:rsid w:val="001001E1"/>
    <w:rsid w:val="00101182"/>
    <w:rsid w:val="0010416D"/>
    <w:rsid w:val="00107244"/>
    <w:rsid w:val="001163FF"/>
    <w:rsid w:val="00116BB3"/>
    <w:rsid w:val="00121676"/>
    <w:rsid w:val="0012205F"/>
    <w:rsid w:val="00123739"/>
    <w:rsid w:val="001261D5"/>
    <w:rsid w:val="001336D2"/>
    <w:rsid w:val="001410A7"/>
    <w:rsid w:val="00144AE4"/>
    <w:rsid w:val="001503E2"/>
    <w:rsid w:val="00150702"/>
    <w:rsid w:val="00153B43"/>
    <w:rsid w:val="001559E0"/>
    <w:rsid w:val="00163AD0"/>
    <w:rsid w:val="00167669"/>
    <w:rsid w:val="00183953"/>
    <w:rsid w:val="00185A46"/>
    <w:rsid w:val="00191198"/>
    <w:rsid w:val="0019359B"/>
    <w:rsid w:val="001950C8"/>
    <w:rsid w:val="001A2EE6"/>
    <w:rsid w:val="001A6E51"/>
    <w:rsid w:val="001B114C"/>
    <w:rsid w:val="001B374F"/>
    <w:rsid w:val="001B43FE"/>
    <w:rsid w:val="001C3E58"/>
    <w:rsid w:val="001C6104"/>
    <w:rsid w:val="001C61A8"/>
    <w:rsid w:val="001C76B8"/>
    <w:rsid w:val="001C799E"/>
    <w:rsid w:val="001F2DAF"/>
    <w:rsid w:val="001F5F92"/>
    <w:rsid w:val="0020621B"/>
    <w:rsid w:val="00211352"/>
    <w:rsid w:val="0021480A"/>
    <w:rsid w:val="00217A70"/>
    <w:rsid w:val="0022088A"/>
    <w:rsid w:val="00224B75"/>
    <w:rsid w:val="002377B9"/>
    <w:rsid w:val="0024093C"/>
    <w:rsid w:val="00245B32"/>
    <w:rsid w:val="002601B9"/>
    <w:rsid w:val="00265BC8"/>
    <w:rsid w:val="00266C42"/>
    <w:rsid w:val="00275E90"/>
    <w:rsid w:val="0028365C"/>
    <w:rsid w:val="0029269D"/>
    <w:rsid w:val="00295CA9"/>
    <w:rsid w:val="002A41AA"/>
    <w:rsid w:val="002B00D5"/>
    <w:rsid w:val="002B47DF"/>
    <w:rsid w:val="002B506A"/>
    <w:rsid w:val="002B5AF9"/>
    <w:rsid w:val="002C1879"/>
    <w:rsid w:val="002D0CCB"/>
    <w:rsid w:val="002D4CE8"/>
    <w:rsid w:val="002E0AB6"/>
    <w:rsid w:val="002E7874"/>
    <w:rsid w:val="002F1461"/>
    <w:rsid w:val="002F6F88"/>
    <w:rsid w:val="003130E3"/>
    <w:rsid w:val="003149A1"/>
    <w:rsid w:val="003163C6"/>
    <w:rsid w:val="00316BC7"/>
    <w:rsid w:val="00326E83"/>
    <w:rsid w:val="00332CC4"/>
    <w:rsid w:val="00344258"/>
    <w:rsid w:val="00346864"/>
    <w:rsid w:val="00350E39"/>
    <w:rsid w:val="00351D45"/>
    <w:rsid w:val="003560F2"/>
    <w:rsid w:val="00363FD1"/>
    <w:rsid w:val="003841AF"/>
    <w:rsid w:val="00384240"/>
    <w:rsid w:val="00384FE4"/>
    <w:rsid w:val="003902DC"/>
    <w:rsid w:val="00397566"/>
    <w:rsid w:val="003A0740"/>
    <w:rsid w:val="003B4E86"/>
    <w:rsid w:val="003B5822"/>
    <w:rsid w:val="003B7F1F"/>
    <w:rsid w:val="003C2546"/>
    <w:rsid w:val="003C54B1"/>
    <w:rsid w:val="003D11E6"/>
    <w:rsid w:val="003E0170"/>
    <w:rsid w:val="003E12FE"/>
    <w:rsid w:val="003E21FA"/>
    <w:rsid w:val="003E3432"/>
    <w:rsid w:val="0040066E"/>
    <w:rsid w:val="00416660"/>
    <w:rsid w:val="0042440D"/>
    <w:rsid w:val="00441463"/>
    <w:rsid w:val="004525FF"/>
    <w:rsid w:val="00456DFF"/>
    <w:rsid w:val="00470764"/>
    <w:rsid w:val="00471388"/>
    <w:rsid w:val="00473137"/>
    <w:rsid w:val="00473363"/>
    <w:rsid w:val="00473D94"/>
    <w:rsid w:val="004807AF"/>
    <w:rsid w:val="004A54C8"/>
    <w:rsid w:val="004B64D4"/>
    <w:rsid w:val="004C0BCF"/>
    <w:rsid w:val="004C5D7E"/>
    <w:rsid w:val="004D45CD"/>
    <w:rsid w:val="004D5185"/>
    <w:rsid w:val="004E4935"/>
    <w:rsid w:val="004F4D25"/>
    <w:rsid w:val="004F616F"/>
    <w:rsid w:val="005017FA"/>
    <w:rsid w:val="00501FC2"/>
    <w:rsid w:val="005046A5"/>
    <w:rsid w:val="00504A67"/>
    <w:rsid w:val="00511D9A"/>
    <w:rsid w:val="00515617"/>
    <w:rsid w:val="005156CF"/>
    <w:rsid w:val="00525B19"/>
    <w:rsid w:val="00526206"/>
    <w:rsid w:val="005264A0"/>
    <w:rsid w:val="00526BFB"/>
    <w:rsid w:val="005407CE"/>
    <w:rsid w:val="0055055D"/>
    <w:rsid w:val="005627AD"/>
    <w:rsid w:val="00564033"/>
    <w:rsid w:val="00566330"/>
    <w:rsid w:val="00570F4F"/>
    <w:rsid w:val="00573C40"/>
    <w:rsid w:val="00575DCA"/>
    <w:rsid w:val="0058082B"/>
    <w:rsid w:val="00582B2C"/>
    <w:rsid w:val="00584729"/>
    <w:rsid w:val="005857BB"/>
    <w:rsid w:val="00593154"/>
    <w:rsid w:val="00594412"/>
    <w:rsid w:val="0059596F"/>
    <w:rsid w:val="00597A23"/>
    <w:rsid w:val="005A008B"/>
    <w:rsid w:val="005A0664"/>
    <w:rsid w:val="005A52A2"/>
    <w:rsid w:val="005B12AA"/>
    <w:rsid w:val="005B5AEE"/>
    <w:rsid w:val="005B6373"/>
    <w:rsid w:val="005C7E8A"/>
    <w:rsid w:val="005E1ABF"/>
    <w:rsid w:val="005E76A4"/>
    <w:rsid w:val="005F133C"/>
    <w:rsid w:val="005F1AB3"/>
    <w:rsid w:val="005F3796"/>
    <w:rsid w:val="005F5429"/>
    <w:rsid w:val="005F60BA"/>
    <w:rsid w:val="005F71FE"/>
    <w:rsid w:val="00603B42"/>
    <w:rsid w:val="00605F89"/>
    <w:rsid w:val="006124BF"/>
    <w:rsid w:val="00614C3A"/>
    <w:rsid w:val="00616A6E"/>
    <w:rsid w:val="006177BF"/>
    <w:rsid w:val="00626C73"/>
    <w:rsid w:val="00653C38"/>
    <w:rsid w:val="00655AF4"/>
    <w:rsid w:val="00671673"/>
    <w:rsid w:val="00676DD1"/>
    <w:rsid w:val="0068215E"/>
    <w:rsid w:val="006859E1"/>
    <w:rsid w:val="00686C07"/>
    <w:rsid w:val="006919D5"/>
    <w:rsid w:val="0069755A"/>
    <w:rsid w:val="006A2495"/>
    <w:rsid w:val="006B3371"/>
    <w:rsid w:val="006C4C86"/>
    <w:rsid w:val="006D44E7"/>
    <w:rsid w:val="006D636C"/>
    <w:rsid w:val="006F687C"/>
    <w:rsid w:val="0070494E"/>
    <w:rsid w:val="00705C02"/>
    <w:rsid w:val="00710BA6"/>
    <w:rsid w:val="00711DF8"/>
    <w:rsid w:val="0071675F"/>
    <w:rsid w:val="007319A9"/>
    <w:rsid w:val="00732537"/>
    <w:rsid w:val="00736BC8"/>
    <w:rsid w:val="00740C4A"/>
    <w:rsid w:val="0074122B"/>
    <w:rsid w:val="0074250D"/>
    <w:rsid w:val="007447BE"/>
    <w:rsid w:val="00771F99"/>
    <w:rsid w:val="00781725"/>
    <w:rsid w:val="007827A1"/>
    <w:rsid w:val="0078653C"/>
    <w:rsid w:val="007A33C6"/>
    <w:rsid w:val="007A6ECE"/>
    <w:rsid w:val="007B151B"/>
    <w:rsid w:val="007B2E53"/>
    <w:rsid w:val="007C100E"/>
    <w:rsid w:val="007C16D7"/>
    <w:rsid w:val="007C343E"/>
    <w:rsid w:val="007C5CE6"/>
    <w:rsid w:val="007C742C"/>
    <w:rsid w:val="007D0783"/>
    <w:rsid w:val="007D1C31"/>
    <w:rsid w:val="007D7477"/>
    <w:rsid w:val="007E0EB5"/>
    <w:rsid w:val="007E2198"/>
    <w:rsid w:val="007E66A5"/>
    <w:rsid w:val="007F2CD1"/>
    <w:rsid w:val="007F38C0"/>
    <w:rsid w:val="007F6544"/>
    <w:rsid w:val="00801130"/>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170A"/>
    <w:rsid w:val="00882347"/>
    <w:rsid w:val="00885BB2"/>
    <w:rsid w:val="00886029"/>
    <w:rsid w:val="008860FE"/>
    <w:rsid w:val="00891149"/>
    <w:rsid w:val="00891E84"/>
    <w:rsid w:val="00894C76"/>
    <w:rsid w:val="00895036"/>
    <w:rsid w:val="008970F4"/>
    <w:rsid w:val="008A23C7"/>
    <w:rsid w:val="008B1983"/>
    <w:rsid w:val="008B3B0F"/>
    <w:rsid w:val="008B4772"/>
    <w:rsid w:val="008C1492"/>
    <w:rsid w:val="008C36AB"/>
    <w:rsid w:val="008C6162"/>
    <w:rsid w:val="008E48FB"/>
    <w:rsid w:val="008F0820"/>
    <w:rsid w:val="00904CB6"/>
    <w:rsid w:val="00911C9C"/>
    <w:rsid w:val="0092483A"/>
    <w:rsid w:val="009249E6"/>
    <w:rsid w:val="00942049"/>
    <w:rsid w:val="00945009"/>
    <w:rsid w:val="00963217"/>
    <w:rsid w:val="00965629"/>
    <w:rsid w:val="0096683E"/>
    <w:rsid w:val="00967729"/>
    <w:rsid w:val="00985D5F"/>
    <w:rsid w:val="009A1E5E"/>
    <w:rsid w:val="009A3173"/>
    <w:rsid w:val="009A6391"/>
    <w:rsid w:val="009C4C98"/>
    <w:rsid w:val="009D40A8"/>
    <w:rsid w:val="009D41CD"/>
    <w:rsid w:val="009D57A5"/>
    <w:rsid w:val="009E25EF"/>
    <w:rsid w:val="009E4DA8"/>
    <w:rsid w:val="009F16C0"/>
    <w:rsid w:val="009F20F8"/>
    <w:rsid w:val="009F2727"/>
    <w:rsid w:val="009F4449"/>
    <w:rsid w:val="00A01BCB"/>
    <w:rsid w:val="00A0436A"/>
    <w:rsid w:val="00A12B5B"/>
    <w:rsid w:val="00A13DBA"/>
    <w:rsid w:val="00A17B6F"/>
    <w:rsid w:val="00A23DDC"/>
    <w:rsid w:val="00A2496D"/>
    <w:rsid w:val="00A2757B"/>
    <w:rsid w:val="00A37B9F"/>
    <w:rsid w:val="00A45630"/>
    <w:rsid w:val="00A50AB9"/>
    <w:rsid w:val="00A50ABB"/>
    <w:rsid w:val="00A64A87"/>
    <w:rsid w:val="00A670E3"/>
    <w:rsid w:val="00A83201"/>
    <w:rsid w:val="00A875D2"/>
    <w:rsid w:val="00A90544"/>
    <w:rsid w:val="00AB48FA"/>
    <w:rsid w:val="00AC184A"/>
    <w:rsid w:val="00AC18D1"/>
    <w:rsid w:val="00AC235E"/>
    <w:rsid w:val="00AC4CFF"/>
    <w:rsid w:val="00AD18D4"/>
    <w:rsid w:val="00AE0C53"/>
    <w:rsid w:val="00AF6C07"/>
    <w:rsid w:val="00B01480"/>
    <w:rsid w:val="00B0509E"/>
    <w:rsid w:val="00B0695A"/>
    <w:rsid w:val="00B071F2"/>
    <w:rsid w:val="00B138FE"/>
    <w:rsid w:val="00B140AA"/>
    <w:rsid w:val="00B144C2"/>
    <w:rsid w:val="00B17EB8"/>
    <w:rsid w:val="00B20663"/>
    <w:rsid w:val="00B20C13"/>
    <w:rsid w:val="00B21F60"/>
    <w:rsid w:val="00B251C8"/>
    <w:rsid w:val="00B31DC3"/>
    <w:rsid w:val="00B32896"/>
    <w:rsid w:val="00B36B62"/>
    <w:rsid w:val="00B50430"/>
    <w:rsid w:val="00B64100"/>
    <w:rsid w:val="00B731A9"/>
    <w:rsid w:val="00B77F48"/>
    <w:rsid w:val="00BA1114"/>
    <w:rsid w:val="00BA2E23"/>
    <w:rsid w:val="00BA699A"/>
    <w:rsid w:val="00BB1A44"/>
    <w:rsid w:val="00BB1C25"/>
    <w:rsid w:val="00BB23C2"/>
    <w:rsid w:val="00BB3E4E"/>
    <w:rsid w:val="00BB47A1"/>
    <w:rsid w:val="00BB4A41"/>
    <w:rsid w:val="00BB6AAE"/>
    <w:rsid w:val="00BB6B34"/>
    <w:rsid w:val="00BB7591"/>
    <w:rsid w:val="00BB7855"/>
    <w:rsid w:val="00BC5404"/>
    <w:rsid w:val="00BE1EEE"/>
    <w:rsid w:val="00BE36AE"/>
    <w:rsid w:val="00C05700"/>
    <w:rsid w:val="00C16245"/>
    <w:rsid w:val="00C23DD8"/>
    <w:rsid w:val="00C23F8C"/>
    <w:rsid w:val="00C24CDC"/>
    <w:rsid w:val="00C26C78"/>
    <w:rsid w:val="00C41945"/>
    <w:rsid w:val="00C42873"/>
    <w:rsid w:val="00C475CE"/>
    <w:rsid w:val="00C5135E"/>
    <w:rsid w:val="00C51B80"/>
    <w:rsid w:val="00C5597C"/>
    <w:rsid w:val="00C6106D"/>
    <w:rsid w:val="00C63994"/>
    <w:rsid w:val="00C67EBC"/>
    <w:rsid w:val="00C7670E"/>
    <w:rsid w:val="00C872BB"/>
    <w:rsid w:val="00C92E36"/>
    <w:rsid w:val="00C94FBE"/>
    <w:rsid w:val="00C97238"/>
    <w:rsid w:val="00CA6A9E"/>
    <w:rsid w:val="00CA6E6A"/>
    <w:rsid w:val="00CA7D1E"/>
    <w:rsid w:val="00CA7DD4"/>
    <w:rsid w:val="00CB0D5A"/>
    <w:rsid w:val="00CB2CC9"/>
    <w:rsid w:val="00CC6EED"/>
    <w:rsid w:val="00CD075F"/>
    <w:rsid w:val="00CD323E"/>
    <w:rsid w:val="00CE0252"/>
    <w:rsid w:val="00CE0C6E"/>
    <w:rsid w:val="00CE7C8F"/>
    <w:rsid w:val="00CE7F5B"/>
    <w:rsid w:val="00CF1E6A"/>
    <w:rsid w:val="00CF442E"/>
    <w:rsid w:val="00D01B23"/>
    <w:rsid w:val="00D06E99"/>
    <w:rsid w:val="00D111F8"/>
    <w:rsid w:val="00D11B76"/>
    <w:rsid w:val="00D15FB2"/>
    <w:rsid w:val="00D255E1"/>
    <w:rsid w:val="00D36902"/>
    <w:rsid w:val="00D4572F"/>
    <w:rsid w:val="00D45E51"/>
    <w:rsid w:val="00D51FCE"/>
    <w:rsid w:val="00D54658"/>
    <w:rsid w:val="00D56888"/>
    <w:rsid w:val="00D62181"/>
    <w:rsid w:val="00D649B2"/>
    <w:rsid w:val="00D7540D"/>
    <w:rsid w:val="00D762B8"/>
    <w:rsid w:val="00D805D1"/>
    <w:rsid w:val="00D80E83"/>
    <w:rsid w:val="00D9449E"/>
    <w:rsid w:val="00DA284A"/>
    <w:rsid w:val="00DA3EC6"/>
    <w:rsid w:val="00DD0159"/>
    <w:rsid w:val="00DD04BC"/>
    <w:rsid w:val="00DD5A70"/>
    <w:rsid w:val="00E012FF"/>
    <w:rsid w:val="00E01FEC"/>
    <w:rsid w:val="00E037C9"/>
    <w:rsid w:val="00E142E8"/>
    <w:rsid w:val="00E155C4"/>
    <w:rsid w:val="00E22A85"/>
    <w:rsid w:val="00E34178"/>
    <w:rsid w:val="00E35576"/>
    <w:rsid w:val="00E35B68"/>
    <w:rsid w:val="00E36A01"/>
    <w:rsid w:val="00E41820"/>
    <w:rsid w:val="00E41E7A"/>
    <w:rsid w:val="00E438FE"/>
    <w:rsid w:val="00E44D13"/>
    <w:rsid w:val="00E454DB"/>
    <w:rsid w:val="00E5392A"/>
    <w:rsid w:val="00E55823"/>
    <w:rsid w:val="00E67DB5"/>
    <w:rsid w:val="00E71DF1"/>
    <w:rsid w:val="00E75097"/>
    <w:rsid w:val="00E76B14"/>
    <w:rsid w:val="00E7708C"/>
    <w:rsid w:val="00E8096E"/>
    <w:rsid w:val="00E84E25"/>
    <w:rsid w:val="00E87F20"/>
    <w:rsid w:val="00E93312"/>
    <w:rsid w:val="00EA0362"/>
    <w:rsid w:val="00EA25AE"/>
    <w:rsid w:val="00EA7D8C"/>
    <w:rsid w:val="00EB13D5"/>
    <w:rsid w:val="00EB2FD6"/>
    <w:rsid w:val="00EB3423"/>
    <w:rsid w:val="00EB57FD"/>
    <w:rsid w:val="00EB5F47"/>
    <w:rsid w:val="00EE0084"/>
    <w:rsid w:val="00EE3A12"/>
    <w:rsid w:val="00EF4C91"/>
    <w:rsid w:val="00F045A2"/>
    <w:rsid w:val="00F136A5"/>
    <w:rsid w:val="00F153D6"/>
    <w:rsid w:val="00F163F8"/>
    <w:rsid w:val="00F24521"/>
    <w:rsid w:val="00F25DC7"/>
    <w:rsid w:val="00F27889"/>
    <w:rsid w:val="00F341E4"/>
    <w:rsid w:val="00F36808"/>
    <w:rsid w:val="00F438B1"/>
    <w:rsid w:val="00F54DA6"/>
    <w:rsid w:val="00F6704B"/>
    <w:rsid w:val="00F6748E"/>
    <w:rsid w:val="00F70276"/>
    <w:rsid w:val="00F7096D"/>
    <w:rsid w:val="00F76211"/>
    <w:rsid w:val="00F771E5"/>
    <w:rsid w:val="00F813E9"/>
    <w:rsid w:val="00F815F5"/>
    <w:rsid w:val="00F91ED0"/>
    <w:rsid w:val="00F926BE"/>
    <w:rsid w:val="00F97BA2"/>
    <w:rsid w:val="00FA2104"/>
    <w:rsid w:val="00FB0C29"/>
    <w:rsid w:val="00FC3CE6"/>
    <w:rsid w:val="00FC4195"/>
    <w:rsid w:val="00FC42BA"/>
    <w:rsid w:val="00FD679B"/>
    <w:rsid w:val="00FD78D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0889CB5C"/>
  <w15:chartTrackingRefBased/>
  <w15:docId w15:val="{DCBBE34B-7770-44FA-91E9-5C73D572C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96D"/>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D0783"/>
    <w:pPr>
      <w:jc w:val="center"/>
    </w:pPr>
    <w:rPr>
      <w:sz w:val="28"/>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108865784">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36756135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60101320">
          <w:marLeft w:val="0"/>
          <w:marRight w:val="0"/>
          <w:marTop w:val="0"/>
          <w:marBottom w:val="0"/>
          <w:divBdr>
            <w:top w:val="none" w:sz="0" w:space="0" w:color="auto"/>
            <w:left w:val="none" w:sz="0" w:space="0" w:color="auto"/>
            <w:bottom w:val="none" w:sz="0" w:space="0" w:color="auto"/>
            <w:right w:val="none" w:sz="0" w:space="0" w:color="auto"/>
          </w:divBdr>
        </w:div>
        <w:div w:id="347879118">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uarg.unpa.edu.ar/psi/"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Escritorio\Vesta_Risk_Manager\2.%20Etapa%20de%20elaboraci&#243;n\Iteraci&#243;n%201\Plan%20de%20calidad\Plantilla%20Plan%20de%20SQ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CC35F6-00C6-4F6C-92E2-C339F2361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Template>
  <TotalTime>489</TotalTime>
  <Pages>1</Pages>
  <Words>3377</Words>
  <Characters>18575</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21909</CharactersWithSpaces>
  <SharedDoc>false</SharedDoc>
  <HLinks>
    <vt:vector size="330" baseType="variant">
      <vt:variant>
        <vt:i4>7536745</vt:i4>
      </vt:variant>
      <vt:variant>
        <vt:i4>327</vt:i4>
      </vt:variant>
      <vt:variant>
        <vt:i4>0</vt:i4>
      </vt:variant>
      <vt:variant>
        <vt:i4>5</vt:i4>
      </vt:variant>
      <vt:variant>
        <vt:lpwstr/>
      </vt:variant>
      <vt:variant>
        <vt:lpwstr>Formulario</vt:lpwstr>
      </vt:variant>
      <vt:variant>
        <vt:i4>1114172</vt:i4>
      </vt:variant>
      <vt:variant>
        <vt:i4>320</vt:i4>
      </vt:variant>
      <vt:variant>
        <vt:i4>0</vt:i4>
      </vt:variant>
      <vt:variant>
        <vt:i4>5</vt:i4>
      </vt:variant>
      <vt:variant>
        <vt:lpwstr/>
      </vt:variant>
      <vt:variant>
        <vt:lpwstr>_Toc259524528</vt:lpwstr>
      </vt:variant>
      <vt:variant>
        <vt:i4>1114172</vt:i4>
      </vt:variant>
      <vt:variant>
        <vt:i4>314</vt:i4>
      </vt:variant>
      <vt:variant>
        <vt:i4>0</vt:i4>
      </vt:variant>
      <vt:variant>
        <vt:i4>5</vt:i4>
      </vt:variant>
      <vt:variant>
        <vt:lpwstr/>
      </vt:variant>
      <vt:variant>
        <vt:lpwstr>_Toc259524527</vt:lpwstr>
      </vt:variant>
      <vt:variant>
        <vt:i4>1114172</vt:i4>
      </vt:variant>
      <vt:variant>
        <vt:i4>308</vt:i4>
      </vt:variant>
      <vt:variant>
        <vt:i4>0</vt:i4>
      </vt:variant>
      <vt:variant>
        <vt:i4>5</vt:i4>
      </vt:variant>
      <vt:variant>
        <vt:lpwstr/>
      </vt:variant>
      <vt:variant>
        <vt:lpwstr>_Toc259524526</vt:lpwstr>
      </vt:variant>
      <vt:variant>
        <vt:i4>1114172</vt:i4>
      </vt:variant>
      <vt:variant>
        <vt:i4>302</vt:i4>
      </vt:variant>
      <vt:variant>
        <vt:i4>0</vt:i4>
      </vt:variant>
      <vt:variant>
        <vt:i4>5</vt:i4>
      </vt:variant>
      <vt:variant>
        <vt:lpwstr/>
      </vt:variant>
      <vt:variant>
        <vt:lpwstr>_Toc259524525</vt:lpwstr>
      </vt:variant>
      <vt:variant>
        <vt:i4>1114172</vt:i4>
      </vt:variant>
      <vt:variant>
        <vt:i4>296</vt:i4>
      </vt:variant>
      <vt:variant>
        <vt:i4>0</vt:i4>
      </vt:variant>
      <vt:variant>
        <vt:i4>5</vt:i4>
      </vt:variant>
      <vt:variant>
        <vt:lpwstr/>
      </vt:variant>
      <vt:variant>
        <vt:lpwstr>_Toc259524524</vt:lpwstr>
      </vt:variant>
      <vt:variant>
        <vt:i4>1114172</vt:i4>
      </vt:variant>
      <vt:variant>
        <vt:i4>290</vt:i4>
      </vt:variant>
      <vt:variant>
        <vt:i4>0</vt:i4>
      </vt:variant>
      <vt:variant>
        <vt:i4>5</vt:i4>
      </vt:variant>
      <vt:variant>
        <vt:lpwstr/>
      </vt:variant>
      <vt:variant>
        <vt:lpwstr>_Toc259524523</vt:lpwstr>
      </vt:variant>
      <vt:variant>
        <vt:i4>1114172</vt:i4>
      </vt:variant>
      <vt:variant>
        <vt:i4>284</vt:i4>
      </vt:variant>
      <vt:variant>
        <vt:i4>0</vt:i4>
      </vt:variant>
      <vt:variant>
        <vt:i4>5</vt:i4>
      </vt:variant>
      <vt:variant>
        <vt:lpwstr/>
      </vt:variant>
      <vt:variant>
        <vt:lpwstr>_Toc259524522</vt:lpwstr>
      </vt:variant>
      <vt:variant>
        <vt:i4>1114172</vt:i4>
      </vt:variant>
      <vt:variant>
        <vt:i4>278</vt:i4>
      </vt:variant>
      <vt:variant>
        <vt:i4>0</vt:i4>
      </vt:variant>
      <vt:variant>
        <vt:i4>5</vt:i4>
      </vt:variant>
      <vt:variant>
        <vt:lpwstr/>
      </vt:variant>
      <vt:variant>
        <vt:lpwstr>_Toc259524521</vt:lpwstr>
      </vt:variant>
      <vt:variant>
        <vt:i4>1114172</vt:i4>
      </vt:variant>
      <vt:variant>
        <vt:i4>272</vt:i4>
      </vt:variant>
      <vt:variant>
        <vt:i4>0</vt:i4>
      </vt:variant>
      <vt:variant>
        <vt:i4>5</vt:i4>
      </vt:variant>
      <vt:variant>
        <vt:lpwstr/>
      </vt:variant>
      <vt:variant>
        <vt:lpwstr>_Toc259524520</vt:lpwstr>
      </vt:variant>
      <vt:variant>
        <vt:i4>1179708</vt:i4>
      </vt:variant>
      <vt:variant>
        <vt:i4>266</vt:i4>
      </vt:variant>
      <vt:variant>
        <vt:i4>0</vt:i4>
      </vt:variant>
      <vt:variant>
        <vt:i4>5</vt:i4>
      </vt:variant>
      <vt:variant>
        <vt:lpwstr/>
      </vt:variant>
      <vt:variant>
        <vt:lpwstr>_Toc259524519</vt:lpwstr>
      </vt:variant>
      <vt:variant>
        <vt:i4>1179708</vt:i4>
      </vt:variant>
      <vt:variant>
        <vt:i4>260</vt:i4>
      </vt:variant>
      <vt:variant>
        <vt:i4>0</vt:i4>
      </vt:variant>
      <vt:variant>
        <vt:i4>5</vt:i4>
      </vt:variant>
      <vt:variant>
        <vt:lpwstr/>
      </vt:variant>
      <vt:variant>
        <vt:lpwstr>_Toc259524518</vt:lpwstr>
      </vt:variant>
      <vt:variant>
        <vt:i4>1179708</vt:i4>
      </vt:variant>
      <vt:variant>
        <vt:i4>254</vt:i4>
      </vt:variant>
      <vt:variant>
        <vt:i4>0</vt:i4>
      </vt:variant>
      <vt:variant>
        <vt:i4>5</vt:i4>
      </vt:variant>
      <vt:variant>
        <vt:lpwstr/>
      </vt:variant>
      <vt:variant>
        <vt:lpwstr>_Toc259524517</vt:lpwstr>
      </vt:variant>
      <vt:variant>
        <vt:i4>1179708</vt:i4>
      </vt:variant>
      <vt:variant>
        <vt:i4>248</vt:i4>
      </vt:variant>
      <vt:variant>
        <vt:i4>0</vt:i4>
      </vt:variant>
      <vt:variant>
        <vt:i4>5</vt:i4>
      </vt:variant>
      <vt:variant>
        <vt:lpwstr/>
      </vt:variant>
      <vt:variant>
        <vt:lpwstr>_Toc259524516</vt:lpwstr>
      </vt:variant>
      <vt:variant>
        <vt:i4>1179708</vt:i4>
      </vt:variant>
      <vt:variant>
        <vt:i4>242</vt:i4>
      </vt:variant>
      <vt:variant>
        <vt:i4>0</vt:i4>
      </vt:variant>
      <vt:variant>
        <vt:i4>5</vt:i4>
      </vt:variant>
      <vt:variant>
        <vt:lpwstr/>
      </vt:variant>
      <vt:variant>
        <vt:lpwstr>_Toc259524515</vt:lpwstr>
      </vt:variant>
      <vt:variant>
        <vt:i4>1179708</vt:i4>
      </vt:variant>
      <vt:variant>
        <vt:i4>236</vt:i4>
      </vt:variant>
      <vt:variant>
        <vt:i4>0</vt:i4>
      </vt:variant>
      <vt:variant>
        <vt:i4>5</vt:i4>
      </vt:variant>
      <vt:variant>
        <vt:lpwstr/>
      </vt:variant>
      <vt:variant>
        <vt:lpwstr>_Toc259524514</vt:lpwstr>
      </vt:variant>
      <vt:variant>
        <vt:i4>1179708</vt:i4>
      </vt:variant>
      <vt:variant>
        <vt:i4>230</vt:i4>
      </vt:variant>
      <vt:variant>
        <vt:i4>0</vt:i4>
      </vt:variant>
      <vt:variant>
        <vt:i4>5</vt:i4>
      </vt:variant>
      <vt:variant>
        <vt:lpwstr/>
      </vt:variant>
      <vt:variant>
        <vt:lpwstr>_Toc259524513</vt:lpwstr>
      </vt:variant>
      <vt:variant>
        <vt:i4>1179708</vt:i4>
      </vt:variant>
      <vt:variant>
        <vt:i4>224</vt:i4>
      </vt:variant>
      <vt:variant>
        <vt:i4>0</vt:i4>
      </vt:variant>
      <vt:variant>
        <vt:i4>5</vt:i4>
      </vt:variant>
      <vt:variant>
        <vt:lpwstr/>
      </vt:variant>
      <vt:variant>
        <vt:lpwstr>_Toc259524512</vt:lpwstr>
      </vt:variant>
      <vt:variant>
        <vt:i4>1179708</vt:i4>
      </vt:variant>
      <vt:variant>
        <vt:i4>218</vt:i4>
      </vt:variant>
      <vt:variant>
        <vt:i4>0</vt:i4>
      </vt:variant>
      <vt:variant>
        <vt:i4>5</vt:i4>
      </vt:variant>
      <vt:variant>
        <vt:lpwstr/>
      </vt:variant>
      <vt:variant>
        <vt:lpwstr>_Toc259524511</vt:lpwstr>
      </vt:variant>
      <vt:variant>
        <vt:i4>1179708</vt:i4>
      </vt:variant>
      <vt:variant>
        <vt:i4>212</vt:i4>
      </vt:variant>
      <vt:variant>
        <vt:i4>0</vt:i4>
      </vt:variant>
      <vt:variant>
        <vt:i4>5</vt:i4>
      </vt:variant>
      <vt:variant>
        <vt:lpwstr/>
      </vt:variant>
      <vt:variant>
        <vt:lpwstr>_Toc259524510</vt:lpwstr>
      </vt:variant>
      <vt:variant>
        <vt:i4>1245244</vt:i4>
      </vt:variant>
      <vt:variant>
        <vt:i4>206</vt:i4>
      </vt:variant>
      <vt:variant>
        <vt:i4>0</vt:i4>
      </vt:variant>
      <vt:variant>
        <vt:i4>5</vt:i4>
      </vt:variant>
      <vt:variant>
        <vt:lpwstr/>
      </vt:variant>
      <vt:variant>
        <vt:lpwstr>_Toc259524509</vt:lpwstr>
      </vt:variant>
      <vt:variant>
        <vt:i4>1245244</vt:i4>
      </vt:variant>
      <vt:variant>
        <vt:i4>200</vt:i4>
      </vt:variant>
      <vt:variant>
        <vt:i4>0</vt:i4>
      </vt:variant>
      <vt:variant>
        <vt:i4>5</vt:i4>
      </vt:variant>
      <vt:variant>
        <vt:lpwstr/>
      </vt:variant>
      <vt:variant>
        <vt:lpwstr>_Toc259524508</vt:lpwstr>
      </vt:variant>
      <vt:variant>
        <vt:i4>1245244</vt:i4>
      </vt:variant>
      <vt:variant>
        <vt:i4>194</vt:i4>
      </vt:variant>
      <vt:variant>
        <vt:i4>0</vt:i4>
      </vt:variant>
      <vt:variant>
        <vt:i4>5</vt:i4>
      </vt:variant>
      <vt:variant>
        <vt:lpwstr/>
      </vt:variant>
      <vt:variant>
        <vt:lpwstr>_Toc259524507</vt:lpwstr>
      </vt:variant>
      <vt:variant>
        <vt:i4>1245244</vt:i4>
      </vt:variant>
      <vt:variant>
        <vt:i4>188</vt:i4>
      </vt:variant>
      <vt:variant>
        <vt:i4>0</vt:i4>
      </vt:variant>
      <vt:variant>
        <vt:i4>5</vt:i4>
      </vt:variant>
      <vt:variant>
        <vt:lpwstr/>
      </vt:variant>
      <vt:variant>
        <vt:lpwstr>_Toc259524506</vt:lpwstr>
      </vt:variant>
      <vt:variant>
        <vt:i4>1245244</vt:i4>
      </vt:variant>
      <vt:variant>
        <vt:i4>182</vt:i4>
      </vt:variant>
      <vt:variant>
        <vt:i4>0</vt:i4>
      </vt:variant>
      <vt:variant>
        <vt:i4>5</vt:i4>
      </vt:variant>
      <vt:variant>
        <vt:lpwstr/>
      </vt:variant>
      <vt:variant>
        <vt:lpwstr>_Toc259524505</vt:lpwstr>
      </vt:variant>
      <vt:variant>
        <vt:i4>1245244</vt:i4>
      </vt:variant>
      <vt:variant>
        <vt:i4>176</vt:i4>
      </vt:variant>
      <vt:variant>
        <vt:i4>0</vt:i4>
      </vt:variant>
      <vt:variant>
        <vt:i4>5</vt:i4>
      </vt:variant>
      <vt:variant>
        <vt:lpwstr/>
      </vt:variant>
      <vt:variant>
        <vt:lpwstr>_Toc259524504</vt:lpwstr>
      </vt:variant>
      <vt:variant>
        <vt:i4>1245244</vt:i4>
      </vt:variant>
      <vt:variant>
        <vt:i4>170</vt:i4>
      </vt:variant>
      <vt:variant>
        <vt:i4>0</vt:i4>
      </vt:variant>
      <vt:variant>
        <vt:i4>5</vt:i4>
      </vt:variant>
      <vt:variant>
        <vt:lpwstr/>
      </vt:variant>
      <vt:variant>
        <vt:lpwstr>_Toc259524503</vt:lpwstr>
      </vt:variant>
      <vt:variant>
        <vt:i4>1245244</vt:i4>
      </vt:variant>
      <vt:variant>
        <vt:i4>164</vt:i4>
      </vt:variant>
      <vt:variant>
        <vt:i4>0</vt:i4>
      </vt:variant>
      <vt:variant>
        <vt:i4>5</vt:i4>
      </vt:variant>
      <vt:variant>
        <vt:lpwstr/>
      </vt:variant>
      <vt:variant>
        <vt:lpwstr>_Toc259524502</vt:lpwstr>
      </vt:variant>
      <vt:variant>
        <vt:i4>1245244</vt:i4>
      </vt:variant>
      <vt:variant>
        <vt:i4>158</vt:i4>
      </vt:variant>
      <vt:variant>
        <vt:i4>0</vt:i4>
      </vt:variant>
      <vt:variant>
        <vt:i4>5</vt:i4>
      </vt:variant>
      <vt:variant>
        <vt:lpwstr/>
      </vt:variant>
      <vt:variant>
        <vt:lpwstr>_Toc259524501</vt:lpwstr>
      </vt:variant>
      <vt:variant>
        <vt:i4>1245244</vt:i4>
      </vt:variant>
      <vt:variant>
        <vt:i4>152</vt:i4>
      </vt:variant>
      <vt:variant>
        <vt:i4>0</vt:i4>
      </vt:variant>
      <vt:variant>
        <vt:i4>5</vt:i4>
      </vt:variant>
      <vt:variant>
        <vt:lpwstr/>
      </vt:variant>
      <vt:variant>
        <vt:lpwstr>_Toc259524500</vt:lpwstr>
      </vt:variant>
      <vt:variant>
        <vt:i4>1703997</vt:i4>
      </vt:variant>
      <vt:variant>
        <vt:i4>146</vt:i4>
      </vt:variant>
      <vt:variant>
        <vt:i4>0</vt:i4>
      </vt:variant>
      <vt:variant>
        <vt:i4>5</vt:i4>
      </vt:variant>
      <vt:variant>
        <vt:lpwstr/>
      </vt:variant>
      <vt:variant>
        <vt:lpwstr>_Toc259524499</vt:lpwstr>
      </vt:variant>
      <vt:variant>
        <vt:i4>1703997</vt:i4>
      </vt:variant>
      <vt:variant>
        <vt:i4>140</vt:i4>
      </vt:variant>
      <vt:variant>
        <vt:i4>0</vt:i4>
      </vt:variant>
      <vt:variant>
        <vt:i4>5</vt:i4>
      </vt:variant>
      <vt:variant>
        <vt:lpwstr/>
      </vt:variant>
      <vt:variant>
        <vt:lpwstr>_Toc259524498</vt:lpwstr>
      </vt:variant>
      <vt:variant>
        <vt:i4>1703997</vt:i4>
      </vt:variant>
      <vt:variant>
        <vt:i4>134</vt:i4>
      </vt:variant>
      <vt:variant>
        <vt:i4>0</vt:i4>
      </vt:variant>
      <vt:variant>
        <vt:i4>5</vt:i4>
      </vt:variant>
      <vt:variant>
        <vt:lpwstr/>
      </vt:variant>
      <vt:variant>
        <vt:lpwstr>_Toc259524497</vt:lpwstr>
      </vt:variant>
      <vt:variant>
        <vt:i4>1703997</vt:i4>
      </vt:variant>
      <vt:variant>
        <vt:i4>128</vt:i4>
      </vt:variant>
      <vt:variant>
        <vt:i4>0</vt:i4>
      </vt:variant>
      <vt:variant>
        <vt:i4>5</vt:i4>
      </vt:variant>
      <vt:variant>
        <vt:lpwstr/>
      </vt:variant>
      <vt:variant>
        <vt:lpwstr>_Toc259524496</vt:lpwstr>
      </vt:variant>
      <vt:variant>
        <vt:i4>1703997</vt:i4>
      </vt:variant>
      <vt:variant>
        <vt:i4>122</vt:i4>
      </vt:variant>
      <vt:variant>
        <vt:i4>0</vt:i4>
      </vt:variant>
      <vt:variant>
        <vt:i4>5</vt:i4>
      </vt:variant>
      <vt:variant>
        <vt:lpwstr/>
      </vt:variant>
      <vt:variant>
        <vt:lpwstr>_Toc259524495</vt:lpwstr>
      </vt:variant>
      <vt:variant>
        <vt:i4>1703997</vt:i4>
      </vt:variant>
      <vt:variant>
        <vt:i4>116</vt:i4>
      </vt:variant>
      <vt:variant>
        <vt:i4>0</vt:i4>
      </vt:variant>
      <vt:variant>
        <vt:i4>5</vt:i4>
      </vt:variant>
      <vt:variant>
        <vt:lpwstr/>
      </vt:variant>
      <vt:variant>
        <vt:lpwstr>_Toc259524494</vt:lpwstr>
      </vt:variant>
      <vt:variant>
        <vt:i4>1703997</vt:i4>
      </vt:variant>
      <vt:variant>
        <vt:i4>110</vt:i4>
      </vt:variant>
      <vt:variant>
        <vt:i4>0</vt:i4>
      </vt:variant>
      <vt:variant>
        <vt:i4>5</vt:i4>
      </vt:variant>
      <vt:variant>
        <vt:lpwstr/>
      </vt:variant>
      <vt:variant>
        <vt:lpwstr>_Toc259524493</vt:lpwstr>
      </vt:variant>
      <vt:variant>
        <vt:i4>1703997</vt:i4>
      </vt:variant>
      <vt:variant>
        <vt:i4>104</vt:i4>
      </vt:variant>
      <vt:variant>
        <vt:i4>0</vt:i4>
      </vt:variant>
      <vt:variant>
        <vt:i4>5</vt:i4>
      </vt:variant>
      <vt:variant>
        <vt:lpwstr/>
      </vt:variant>
      <vt:variant>
        <vt:lpwstr>_Toc259524492</vt:lpwstr>
      </vt:variant>
      <vt:variant>
        <vt:i4>1703997</vt:i4>
      </vt:variant>
      <vt:variant>
        <vt:i4>98</vt:i4>
      </vt:variant>
      <vt:variant>
        <vt:i4>0</vt:i4>
      </vt:variant>
      <vt:variant>
        <vt:i4>5</vt:i4>
      </vt:variant>
      <vt:variant>
        <vt:lpwstr/>
      </vt:variant>
      <vt:variant>
        <vt:lpwstr>_Toc259524491</vt:lpwstr>
      </vt:variant>
      <vt:variant>
        <vt:i4>1703997</vt:i4>
      </vt:variant>
      <vt:variant>
        <vt:i4>92</vt:i4>
      </vt:variant>
      <vt:variant>
        <vt:i4>0</vt:i4>
      </vt:variant>
      <vt:variant>
        <vt:i4>5</vt:i4>
      </vt:variant>
      <vt:variant>
        <vt:lpwstr/>
      </vt:variant>
      <vt:variant>
        <vt:lpwstr>_Toc259524490</vt:lpwstr>
      </vt:variant>
      <vt:variant>
        <vt:i4>1769533</vt:i4>
      </vt:variant>
      <vt:variant>
        <vt:i4>86</vt:i4>
      </vt:variant>
      <vt:variant>
        <vt:i4>0</vt:i4>
      </vt:variant>
      <vt:variant>
        <vt:i4>5</vt:i4>
      </vt:variant>
      <vt:variant>
        <vt:lpwstr/>
      </vt:variant>
      <vt:variant>
        <vt:lpwstr>_Toc259524489</vt:lpwstr>
      </vt:variant>
      <vt:variant>
        <vt:i4>1769533</vt:i4>
      </vt:variant>
      <vt:variant>
        <vt:i4>80</vt:i4>
      </vt:variant>
      <vt:variant>
        <vt:i4>0</vt:i4>
      </vt:variant>
      <vt:variant>
        <vt:i4>5</vt:i4>
      </vt:variant>
      <vt:variant>
        <vt:lpwstr/>
      </vt:variant>
      <vt:variant>
        <vt:lpwstr>_Toc259524488</vt:lpwstr>
      </vt:variant>
      <vt:variant>
        <vt:i4>1769533</vt:i4>
      </vt:variant>
      <vt:variant>
        <vt:i4>74</vt:i4>
      </vt:variant>
      <vt:variant>
        <vt:i4>0</vt:i4>
      </vt:variant>
      <vt:variant>
        <vt:i4>5</vt:i4>
      </vt:variant>
      <vt:variant>
        <vt:lpwstr/>
      </vt:variant>
      <vt:variant>
        <vt:lpwstr>_Toc259524487</vt:lpwstr>
      </vt:variant>
      <vt:variant>
        <vt:i4>1769533</vt:i4>
      </vt:variant>
      <vt:variant>
        <vt:i4>68</vt:i4>
      </vt:variant>
      <vt:variant>
        <vt:i4>0</vt:i4>
      </vt:variant>
      <vt:variant>
        <vt:i4>5</vt:i4>
      </vt:variant>
      <vt:variant>
        <vt:lpwstr/>
      </vt:variant>
      <vt:variant>
        <vt:lpwstr>_Toc259524486</vt:lpwstr>
      </vt:variant>
      <vt:variant>
        <vt:i4>1769533</vt:i4>
      </vt:variant>
      <vt:variant>
        <vt:i4>62</vt:i4>
      </vt:variant>
      <vt:variant>
        <vt:i4>0</vt:i4>
      </vt:variant>
      <vt:variant>
        <vt:i4>5</vt:i4>
      </vt:variant>
      <vt:variant>
        <vt:lpwstr/>
      </vt:variant>
      <vt:variant>
        <vt:lpwstr>_Toc259524485</vt:lpwstr>
      </vt:variant>
      <vt:variant>
        <vt:i4>1769533</vt:i4>
      </vt:variant>
      <vt:variant>
        <vt:i4>56</vt:i4>
      </vt:variant>
      <vt:variant>
        <vt:i4>0</vt:i4>
      </vt:variant>
      <vt:variant>
        <vt:i4>5</vt:i4>
      </vt:variant>
      <vt:variant>
        <vt:lpwstr/>
      </vt:variant>
      <vt:variant>
        <vt:lpwstr>_Toc259524484</vt:lpwstr>
      </vt:variant>
      <vt:variant>
        <vt:i4>1769533</vt:i4>
      </vt:variant>
      <vt:variant>
        <vt:i4>50</vt:i4>
      </vt:variant>
      <vt:variant>
        <vt:i4>0</vt:i4>
      </vt:variant>
      <vt:variant>
        <vt:i4>5</vt:i4>
      </vt:variant>
      <vt:variant>
        <vt:lpwstr/>
      </vt:variant>
      <vt:variant>
        <vt:lpwstr>_Toc259524483</vt:lpwstr>
      </vt:variant>
      <vt:variant>
        <vt:i4>1769533</vt:i4>
      </vt:variant>
      <vt:variant>
        <vt:i4>44</vt:i4>
      </vt:variant>
      <vt:variant>
        <vt:i4>0</vt:i4>
      </vt:variant>
      <vt:variant>
        <vt:i4>5</vt:i4>
      </vt:variant>
      <vt:variant>
        <vt:lpwstr/>
      </vt:variant>
      <vt:variant>
        <vt:lpwstr>_Toc259524482</vt:lpwstr>
      </vt:variant>
      <vt:variant>
        <vt:i4>1769533</vt:i4>
      </vt:variant>
      <vt:variant>
        <vt:i4>38</vt:i4>
      </vt:variant>
      <vt:variant>
        <vt:i4>0</vt:i4>
      </vt:variant>
      <vt:variant>
        <vt:i4>5</vt:i4>
      </vt:variant>
      <vt:variant>
        <vt:lpwstr/>
      </vt:variant>
      <vt:variant>
        <vt:lpwstr>_Toc259524481</vt:lpwstr>
      </vt:variant>
      <vt:variant>
        <vt:i4>1769533</vt:i4>
      </vt:variant>
      <vt:variant>
        <vt:i4>32</vt:i4>
      </vt:variant>
      <vt:variant>
        <vt:i4>0</vt:i4>
      </vt:variant>
      <vt:variant>
        <vt:i4>5</vt:i4>
      </vt:variant>
      <vt:variant>
        <vt:lpwstr/>
      </vt:variant>
      <vt:variant>
        <vt:lpwstr>_Toc259524480</vt:lpwstr>
      </vt:variant>
      <vt:variant>
        <vt:i4>1310781</vt:i4>
      </vt:variant>
      <vt:variant>
        <vt:i4>26</vt:i4>
      </vt:variant>
      <vt:variant>
        <vt:i4>0</vt:i4>
      </vt:variant>
      <vt:variant>
        <vt:i4>5</vt:i4>
      </vt:variant>
      <vt:variant>
        <vt:lpwstr/>
      </vt:variant>
      <vt:variant>
        <vt:lpwstr>_Toc259524479</vt:lpwstr>
      </vt:variant>
      <vt:variant>
        <vt:i4>1310781</vt:i4>
      </vt:variant>
      <vt:variant>
        <vt:i4>20</vt:i4>
      </vt:variant>
      <vt:variant>
        <vt:i4>0</vt:i4>
      </vt:variant>
      <vt:variant>
        <vt:i4>5</vt:i4>
      </vt:variant>
      <vt:variant>
        <vt:lpwstr/>
      </vt:variant>
      <vt:variant>
        <vt:lpwstr>_Toc259524478</vt:lpwstr>
      </vt:variant>
      <vt:variant>
        <vt:i4>1310781</vt:i4>
      </vt:variant>
      <vt:variant>
        <vt:i4>14</vt:i4>
      </vt:variant>
      <vt:variant>
        <vt:i4>0</vt:i4>
      </vt:variant>
      <vt:variant>
        <vt:i4>5</vt:i4>
      </vt:variant>
      <vt:variant>
        <vt:lpwstr/>
      </vt:variant>
      <vt:variant>
        <vt:lpwstr>_Toc259524477</vt:lpwstr>
      </vt:variant>
      <vt:variant>
        <vt:i4>1310781</vt:i4>
      </vt:variant>
      <vt:variant>
        <vt:i4>8</vt:i4>
      </vt:variant>
      <vt:variant>
        <vt:i4>0</vt:i4>
      </vt:variant>
      <vt:variant>
        <vt:i4>5</vt:i4>
      </vt:variant>
      <vt:variant>
        <vt:lpwstr/>
      </vt:variant>
      <vt:variant>
        <vt:lpwstr>_Toc259524476</vt:lpwstr>
      </vt:variant>
      <vt:variant>
        <vt:i4>1310781</vt:i4>
      </vt:variant>
      <vt:variant>
        <vt:i4>2</vt:i4>
      </vt:variant>
      <vt:variant>
        <vt:i4>0</vt:i4>
      </vt:variant>
      <vt:variant>
        <vt:i4>5</vt:i4>
      </vt:variant>
      <vt:variant>
        <vt:lpwstr/>
      </vt:variant>
      <vt:variant>
        <vt:lpwstr>_Toc259524475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Hugo Frey</dc:creator>
  <cp:keywords/>
  <dc:description/>
  <cp:lastModifiedBy>Cintia Hernández</cp:lastModifiedBy>
  <cp:revision>46</cp:revision>
  <dcterms:created xsi:type="dcterms:W3CDTF">2024-09-18T14:41:00Z</dcterms:created>
  <dcterms:modified xsi:type="dcterms:W3CDTF">2024-09-20T17:18:00Z</dcterms:modified>
</cp:coreProperties>
</file>