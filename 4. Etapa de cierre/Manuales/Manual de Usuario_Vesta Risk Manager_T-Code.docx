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505934">
          <w:pPr>
            <w:pStyle w:val="TtuloTDC"/>
            <w:tabs>
              <w:tab w:val="left" w:pos="5954"/>
            </w:tabs>
          </w:pPr>
          <w:r>
            <w:t>Tabla de contenido</w:t>
          </w:r>
        </w:p>
        <w:p w14:paraId="638B8D56" w14:textId="77777777" w:rsidR="00505934" w:rsidRDefault="00505934" w:rsidP="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587380" w:history="1">
            <w:r w:rsidRPr="00D104FD">
              <w:rPr>
                <w:rStyle w:val="Hipervnculo"/>
                <w:noProof/>
              </w:rPr>
              <w:t>Introducción</w:t>
            </w:r>
            <w:r>
              <w:rPr>
                <w:noProof/>
                <w:webHidden/>
              </w:rPr>
              <w:tab/>
            </w:r>
            <w:r>
              <w:rPr>
                <w:noProof/>
                <w:webHidden/>
              </w:rPr>
              <w:fldChar w:fldCharType="begin"/>
            </w:r>
            <w:r>
              <w:rPr>
                <w:noProof/>
                <w:webHidden/>
              </w:rPr>
              <w:instrText xml:space="preserve"> PAGEREF _Toc201587380 \h </w:instrText>
            </w:r>
            <w:r>
              <w:rPr>
                <w:noProof/>
                <w:webHidden/>
              </w:rPr>
            </w:r>
            <w:r>
              <w:rPr>
                <w:noProof/>
                <w:webHidden/>
              </w:rPr>
              <w:fldChar w:fldCharType="separate"/>
            </w:r>
            <w:r>
              <w:rPr>
                <w:noProof/>
                <w:webHidden/>
              </w:rPr>
              <w:t>5</w:t>
            </w:r>
            <w:r>
              <w:rPr>
                <w:noProof/>
                <w:webHidden/>
              </w:rPr>
              <w:fldChar w:fldCharType="end"/>
            </w:r>
          </w:hyperlink>
        </w:p>
        <w:p w14:paraId="7BBA191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1" w:history="1">
            <w:r w:rsidRPr="00D104FD">
              <w:rPr>
                <w:rStyle w:val="Hipervnculo"/>
                <w:noProof/>
              </w:rPr>
              <w:t>Documentos relacionados</w:t>
            </w:r>
            <w:r>
              <w:rPr>
                <w:noProof/>
                <w:webHidden/>
              </w:rPr>
              <w:tab/>
            </w:r>
            <w:r>
              <w:rPr>
                <w:noProof/>
                <w:webHidden/>
              </w:rPr>
              <w:fldChar w:fldCharType="begin"/>
            </w:r>
            <w:r>
              <w:rPr>
                <w:noProof/>
                <w:webHidden/>
              </w:rPr>
              <w:instrText xml:space="preserve"> PAGEREF _Toc201587381 \h </w:instrText>
            </w:r>
            <w:r>
              <w:rPr>
                <w:noProof/>
                <w:webHidden/>
              </w:rPr>
            </w:r>
            <w:r>
              <w:rPr>
                <w:noProof/>
                <w:webHidden/>
              </w:rPr>
              <w:fldChar w:fldCharType="separate"/>
            </w:r>
            <w:r>
              <w:rPr>
                <w:noProof/>
                <w:webHidden/>
              </w:rPr>
              <w:t>5</w:t>
            </w:r>
            <w:r>
              <w:rPr>
                <w:noProof/>
                <w:webHidden/>
              </w:rPr>
              <w:fldChar w:fldCharType="end"/>
            </w:r>
          </w:hyperlink>
        </w:p>
        <w:p w14:paraId="2D60B8E8"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2" w:history="1">
            <w:r w:rsidRPr="00D104FD">
              <w:rPr>
                <w:rStyle w:val="Hipervnculo"/>
                <w:noProof/>
              </w:rPr>
              <w:t>Descripción</w:t>
            </w:r>
            <w:r>
              <w:rPr>
                <w:noProof/>
                <w:webHidden/>
              </w:rPr>
              <w:tab/>
            </w:r>
            <w:r>
              <w:rPr>
                <w:noProof/>
                <w:webHidden/>
              </w:rPr>
              <w:fldChar w:fldCharType="begin"/>
            </w:r>
            <w:r>
              <w:rPr>
                <w:noProof/>
                <w:webHidden/>
              </w:rPr>
              <w:instrText xml:space="preserve"> PAGEREF _Toc201587382 \h </w:instrText>
            </w:r>
            <w:r>
              <w:rPr>
                <w:noProof/>
                <w:webHidden/>
              </w:rPr>
            </w:r>
            <w:r>
              <w:rPr>
                <w:noProof/>
                <w:webHidden/>
              </w:rPr>
              <w:fldChar w:fldCharType="separate"/>
            </w:r>
            <w:r>
              <w:rPr>
                <w:noProof/>
                <w:webHidden/>
              </w:rPr>
              <w:t>5</w:t>
            </w:r>
            <w:r>
              <w:rPr>
                <w:noProof/>
                <w:webHidden/>
              </w:rPr>
              <w:fldChar w:fldCharType="end"/>
            </w:r>
          </w:hyperlink>
        </w:p>
        <w:p w14:paraId="72A26F60"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383" w:history="1">
            <w:r w:rsidRPr="00D104FD">
              <w:rPr>
                <w:rStyle w:val="Hipervnculo"/>
                <w:noProof/>
              </w:rPr>
              <w:t>1.</w:t>
            </w:r>
            <w:r>
              <w:rPr>
                <w:rFonts w:eastAsiaTheme="minorEastAsia"/>
                <w:b w:val="0"/>
                <w:bCs w:val="0"/>
                <w:noProof/>
                <w:kern w:val="2"/>
                <w:sz w:val="24"/>
                <w:szCs w:val="24"/>
                <w:lang w:val="es-AR" w:eastAsia="es-AR"/>
                <w14:ligatures w14:val="standardContextual"/>
              </w:rPr>
              <w:tab/>
            </w:r>
            <w:r w:rsidRPr="00D104FD">
              <w:rPr>
                <w:rStyle w:val="Hipervnculo"/>
                <w:noProof/>
              </w:rPr>
              <w:t>Introducción al Sistema</w:t>
            </w:r>
            <w:r>
              <w:rPr>
                <w:noProof/>
                <w:webHidden/>
              </w:rPr>
              <w:tab/>
            </w:r>
            <w:r>
              <w:rPr>
                <w:noProof/>
                <w:webHidden/>
              </w:rPr>
              <w:fldChar w:fldCharType="begin"/>
            </w:r>
            <w:r>
              <w:rPr>
                <w:noProof/>
                <w:webHidden/>
              </w:rPr>
              <w:instrText xml:space="preserve"> PAGEREF _Toc201587383 \h </w:instrText>
            </w:r>
            <w:r>
              <w:rPr>
                <w:noProof/>
                <w:webHidden/>
              </w:rPr>
            </w:r>
            <w:r>
              <w:rPr>
                <w:noProof/>
                <w:webHidden/>
              </w:rPr>
              <w:fldChar w:fldCharType="separate"/>
            </w:r>
            <w:r>
              <w:rPr>
                <w:noProof/>
                <w:webHidden/>
              </w:rPr>
              <w:t>5</w:t>
            </w:r>
            <w:r>
              <w:rPr>
                <w:noProof/>
                <w:webHidden/>
              </w:rPr>
              <w:fldChar w:fldCharType="end"/>
            </w:r>
          </w:hyperlink>
        </w:p>
        <w:p w14:paraId="5C97A09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4" w:history="1">
            <w:r w:rsidRPr="00D104FD">
              <w:rPr>
                <w:rStyle w:val="Hipervnculo"/>
                <w:noProof/>
              </w:rPr>
              <w:t>1.1 Ingreso al Sistema</w:t>
            </w:r>
            <w:r>
              <w:rPr>
                <w:noProof/>
                <w:webHidden/>
              </w:rPr>
              <w:tab/>
            </w:r>
            <w:r>
              <w:rPr>
                <w:noProof/>
                <w:webHidden/>
              </w:rPr>
              <w:fldChar w:fldCharType="begin"/>
            </w:r>
            <w:r>
              <w:rPr>
                <w:noProof/>
                <w:webHidden/>
              </w:rPr>
              <w:instrText xml:space="preserve"> PAGEREF _Toc201587384 \h </w:instrText>
            </w:r>
            <w:r>
              <w:rPr>
                <w:noProof/>
                <w:webHidden/>
              </w:rPr>
            </w:r>
            <w:r>
              <w:rPr>
                <w:noProof/>
                <w:webHidden/>
              </w:rPr>
              <w:fldChar w:fldCharType="separate"/>
            </w:r>
            <w:r>
              <w:rPr>
                <w:noProof/>
                <w:webHidden/>
              </w:rPr>
              <w:t>6</w:t>
            </w:r>
            <w:r>
              <w:rPr>
                <w:noProof/>
                <w:webHidden/>
              </w:rPr>
              <w:fldChar w:fldCharType="end"/>
            </w:r>
          </w:hyperlink>
        </w:p>
        <w:p w14:paraId="3FF7F40E"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5" w:history="1">
            <w:r w:rsidRPr="00D104FD">
              <w:rPr>
                <w:rStyle w:val="Hipervnculo"/>
                <w:noProof/>
              </w:rPr>
              <w:t>1.2 Perfiles de usuario</w:t>
            </w:r>
            <w:r>
              <w:rPr>
                <w:noProof/>
                <w:webHidden/>
              </w:rPr>
              <w:tab/>
            </w:r>
            <w:r>
              <w:rPr>
                <w:noProof/>
                <w:webHidden/>
              </w:rPr>
              <w:fldChar w:fldCharType="begin"/>
            </w:r>
            <w:r>
              <w:rPr>
                <w:noProof/>
                <w:webHidden/>
              </w:rPr>
              <w:instrText xml:space="preserve"> PAGEREF _Toc201587385 \h </w:instrText>
            </w:r>
            <w:r>
              <w:rPr>
                <w:noProof/>
                <w:webHidden/>
              </w:rPr>
            </w:r>
            <w:r>
              <w:rPr>
                <w:noProof/>
                <w:webHidden/>
              </w:rPr>
              <w:fldChar w:fldCharType="separate"/>
            </w:r>
            <w:r>
              <w:rPr>
                <w:noProof/>
                <w:webHidden/>
              </w:rPr>
              <w:t>6</w:t>
            </w:r>
            <w:r>
              <w:rPr>
                <w:noProof/>
                <w:webHidden/>
              </w:rPr>
              <w:fldChar w:fldCharType="end"/>
            </w:r>
          </w:hyperlink>
        </w:p>
        <w:p w14:paraId="265A8FF5"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6" w:history="1">
            <w:r w:rsidRPr="00D104FD">
              <w:rPr>
                <w:rStyle w:val="Hipervnculo"/>
                <w:noProof/>
              </w:rPr>
              <w:t>1.3 Componentes de Interfaz</w:t>
            </w:r>
            <w:r>
              <w:rPr>
                <w:noProof/>
                <w:webHidden/>
              </w:rPr>
              <w:tab/>
            </w:r>
            <w:r>
              <w:rPr>
                <w:noProof/>
                <w:webHidden/>
              </w:rPr>
              <w:fldChar w:fldCharType="begin"/>
            </w:r>
            <w:r>
              <w:rPr>
                <w:noProof/>
                <w:webHidden/>
              </w:rPr>
              <w:instrText xml:space="preserve"> PAGEREF _Toc201587386 \h </w:instrText>
            </w:r>
            <w:r>
              <w:rPr>
                <w:noProof/>
                <w:webHidden/>
              </w:rPr>
            </w:r>
            <w:r>
              <w:rPr>
                <w:noProof/>
                <w:webHidden/>
              </w:rPr>
              <w:fldChar w:fldCharType="separate"/>
            </w:r>
            <w:r>
              <w:rPr>
                <w:noProof/>
                <w:webHidden/>
              </w:rPr>
              <w:t>7</w:t>
            </w:r>
            <w:r>
              <w:rPr>
                <w:noProof/>
                <w:webHidden/>
              </w:rPr>
              <w:fldChar w:fldCharType="end"/>
            </w:r>
          </w:hyperlink>
        </w:p>
        <w:p w14:paraId="7B517FCB"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7" w:history="1">
            <w:r w:rsidRPr="00D104FD">
              <w:rPr>
                <w:rStyle w:val="Hipervnculo"/>
                <w:noProof/>
              </w:rPr>
              <w:t>1.4 Metodología de gestión de riesgos</w:t>
            </w:r>
            <w:r>
              <w:rPr>
                <w:noProof/>
                <w:webHidden/>
              </w:rPr>
              <w:tab/>
            </w:r>
            <w:r>
              <w:rPr>
                <w:noProof/>
                <w:webHidden/>
              </w:rPr>
              <w:fldChar w:fldCharType="begin"/>
            </w:r>
            <w:r>
              <w:rPr>
                <w:noProof/>
                <w:webHidden/>
              </w:rPr>
              <w:instrText xml:space="preserve"> PAGEREF _Toc201587387 \h </w:instrText>
            </w:r>
            <w:r>
              <w:rPr>
                <w:noProof/>
                <w:webHidden/>
              </w:rPr>
            </w:r>
            <w:r>
              <w:rPr>
                <w:noProof/>
                <w:webHidden/>
              </w:rPr>
              <w:fldChar w:fldCharType="separate"/>
            </w:r>
            <w:r>
              <w:rPr>
                <w:noProof/>
                <w:webHidden/>
              </w:rPr>
              <w:t>10</w:t>
            </w:r>
            <w:r>
              <w:rPr>
                <w:noProof/>
                <w:webHidden/>
              </w:rPr>
              <w:fldChar w:fldCharType="end"/>
            </w:r>
          </w:hyperlink>
        </w:p>
        <w:p w14:paraId="00A08E2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8" w:history="1">
            <w:r w:rsidRPr="00D104FD">
              <w:rPr>
                <w:rStyle w:val="Hipervnculo"/>
                <w:noProof/>
              </w:rPr>
              <w:t>1.5 Guía de estados de los riesgos (Escudos)</w:t>
            </w:r>
            <w:r>
              <w:rPr>
                <w:noProof/>
                <w:webHidden/>
              </w:rPr>
              <w:tab/>
            </w:r>
            <w:r>
              <w:rPr>
                <w:noProof/>
                <w:webHidden/>
              </w:rPr>
              <w:fldChar w:fldCharType="begin"/>
            </w:r>
            <w:r>
              <w:rPr>
                <w:noProof/>
                <w:webHidden/>
              </w:rPr>
              <w:instrText xml:space="preserve"> PAGEREF _Toc201587388 \h </w:instrText>
            </w:r>
            <w:r>
              <w:rPr>
                <w:noProof/>
                <w:webHidden/>
              </w:rPr>
            </w:r>
            <w:r>
              <w:rPr>
                <w:noProof/>
                <w:webHidden/>
              </w:rPr>
              <w:fldChar w:fldCharType="separate"/>
            </w:r>
            <w:r>
              <w:rPr>
                <w:noProof/>
                <w:webHidden/>
              </w:rPr>
              <w:t>10</w:t>
            </w:r>
            <w:r>
              <w:rPr>
                <w:noProof/>
                <w:webHidden/>
              </w:rPr>
              <w:fldChar w:fldCharType="end"/>
            </w:r>
          </w:hyperlink>
        </w:p>
        <w:p w14:paraId="2A793360"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389" w:history="1">
            <w:r w:rsidRPr="00D104FD">
              <w:rPr>
                <w:rStyle w:val="Hipervnculo"/>
                <w:noProof/>
              </w:rPr>
              <w:t>2.</w:t>
            </w:r>
            <w:r>
              <w:rPr>
                <w:rFonts w:eastAsiaTheme="minorEastAsia"/>
                <w:b w:val="0"/>
                <w:bCs w:val="0"/>
                <w:noProof/>
                <w:kern w:val="2"/>
                <w:sz w:val="24"/>
                <w:szCs w:val="24"/>
                <w:lang w:val="es-AR" w:eastAsia="es-AR"/>
                <w14:ligatures w14:val="standardContextual"/>
              </w:rPr>
              <w:tab/>
            </w:r>
            <w:r w:rsidRPr="00D104FD">
              <w:rPr>
                <w:rStyle w:val="Hipervnculo"/>
                <w:noProof/>
              </w:rPr>
              <w:t>Funcionalidades del Sistema</w:t>
            </w:r>
            <w:r>
              <w:rPr>
                <w:noProof/>
                <w:webHidden/>
              </w:rPr>
              <w:tab/>
            </w:r>
            <w:r>
              <w:rPr>
                <w:noProof/>
                <w:webHidden/>
              </w:rPr>
              <w:fldChar w:fldCharType="begin"/>
            </w:r>
            <w:r>
              <w:rPr>
                <w:noProof/>
                <w:webHidden/>
              </w:rPr>
              <w:instrText xml:space="preserve"> PAGEREF _Toc201587389 \h </w:instrText>
            </w:r>
            <w:r>
              <w:rPr>
                <w:noProof/>
                <w:webHidden/>
              </w:rPr>
            </w:r>
            <w:r>
              <w:rPr>
                <w:noProof/>
                <w:webHidden/>
              </w:rPr>
              <w:fldChar w:fldCharType="separate"/>
            </w:r>
            <w:r>
              <w:rPr>
                <w:noProof/>
                <w:webHidden/>
              </w:rPr>
              <w:t>14</w:t>
            </w:r>
            <w:r>
              <w:rPr>
                <w:noProof/>
                <w:webHidden/>
              </w:rPr>
              <w:fldChar w:fldCharType="end"/>
            </w:r>
          </w:hyperlink>
        </w:p>
        <w:p w14:paraId="06B4A3E0"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90" w:history="1">
            <w:r w:rsidRPr="00D104FD">
              <w:rPr>
                <w:rStyle w:val="Hipervnculo"/>
                <w:noProof/>
              </w:rPr>
              <w:t>2.1 Administrador del sistema</w:t>
            </w:r>
            <w:r>
              <w:rPr>
                <w:noProof/>
                <w:webHidden/>
              </w:rPr>
              <w:tab/>
            </w:r>
            <w:r>
              <w:rPr>
                <w:noProof/>
                <w:webHidden/>
              </w:rPr>
              <w:fldChar w:fldCharType="begin"/>
            </w:r>
            <w:r>
              <w:rPr>
                <w:noProof/>
                <w:webHidden/>
              </w:rPr>
              <w:instrText xml:space="preserve"> PAGEREF _Toc201587390 \h </w:instrText>
            </w:r>
            <w:r>
              <w:rPr>
                <w:noProof/>
                <w:webHidden/>
              </w:rPr>
            </w:r>
            <w:r>
              <w:rPr>
                <w:noProof/>
                <w:webHidden/>
              </w:rPr>
              <w:fldChar w:fldCharType="separate"/>
            </w:r>
            <w:r>
              <w:rPr>
                <w:noProof/>
                <w:webHidden/>
              </w:rPr>
              <w:t>14</w:t>
            </w:r>
            <w:r>
              <w:rPr>
                <w:noProof/>
                <w:webHidden/>
              </w:rPr>
              <w:fldChar w:fldCharType="end"/>
            </w:r>
          </w:hyperlink>
        </w:p>
        <w:p w14:paraId="5AFF779E"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1" w:history="1">
            <w:r w:rsidRPr="00D104FD">
              <w:rPr>
                <w:rStyle w:val="Hipervnculo"/>
                <w:noProof/>
              </w:rPr>
              <w:t>Administrar acceso al sistema</w:t>
            </w:r>
            <w:r>
              <w:rPr>
                <w:noProof/>
                <w:webHidden/>
              </w:rPr>
              <w:tab/>
            </w:r>
            <w:r>
              <w:rPr>
                <w:noProof/>
                <w:webHidden/>
              </w:rPr>
              <w:fldChar w:fldCharType="begin"/>
            </w:r>
            <w:r>
              <w:rPr>
                <w:noProof/>
                <w:webHidden/>
              </w:rPr>
              <w:instrText xml:space="preserve"> PAGEREF _Toc201587391 \h </w:instrText>
            </w:r>
            <w:r>
              <w:rPr>
                <w:noProof/>
                <w:webHidden/>
              </w:rPr>
            </w:r>
            <w:r>
              <w:rPr>
                <w:noProof/>
                <w:webHidden/>
              </w:rPr>
              <w:fldChar w:fldCharType="separate"/>
            </w:r>
            <w:r>
              <w:rPr>
                <w:noProof/>
                <w:webHidden/>
              </w:rPr>
              <w:t>14</w:t>
            </w:r>
            <w:r>
              <w:rPr>
                <w:noProof/>
                <w:webHidden/>
              </w:rPr>
              <w:fldChar w:fldCharType="end"/>
            </w:r>
          </w:hyperlink>
        </w:p>
        <w:p w14:paraId="159CC32D"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2" w:history="1">
            <w:r w:rsidRPr="00D104FD">
              <w:rPr>
                <w:rStyle w:val="Hipervnculo"/>
                <w:noProof/>
              </w:rPr>
              <w:t>Administrar proyectos</w:t>
            </w:r>
            <w:r>
              <w:rPr>
                <w:noProof/>
                <w:webHidden/>
              </w:rPr>
              <w:tab/>
            </w:r>
            <w:r>
              <w:rPr>
                <w:noProof/>
                <w:webHidden/>
              </w:rPr>
              <w:fldChar w:fldCharType="begin"/>
            </w:r>
            <w:r>
              <w:rPr>
                <w:noProof/>
                <w:webHidden/>
              </w:rPr>
              <w:instrText xml:space="preserve"> PAGEREF _Toc201587392 \h </w:instrText>
            </w:r>
            <w:r>
              <w:rPr>
                <w:noProof/>
                <w:webHidden/>
              </w:rPr>
            </w:r>
            <w:r>
              <w:rPr>
                <w:noProof/>
                <w:webHidden/>
              </w:rPr>
              <w:fldChar w:fldCharType="separate"/>
            </w:r>
            <w:r>
              <w:rPr>
                <w:noProof/>
                <w:webHidden/>
              </w:rPr>
              <w:t>17</w:t>
            </w:r>
            <w:r>
              <w:rPr>
                <w:noProof/>
                <w:webHidden/>
              </w:rPr>
              <w:fldChar w:fldCharType="end"/>
            </w:r>
          </w:hyperlink>
        </w:p>
        <w:p w14:paraId="39F85E2E"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3" w:history="1">
            <w:r w:rsidRPr="00D104FD">
              <w:rPr>
                <w:rStyle w:val="Hipervnculo"/>
                <w:noProof/>
              </w:rPr>
              <w:t>Administrar categorías de riesgos</w:t>
            </w:r>
            <w:r>
              <w:rPr>
                <w:noProof/>
                <w:webHidden/>
              </w:rPr>
              <w:tab/>
            </w:r>
            <w:r>
              <w:rPr>
                <w:noProof/>
                <w:webHidden/>
              </w:rPr>
              <w:fldChar w:fldCharType="begin"/>
            </w:r>
            <w:r>
              <w:rPr>
                <w:noProof/>
                <w:webHidden/>
              </w:rPr>
              <w:instrText xml:space="preserve"> PAGEREF _Toc201587393 \h </w:instrText>
            </w:r>
            <w:r>
              <w:rPr>
                <w:noProof/>
                <w:webHidden/>
              </w:rPr>
            </w:r>
            <w:r>
              <w:rPr>
                <w:noProof/>
                <w:webHidden/>
              </w:rPr>
              <w:fldChar w:fldCharType="separate"/>
            </w:r>
            <w:r>
              <w:rPr>
                <w:noProof/>
                <w:webHidden/>
              </w:rPr>
              <w:t>23</w:t>
            </w:r>
            <w:r>
              <w:rPr>
                <w:noProof/>
                <w:webHidden/>
              </w:rPr>
              <w:fldChar w:fldCharType="end"/>
            </w:r>
          </w:hyperlink>
        </w:p>
        <w:p w14:paraId="0841D378"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4" w:history="1">
            <w:r w:rsidRPr="00D104FD">
              <w:rPr>
                <w:rStyle w:val="Hipervnculo"/>
                <w:noProof/>
              </w:rPr>
              <w:t>Visualizar proyectos</w:t>
            </w:r>
            <w:r>
              <w:rPr>
                <w:noProof/>
                <w:webHidden/>
              </w:rPr>
              <w:tab/>
            </w:r>
            <w:r>
              <w:rPr>
                <w:noProof/>
                <w:webHidden/>
              </w:rPr>
              <w:fldChar w:fldCharType="begin"/>
            </w:r>
            <w:r>
              <w:rPr>
                <w:noProof/>
                <w:webHidden/>
              </w:rPr>
              <w:instrText xml:space="preserve"> PAGEREF _Toc201587394 \h </w:instrText>
            </w:r>
            <w:r>
              <w:rPr>
                <w:noProof/>
                <w:webHidden/>
              </w:rPr>
            </w:r>
            <w:r>
              <w:rPr>
                <w:noProof/>
                <w:webHidden/>
              </w:rPr>
              <w:fldChar w:fldCharType="separate"/>
            </w:r>
            <w:r>
              <w:rPr>
                <w:noProof/>
                <w:webHidden/>
              </w:rPr>
              <w:t>26</w:t>
            </w:r>
            <w:r>
              <w:rPr>
                <w:noProof/>
                <w:webHidden/>
              </w:rPr>
              <w:fldChar w:fldCharType="end"/>
            </w:r>
          </w:hyperlink>
        </w:p>
        <w:p w14:paraId="605A646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95" w:history="1">
            <w:r w:rsidRPr="00D104FD">
              <w:rPr>
                <w:rStyle w:val="Hipervnculo"/>
                <w:noProof/>
              </w:rPr>
              <w:t>2.2 Usuario estándar</w:t>
            </w:r>
            <w:r>
              <w:rPr>
                <w:noProof/>
                <w:webHidden/>
              </w:rPr>
              <w:tab/>
            </w:r>
            <w:r>
              <w:rPr>
                <w:noProof/>
                <w:webHidden/>
              </w:rPr>
              <w:fldChar w:fldCharType="begin"/>
            </w:r>
            <w:r>
              <w:rPr>
                <w:noProof/>
                <w:webHidden/>
              </w:rPr>
              <w:instrText xml:space="preserve"> PAGEREF _Toc201587395 \h </w:instrText>
            </w:r>
            <w:r>
              <w:rPr>
                <w:noProof/>
                <w:webHidden/>
              </w:rPr>
            </w:r>
            <w:r>
              <w:rPr>
                <w:noProof/>
                <w:webHidden/>
              </w:rPr>
              <w:fldChar w:fldCharType="separate"/>
            </w:r>
            <w:r>
              <w:rPr>
                <w:noProof/>
                <w:webHidden/>
              </w:rPr>
              <w:t>26</w:t>
            </w:r>
            <w:r>
              <w:rPr>
                <w:noProof/>
                <w:webHidden/>
              </w:rPr>
              <w:fldChar w:fldCharType="end"/>
            </w:r>
          </w:hyperlink>
        </w:p>
        <w:p w14:paraId="06C9C983"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6" w:history="1">
            <w:r w:rsidRPr="00D104FD">
              <w:rPr>
                <w:rStyle w:val="Hipervnculo"/>
                <w:noProof/>
              </w:rPr>
              <w:t>Identificar riesgos</w:t>
            </w:r>
            <w:r>
              <w:rPr>
                <w:noProof/>
                <w:webHidden/>
              </w:rPr>
              <w:tab/>
            </w:r>
            <w:r>
              <w:rPr>
                <w:noProof/>
                <w:webHidden/>
              </w:rPr>
              <w:fldChar w:fldCharType="begin"/>
            </w:r>
            <w:r>
              <w:rPr>
                <w:noProof/>
                <w:webHidden/>
              </w:rPr>
              <w:instrText xml:space="preserve"> PAGEREF _Toc201587396 \h </w:instrText>
            </w:r>
            <w:r>
              <w:rPr>
                <w:noProof/>
                <w:webHidden/>
              </w:rPr>
            </w:r>
            <w:r>
              <w:rPr>
                <w:noProof/>
                <w:webHidden/>
              </w:rPr>
              <w:fldChar w:fldCharType="separate"/>
            </w:r>
            <w:r>
              <w:rPr>
                <w:noProof/>
                <w:webHidden/>
              </w:rPr>
              <w:t>28</w:t>
            </w:r>
            <w:r>
              <w:rPr>
                <w:noProof/>
                <w:webHidden/>
              </w:rPr>
              <w:fldChar w:fldCharType="end"/>
            </w:r>
          </w:hyperlink>
        </w:p>
        <w:p w14:paraId="06446C21"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7" w:history="1">
            <w:r w:rsidRPr="00D104FD">
              <w:rPr>
                <w:rStyle w:val="Hipervnculo"/>
                <w:noProof/>
              </w:rPr>
              <w:t>Evaluar riesgos</w:t>
            </w:r>
            <w:r>
              <w:rPr>
                <w:noProof/>
                <w:webHidden/>
              </w:rPr>
              <w:tab/>
            </w:r>
            <w:r>
              <w:rPr>
                <w:noProof/>
                <w:webHidden/>
              </w:rPr>
              <w:fldChar w:fldCharType="begin"/>
            </w:r>
            <w:r>
              <w:rPr>
                <w:noProof/>
                <w:webHidden/>
              </w:rPr>
              <w:instrText xml:space="preserve"> PAGEREF _Toc201587397 \h </w:instrText>
            </w:r>
            <w:r>
              <w:rPr>
                <w:noProof/>
                <w:webHidden/>
              </w:rPr>
            </w:r>
            <w:r>
              <w:rPr>
                <w:noProof/>
                <w:webHidden/>
              </w:rPr>
              <w:fldChar w:fldCharType="separate"/>
            </w:r>
            <w:r>
              <w:rPr>
                <w:noProof/>
                <w:webHidden/>
              </w:rPr>
              <w:t>30</w:t>
            </w:r>
            <w:r>
              <w:rPr>
                <w:noProof/>
                <w:webHidden/>
              </w:rPr>
              <w:fldChar w:fldCharType="end"/>
            </w:r>
          </w:hyperlink>
        </w:p>
        <w:p w14:paraId="09F4D0AF"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8" w:history="1">
            <w:r w:rsidRPr="00D104FD">
              <w:rPr>
                <w:rStyle w:val="Hipervnculo"/>
                <w:noProof/>
              </w:rPr>
              <w:t>Planificar riesgos</w:t>
            </w:r>
            <w:r>
              <w:rPr>
                <w:noProof/>
                <w:webHidden/>
              </w:rPr>
              <w:tab/>
            </w:r>
            <w:r>
              <w:rPr>
                <w:noProof/>
                <w:webHidden/>
              </w:rPr>
              <w:fldChar w:fldCharType="begin"/>
            </w:r>
            <w:r>
              <w:rPr>
                <w:noProof/>
                <w:webHidden/>
              </w:rPr>
              <w:instrText xml:space="preserve"> PAGEREF _Toc201587398 \h </w:instrText>
            </w:r>
            <w:r>
              <w:rPr>
                <w:noProof/>
                <w:webHidden/>
              </w:rPr>
            </w:r>
            <w:r>
              <w:rPr>
                <w:noProof/>
                <w:webHidden/>
              </w:rPr>
              <w:fldChar w:fldCharType="separate"/>
            </w:r>
            <w:r>
              <w:rPr>
                <w:noProof/>
                <w:webHidden/>
              </w:rPr>
              <w:t>33</w:t>
            </w:r>
            <w:r>
              <w:rPr>
                <w:noProof/>
                <w:webHidden/>
              </w:rPr>
              <w:fldChar w:fldCharType="end"/>
            </w:r>
          </w:hyperlink>
        </w:p>
        <w:p w14:paraId="0FF680E0"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9" w:history="1">
            <w:r w:rsidRPr="00D104FD">
              <w:rPr>
                <w:rStyle w:val="Hipervnculo"/>
                <w:noProof/>
              </w:rPr>
              <w:t>Generar informes</w:t>
            </w:r>
            <w:r>
              <w:rPr>
                <w:noProof/>
                <w:webHidden/>
              </w:rPr>
              <w:tab/>
            </w:r>
            <w:r>
              <w:rPr>
                <w:noProof/>
                <w:webHidden/>
              </w:rPr>
              <w:fldChar w:fldCharType="begin"/>
            </w:r>
            <w:r>
              <w:rPr>
                <w:noProof/>
                <w:webHidden/>
              </w:rPr>
              <w:instrText xml:space="preserve"> PAGEREF _Toc201587399 \h </w:instrText>
            </w:r>
            <w:r>
              <w:rPr>
                <w:noProof/>
                <w:webHidden/>
              </w:rPr>
            </w:r>
            <w:r>
              <w:rPr>
                <w:noProof/>
                <w:webHidden/>
              </w:rPr>
              <w:fldChar w:fldCharType="separate"/>
            </w:r>
            <w:r>
              <w:rPr>
                <w:noProof/>
                <w:webHidden/>
              </w:rPr>
              <w:t>38</w:t>
            </w:r>
            <w:r>
              <w:rPr>
                <w:noProof/>
                <w:webHidden/>
              </w:rPr>
              <w:fldChar w:fldCharType="end"/>
            </w:r>
          </w:hyperlink>
        </w:p>
        <w:p w14:paraId="7EBAC6CC"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0" w:history="1">
            <w:r w:rsidRPr="00D104FD">
              <w:rPr>
                <w:rStyle w:val="Hipervnculo"/>
                <w:noProof/>
              </w:rPr>
              <w:t>Exportar archivos</w:t>
            </w:r>
            <w:r>
              <w:rPr>
                <w:noProof/>
                <w:webHidden/>
              </w:rPr>
              <w:tab/>
            </w:r>
            <w:r>
              <w:rPr>
                <w:noProof/>
                <w:webHidden/>
              </w:rPr>
              <w:fldChar w:fldCharType="begin"/>
            </w:r>
            <w:r>
              <w:rPr>
                <w:noProof/>
                <w:webHidden/>
              </w:rPr>
              <w:instrText xml:space="preserve"> PAGEREF _Toc201587400 \h </w:instrText>
            </w:r>
            <w:r>
              <w:rPr>
                <w:noProof/>
                <w:webHidden/>
              </w:rPr>
            </w:r>
            <w:r>
              <w:rPr>
                <w:noProof/>
                <w:webHidden/>
              </w:rPr>
              <w:fldChar w:fldCharType="separate"/>
            </w:r>
            <w:r>
              <w:rPr>
                <w:noProof/>
                <w:webHidden/>
              </w:rPr>
              <w:t>40</w:t>
            </w:r>
            <w:r>
              <w:rPr>
                <w:noProof/>
                <w:webHidden/>
              </w:rPr>
              <w:fldChar w:fldCharType="end"/>
            </w:r>
          </w:hyperlink>
        </w:p>
        <w:p w14:paraId="5E696D8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1" w:history="1">
            <w:r w:rsidRPr="00D104FD">
              <w:rPr>
                <w:rStyle w:val="Hipervnculo"/>
                <w:noProof/>
              </w:rPr>
              <w:t>2.3 Usuario espectador</w:t>
            </w:r>
            <w:r>
              <w:rPr>
                <w:noProof/>
                <w:webHidden/>
              </w:rPr>
              <w:tab/>
            </w:r>
            <w:r>
              <w:rPr>
                <w:noProof/>
                <w:webHidden/>
              </w:rPr>
              <w:fldChar w:fldCharType="begin"/>
            </w:r>
            <w:r>
              <w:rPr>
                <w:noProof/>
                <w:webHidden/>
              </w:rPr>
              <w:instrText xml:space="preserve"> PAGEREF _Toc201587401 \h </w:instrText>
            </w:r>
            <w:r>
              <w:rPr>
                <w:noProof/>
                <w:webHidden/>
              </w:rPr>
            </w:r>
            <w:r>
              <w:rPr>
                <w:noProof/>
                <w:webHidden/>
              </w:rPr>
              <w:fldChar w:fldCharType="separate"/>
            </w:r>
            <w:r>
              <w:rPr>
                <w:noProof/>
                <w:webHidden/>
              </w:rPr>
              <w:t>45</w:t>
            </w:r>
            <w:r>
              <w:rPr>
                <w:noProof/>
                <w:webHidden/>
              </w:rPr>
              <w:fldChar w:fldCharType="end"/>
            </w:r>
          </w:hyperlink>
        </w:p>
        <w:p w14:paraId="0D9ACF33"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402" w:history="1">
            <w:r w:rsidRPr="00D104FD">
              <w:rPr>
                <w:rStyle w:val="Hipervnculo"/>
                <w:noProof/>
              </w:rPr>
              <w:t>3.</w:t>
            </w:r>
            <w:r>
              <w:rPr>
                <w:rFonts w:eastAsiaTheme="minorEastAsia"/>
                <w:b w:val="0"/>
                <w:bCs w:val="0"/>
                <w:noProof/>
                <w:kern w:val="2"/>
                <w:sz w:val="24"/>
                <w:szCs w:val="24"/>
                <w:lang w:val="es-AR" w:eastAsia="es-AR"/>
                <w14:ligatures w14:val="standardContextual"/>
              </w:rPr>
              <w:tab/>
            </w:r>
            <w:r w:rsidRPr="00D104FD">
              <w:rPr>
                <w:rStyle w:val="Hipervnculo"/>
                <w:noProof/>
              </w:rPr>
              <w:t>Guía de trabajo</w:t>
            </w:r>
            <w:r>
              <w:rPr>
                <w:noProof/>
                <w:webHidden/>
              </w:rPr>
              <w:tab/>
            </w:r>
            <w:r>
              <w:rPr>
                <w:noProof/>
                <w:webHidden/>
              </w:rPr>
              <w:fldChar w:fldCharType="begin"/>
            </w:r>
            <w:r>
              <w:rPr>
                <w:noProof/>
                <w:webHidden/>
              </w:rPr>
              <w:instrText xml:space="preserve"> PAGEREF _Toc201587402 \h </w:instrText>
            </w:r>
            <w:r>
              <w:rPr>
                <w:noProof/>
                <w:webHidden/>
              </w:rPr>
            </w:r>
            <w:r>
              <w:rPr>
                <w:noProof/>
                <w:webHidden/>
              </w:rPr>
              <w:fldChar w:fldCharType="separate"/>
            </w:r>
            <w:r>
              <w:rPr>
                <w:noProof/>
                <w:webHidden/>
              </w:rPr>
              <w:t>46</w:t>
            </w:r>
            <w:r>
              <w:rPr>
                <w:noProof/>
                <w:webHidden/>
              </w:rPr>
              <w:fldChar w:fldCharType="end"/>
            </w:r>
          </w:hyperlink>
        </w:p>
        <w:p w14:paraId="070B892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3" w:history="1">
            <w:r w:rsidRPr="00D104FD">
              <w:rPr>
                <w:rStyle w:val="Hipervnculo"/>
                <w:noProof/>
              </w:rPr>
              <w:t>3.1 Configuración inicial</w:t>
            </w:r>
            <w:r>
              <w:rPr>
                <w:noProof/>
                <w:webHidden/>
              </w:rPr>
              <w:tab/>
            </w:r>
            <w:r>
              <w:rPr>
                <w:noProof/>
                <w:webHidden/>
              </w:rPr>
              <w:fldChar w:fldCharType="begin"/>
            </w:r>
            <w:r>
              <w:rPr>
                <w:noProof/>
                <w:webHidden/>
              </w:rPr>
              <w:instrText xml:space="preserve"> PAGEREF _Toc201587403 \h </w:instrText>
            </w:r>
            <w:r>
              <w:rPr>
                <w:noProof/>
                <w:webHidden/>
              </w:rPr>
            </w:r>
            <w:r>
              <w:rPr>
                <w:noProof/>
                <w:webHidden/>
              </w:rPr>
              <w:fldChar w:fldCharType="separate"/>
            </w:r>
            <w:r>
              <w:rPr>
                <w:noProof/>
                <w:webHidden/>
              </w:rPr>
              <w:t>46</w:t>
            </w:r>
            <w:r>
              <w:rPr>
                <w:noProof/>
                <w:webHidden/>
              </w:rPr>
              <w:fldChar w:fldCharType="end"/>
            </w:r>
          </w:hyperlink>
        </w:p>
        <w:p w14:paraId="60989A44"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4" w:history="1">
            <w:r w:rsidRPr="00D104FD">
              <w:rPr>
                <w:rStyle w:val="Hipervnculo"/>
                <w:noProof/>
              </w:rPr>
              <w:t>Registro de usuarios</w:t>
            </w:r>
            <w:r>
              <w:rPr>
                <w:noProof/>
                <w:webHidden/>
              </w:rPr>
              <w:tab/>
            </w:r>
            <w:r>
              <w:rPr>
                <w:noProof/>
                <w:webHidden/>
              </w:rPr>
              <w:fldChar w:fldCharType="begin"/>
            </w:r>
            <w:r>
              <w:rPr>
                <w:noProof/>
                <w:webHidden/>
              </w:rPr>
              <w:instrText xml:space="preserve"> PAGEREF _Toc201587404 \h </w:instrText>
            </w:r>
            <w:r>
              <w:rPr>
                <w:noProof/>
                <w:webHidden/>
              </w:rPr>
            </w:r>
            <w:r>
              <w:rPr>
                <w:noProof/>
                <w:webHidden/>
              </w:rPr>
              <w:fldChar w:fldCharType="separate"/>
            </w:r>
            <w:r>
              <w:rPr>
                <w:noProof/>
                <w:webHidden/>
              </w:rPr>
              <w:t>46</w:t>
            </w:r>
            <w:r>
              <w:rPr>
                <w:noProof/>
                <w:webHidden/>
              </w:rPr>
              <w:fldChar w:fldCharType="end"/>
            </w:r>
          </w:hyperlink>
        </w:p>
        <w:p w14:paraId="59631664"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5" w:history="1">
            <w:r w:rsidRPr="00D104FD">
              <w:rPr>
                <w:rStyle w:val="Hipervnculo"/>
                <w:noProof/>
              </w:rPr>
              <w:t>Administración de categorías</w:t>
            </w:r>
            <w:r>
              <w:rPr>
                <w:noProof/>
                <w:webHidden/>
              </w:rPr>
              <w:tab/>
            </w:r>
            <w:r>
              <w:rPr>
                <w:noProof/>
                <w:webHidden/>
              </w:rPr>
              <w:fldChar w:fldCharType="begin"/>
            </w:r>
            <w:r>
              <w:rPr>
                <w:noProof/>
                <w:webHidden/>
              </w:rPr>
              <w:instrText xml:space="preserve"> PAGEREF _Toc201587405 \h </w:instrText>
            </w:r>
            <w:r>
              <w:rPr>
                <w:noProof/>
                <w:webHidden/>
              </w:rPr>
            </w:r>
            <w:r>
              <w:rPr>
                <w:noProof/>
                <w:webHidden/>
              </w:rPr>
              <w:fldChar w:fldCharType="separate"/>
            </w:r>
            <w:r>
              <w:rPr>
                <w:noProof/>
                <w:webHidden/>
              </w:rPr>
              <w:t>48</w:t>
            </w:r>
            <w:r>
              <w:rPr>
                <w:noProof/>
                <w:webHidden/>
              </w:rPr>
              <w:fldChar w:fldCharType="end"/>
            </w:r>
          </w:hyperlink>
        </w:p>
        <w:p w14:paraId="495EE58D"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6" w:history="1">
            <w:r w:rsidRPr="00D104FD">
              <w:rPr>
                <w:rStyle w:val="Hipervnculo"/>
                <w:noProof/>
              </w:rPr>
              <w:t>3.2 Creación del proyecto</w:t>
            </w:r>
            <w:r>
              <w:rPr>
                <w:noProof/>
                <w:webHidden/>
              </w:rPr>
              <w:tab/>
            </w:r>
            <w:r>
              <w:rPr>
                <w:noProof/>
                <w:webHidden/>
              </w:rPr>
              <w:fldChar w:fldCharType="begin"/>
            </w:r>
            <w:r>
              <w:rPr>
                <w:noProof/>
                <w:webHidden/>
              </w:rPr>
              <w:instrText xml:space="preserve"> PAGEREF _Toc201587406 \h </w:instrText>
            </w:r>
            <w:r>
              <w:rPr>
                <w:noProof/>
                <w:webHidden/>
              </w:rPr>
            </w:r>
            <w:r>
              <w:rPr>
                <w:noProof/>
                <w:webHidden/>
              </w:rPr>
              <w:fldChar w:fldCharType="separate"/>
            </w:r>
            <w:r>
              <w:rPr>
                <w:noProof/>
                <w:webHidden/>
              </w:rPr>
              <w:t>49</w:t>
            </w:r>
            <w:r>
              <w:rPr>
                <w:noProof/>
                <w:webHidden/>
              </w:rPr>
              <w:fldChar w:fldCharType="end"/>
            </w:r>
          </w:hyperlink>
        </w:p>
        <w:p w14:paraId="5899294A"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7" w:history="1">
            <w:r w:rsidRPr="00D104FD">
              <w:rPr>
                <w:rStyle w:val="Hipervnculo"/>
                <w:noProof/>
              </w:rPr>
              <w:t>3.3 Proceso de gestión de riesgos</w:t>
            </w:r>
            <w:r>
              <w:rPr>
                <w:noProof/>
                <w:webHidden/>
              </w:rPr>
              <w:tab/>
            </w:r>
            <w:r>
              <w:rPr>
                <w:noProof/>
                <w:webHidden/>
              </w:rPr>
              <w:fldChar w:fldCharType="begin"/>
            </w:r>
            <w:r>
              <w:rPr>
                <w:noProof/>
                <w:webHidden/>
              </w:rPr>
              <w:instrText xml:space="preserve"> PAGEREF _Toc201587407 \h </w:instrText>
            </w:r>
            <w:r>
              <w:rPr>
                <w:noProof/>
                <w:webHidden/>
              </w:rPr>
            </w:r>
            <w:r>
              <w:rPr>
                <w:noProof/>
                <w:webHidden/>
              </w:rPr>
              <w:fldChar w:fldCharType="separate"/>
            </w:r>
            <w:r>
              <w:rPr>
                <w:noProof/>
                <w:webHidden/>
              </w:rPr>
              <w:t>53</w:t>
            </w:r>
            <w:r>
              <w:rPr>
                <w:noProof/>
                <w:webHidden/>
              </w:rPr>
              <w:fldChar w:fldCharType="end"/>
            </w:r>
          </w:hyperlink>
        </w:p>
        <w:p w14:paraId="06D1D846"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8" w:history="1">
            <w:r w:rsidRPr="00D104FD">
              <w:rPr>
                <w:rStyle w:val="Hipervnculo"/>
                <w:noProof/>
              </w:rPr>
              <w:t>Identificación</w:t>
            </w:r>
            <w:r>
              <w:rPr>
                <w:noProof/>
                <w:webHidden/>
              </w:rPr>
              <w:tab/>
            </w:r>
            <w:r>
              <w:rPr>
                <w:noProof/>
                <w:webHidden/>
              </w:rPr>
              <w:fldChar w:fldCharType="begin"/>
            </w:r>
            <w:r>
              <w:rPr>
                <w:noProof/>
                <w:webHidden/>
              </w:rPr>
              <w:instrText xml:space="preserve"> PAGEREF _Toc201587408 \h </w:instrText>
            </w:r>
            <w:r>
              <w:rPr>
                <w:noProof/>
                <w:webHidden/>
              </w:rPr>
            </w:r>
            <w:r>
              <w:rPr>
                <w:noProof/>
                <w:webHidden/>
              </w:rPr>
              <w:fldChar w:fldCharType="separate"/>
            </w:r>
            <w:r>
              <w:rPr>
                <w:noProof/>
                <w:webHidden/>
              </w:rPr>
              <w:t>53</w:t>
            </w:r>
            <w:r>
              <w:rPr>
                <w:noProof/>
                <w:webHidden/>
              </w:rPr>
              <w:fldChar w:fldCharType="end"/>
            </w:r>
          </w:hyperlink>
        </w:p>
        <w:p w14:paraId="3B62A77B"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9" w:history="1">
            <w:r w:rsidRPr="00D104FD">
              <w:rPr>
                <w:rStyle w:val="Hipervnculo"/>
                <w:noProof/>
              </w:rPr>
              <w:t>Evaluación</w:t>
            </w:r>
            <w:r>
              <w:rPr>
                <w:noProof/>
                <w:webHidden/>
              </w:rPr>
              <w:tab/>
            </w:r>
            <w:r>
              <w:rPr>
                <w:noProof/>
                <w:webHidden/>
              </w:rPr>
              <w:fldChar w:fldCharType="begin"/>
            </w:r>
            <w:r>
              <w:rPr>
                <w:noProof/>
                <w:webHidden/>
              </w:rPr>
              <w:instrText xml:space="preserve"> PAGEREF _Toc201587409 \h </w:instrText>
            </w:r>
            <w:r>
              <w:rPr>
                <w:noProof/>
                <w:webHidden/>
              </w:rPr>
            </w:r>
            <w:r>
              <w:rPr>
                <w:noProof/>
                <w:webHidden/>
              </w:rPr>
              <w:fldChar w:fldCharType="separate"/>
            </w:r>
            <w:r>
              <w:rPr>
                <w:noProof/>
                <w:webHidden/>
              </w:rPr>
              <w:t>55</w:t>
            </w:r>
            <w:r>
              <w:rPr>
                <w:noProof/>
                <w:webHidden/>
              </w:rPr>
              <w:fldChar w:fldCharType="end"/>
            </w:r>
          </w:hyperlink>
        </w:p>
        <w:p w14:paraId="52C00069"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0" w:history="1">
            <w:r w:rsidRPr="00D104FD">
              <w:rPr>
                <w:rStyle w:val="Hipervnculo"/>
                <w:noProof/>
              </w:rPr>
              <w:t>Planificación</w:t>
            </w:r>
            <w:r>
              <w:rPr>
                <w:noProof/>
                <w:webHidden/>
              </w:rPr>
              <w:tab/>
            </w:r>
            <w:r>
              <w:rPr>
                <w:noProof/>
                <w:webHidden/>
              </w:rPr>
              <w:fldChar w:fldCharType="begin"/>
            </w:r>
            <w:r>
              <w:rPr>
                <w:noProof/>
                <w:webHidden/>
              </w:rPr>
              <w:instrText xml:space="preserve"> PAGEREF _Toc201587410 \h </w:instrText>
            </w:r>
            <w:r>
              <w:rPr>
                <w:noProof/>
                <w:webHidden/>
              </w:rPr>
            </w:r>
            <w:r>
              <w:rPr>
                <w:noProof/>
                <w:webHidden/>
              </w:rPr>
              <w:fldChar w:fldCharType="separate"/>
            </w:r>
            <w:r>
              <w:rPr>
                <w:noProof/>
                <w:webHidden/>
              </w:rPr>
              <w:t>58</w:t>
            </w:r>
            <w:r>
              <w:rPr>
                <w:noProof/>
                <w:webHidden/>
              </w:rPr>
              <w:fldChar w:fldCharType="end"/>
            </w:r>
          </w:hyperlink>
        </w:p>
        <w:p w14:paraId="2ADC971C"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1" w:history="1">
            <w:r w:rsidRPr="00D104FD">
              <w:rPr>
                <w:rStyle w:val="Hipervnculo"/>
                <w:noProof/>
              </w:rPr>
              <w:t>Registro de incidencias</w:t>
            </w:r>
            <w:r>
              <w:rPr>
                <w:noProof/>
                <w:webHidden/>
              </w:rPr>
              <w:tab/>
            </w:r>
            <w:r>
              <w:rPr>
                <w:noProof/>
                <w:webHidden/>
              </w:rPr>
              <w:fldChar w:fldCharType="begin"/>
            </w:r>
            <w:r>
              <w:rPr>
                <w:noProof/>
                <w:webHidden/>
              </w:rPr>
              <w:instrText xml:space="preserve"> PAGEREF _Toc201587411 \h </w:instrText>
            </w:r>
            <w:r>
              <w:rPr>
                <w:noProof/>
                <w:webHidden/>
              </w:rPr>
            </w:r>
            <w:r>
              <w:rPr>
                <w:noProof/>
                <w:webHidden/>
              </w:rPr>
              <w:fldChar w:fldCharType="separate"/>
            </w:r>
            <w:r>
              <w:rPr>
                <w:noProof/>
                <w:webHidden/>
              </w:rPr>
              <w:t>63</w:t>
            </w:r>
            <w:r>
              <w:rPr>
                <w:noProof/>
                <w:webHidden/>
              </w:rPr>
              <w:fldChar w:fldCharType="end"/>
            </w:r>
          </w:hyperlink>
        </w:p>
        <w:p w14:paraId="6B9DD447"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2" w:history="1">
            <w:r w:rsidRPr="00D104FD">
              <w:rPr>
                <w:rStyle w:val="Hipervnculo"/>
                <w:noProof/>
              </w:rPr>
              <w:t>Próximas iteraciones</w:t>
            </w:r>
            <w:r>
              <w:rPr>
                <w:noProof/>
                <w:webHidden/>
              </w:rPr>
              <w:tab/>
            </w:r>
            <w:r>
              <w:rPr>
                <w:noProof/>
                <w:webHidden/>
              </w:rPr>
              <w:fldChar w:fldCharType="begin"/>
            </w:r>
            <w:r>
              <w:rPr>
                <w:noProof/>
                <w:webHidden/>
              </w:rPr>
              <w:instrText xml:space="preserve"> PAGEREF _Toc201587412 \h </w:instrText>
            </w:r>
            <w:r>
              <w:rPr>
                <w:noProof/>
                <w:webHidden/>
              </w:rPr>
            </w:r>
            <w:r>
              <w:rPr>
                <w:noProof/>
                <w:webHidden/>
              </w:rPr>
              <w:fldChar w:fldCharType="separate"/>
            </w:r>
            <w:r>
              <w:rPr>
                <w:noProof/>
                <w:webHidden/>
              </w:rPr>
              <w:t>66</w:t>
            </w:r>
            <w:r>
              <w:rPr>
                <w:noProof/>
                <w:webHidden/>
              </w:rPr>
              <w:fldChar w:fldCharType="end"/>
            </w:r>
          </w:hyperlink>
        </w:p>
        <w:p w14:paraId="20E59018"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413" w:history="1">
            <w:r w:rsidRPr="00D104FD">
              <w:rPr>
                <w:rStyle w:val="Hipervnculo"/>
                <w:noProof/>
              </w:rPr>
              <w:t>Anexo</w:t>
            </w:r>
            <w:r>
              <w:rPr>
                <w:noProof/>
                <w:webHidden/>
              </w:rPr>
              <w:tab/>
            </w:r>
            <w:r>
              <w:rPr>
                <w:noProof/>
                <w:webHidden/>
              </w:rPr>
              <w:fldChar w:fldCharType="begin"/>
            </w:r>
            <w:r>
              <w:rPr>
                <w:noProof/>
                <w:webHidden/>
              </w:rPr>
              <w:instrText xml:space="preserve"> PAGEREF _Toc201587413 \h </w:instrText>
            </w:r>
            <w:r>
              <w:rPr>
                <w:noProof/>
                <w:webHidden/>
              </w:rPr>
            </w:r>
            <w:r>
              <w:rPr>
                <w:noProof/>
                <w:webHidden/>
              </w:rPr>
              <w:fldChar w:fldCharType="separate"/>
            </w:r>
            <w:r>
              <w:rPr>
                <w:noProof/>
                <w:webHidden/>
              </w:rPr>
              <w:t>68</w:t>
            </w:r>
            <w:r>
              <w:rPr>
                <w:noProof/>
                <w:webHidden/>
              </w:rPr>
              <w:fldChar w:fldCharType="end"/>
            </w:r>
          </w:hyperlink>
        </w:p>
        <w:p w14:paraId="21D5BC9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14" w:history="1">
            <w:r w:rsidRPr="00D104FD">
              <w:rPr>
                <w:rStyle w:val="Hipervnculo"/>
                <w:noProof/>
              </w:rPr>
              <w:t>Guía rápida de Botones</w:t>
            </w:r>
            <w:r>
              <w:rPr>
                <w:noProof/>
                <w:webHidden/>
              </w:rPr>
              <w:tab/>
            </w:r>
            <w:r>
              <w:rPr>
                <w:noProof/>
                <w:webHidden/>
              </w:rPr>
              <w:fldChar w:fldCharType="begin"/>
            </w:r>
            <w:r>
              <w:rPr>
                <w:noProof/>
                <w:webHidden/>
              </w:rPr>
              <w:instrText xml:space="preserve"> PAGEREF _Toc201587414 \h </w:instrText>
            </w:r>
            <w:r>
              <w:rPr>
                <w:noProof/>
                <w:webHidden/>
              </w:rPr>
            </w:r>
            <w:r>
              <w:rPr>
                <w:noProof/>
                <w:webHidden/>
              </w:rPr>
              <w:fldChar w:fldCharType="separate"/>
            </w:r>
            <w:r>
              <w:rPr>
                <w:noProof/>
                <w:webHidden/>
              </w:rPr>
              <w:t>68</w:t>
            </w:r>
            <w:r>
              <w:rPr>
                <w:noProof/>
                <w:webHidden/>
              </w:rPr>
              <w:fldChar w:fldCharType="end"/>
            </w:r>
          </w:hyperlink>
        </w:p>
        <w:p w14:paraId="1FAFC3F8" w14:textId="77777777" w:rsidR="00505934" w:rsidRDefault="00505934" w:rsidP="00505934">
          <w:pPr>
            <w:tabs>
              <w:tab w:val="left" w:pos="5954"/>
            </w:tabs>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1587380"/>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6E6757">
      <w:pPr>
        <w:pStyle w:val="Prrafodelista"/>
        <w:numPr>
          <w:ilvl w:val="0"/>
          <w:numId w:val="17"/>
        </w:numPr>
      </w:pPr>
      <w:r>
        <w:t>Como planificar riesgos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1587381"/>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9B6953">
            <w:pPr>
              <w:ind w:left="64" w:firstLine="0"/>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1587382"/>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1F46CB64" w:rsidR="00F532CF" w:rsidRDefault="00C94E03" w:rsidP="003C5661">
      <w:pPr>
        <w:pStyle w:val="PSI-Ttulo1"/>
        <w:numPr>
          <w:ilvl w:val="0"/>
          <w:numId w:val="25"/>
        </w:numPr>
      </w:pPr>
      <w:bookmarkStart w:id="5" w:name="_Toc201587383"/>
      <w:r>
        <w:t>Introducción al Sistema</w:t>
      </w:r>
      <w:bookmarkEnd w:id="5"/>
    </w:p>
    <w:p w14:paraId="1B200443" w14:textId="0309EBDB" w:rsidR="006E6757" w:rsidRPr="006E6757" w:rsidRDefault="006E6757" w:rsidP="006E6757">
      <w:pPr>
        <w:ind w:left="0" w:firstLine="0"/>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BB6A635" w:rsidR="00C94E03" w:rsidRDefault="00D23BAF" w:rsidP="00C94E03">
      <w:pPr>
        <w:pStyle w:val="PSI-Ttulo2"/>
      </w:pPr>
      <w:bookmarkStart w:id="6" w:name="_Toc201587384"/>
      <w:r>
        <w:lastRenderedPageBreak/>
        <w:t xml:space="preserve">1.1 </w:t>
      </w:r>
      <w:r w:rsidR="00C94E03" w:rsidRPr="002A33D7">
        <w:t>Ingreso al Sistema</w:t>
      </w:r>
      <w:bookmarkEnd w:id="6"/>
    </w:p>
    <w:p w14:paraId="524894EC" w14:textId="664482DE"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w:t>
      </w:r>
      <w:r w:rsidR="00890ED7" w:rsidRPr="00890ED7">
        <w:rPr>
          <w:u w:val="single"/>
        </w:rPr>
        <w:t>A</w:t>
      </w:r>
      <w:r w:rsidRPr="00890ED7">
        <w:rPr>
          <w:u w:val="single"/>
        </w:rPr>
        <w:t>dministrador</w:t>
      </w:r>
      <w:r>
        <w:t xml:space="preserve">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7EEA3A2B"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 xml:space="preserve">Usuario ingresado no registrado. Solicite ser registrado por un </w:t>
      </w:r>
      <w:r w:rsidR="00890ED7" w:rsidRPr="00890ED7">
        <w:rPr>
          <w:u w:val="single"/>
        </w:rPr>
        <w:t>A</w:t>
      </w:r>
      <w:r w:rsidR="003C7836" w:rsidRPr="00890ED7">
        <w:rPr>
          <w:u w:val="single"/>
        </w:rPr>
        <w:t>dministrador</w:t>
      </w:r>
      <w:r w:rsidR="003C7836" w:rsidRPr="003C7836">
        <w:t xml:space="preserve"> del sistema e inténtelo de nuevo</w:t>
      </w:r>
      <w:r w:rsidR="003C7836">
        <w:t xml:space="preserve">”. Si esto sucede, </w:t>
      </w:r>
      <w:r w:rsidR="00077500">
        <w:t>el usuario debe</w:t>
      </w:r>
      <w:r w:rsidR="003C7836">
        <w:t xml:space="preserve"> comunicarse personalmente con un </w:t>
      </w:r>
      <w:r w:rsidR="00890ED7" w:rsidRPr="00890ED7">
        <w:rPr>
          <w:u w:val="single"/>
        </w:rPr>
        <w:t>A</w:t>
      </w:r>
      <w:r w:rsidR="003C7836" w:rsidRPr="00890ED7">
        <w:rPr>
          <w:u w:val="single"/>
        </w:rPr>
        <w:t>dministrador</w:t>
      </w:r>
      <w:r w:rsidR="003C7836">
        <w:t xml:space="preserve"> del sistema y solicitar ser registrado.</w:t>
      </w:r>
    </w:p>
    <w:p w14:paraId="76B90395" w14:textId="25C35C4E" w:rsidR="00D729FA" w:rsidRDefault="00D23BAF" w:rsidP="00D729FA">
      <w:pPr>
        <w:pStyle w:val="Ttulo2"/>
      </w:pPr>
      <w:bookmarkStart w:id="7" w:name="_Perfiles_de_usuario"/>
      <w:bookmarkStart w:id="8" w:name="_Toc201587385"/>
      <w:bookmarkEnd w:id="7"/>
      <w:r>
        <w:t xml:space="preserve">1.2 </w:t>
      </w:r>
      <w:r w:rsidR="00D729FA">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w:t>
      </w:r>
      <w:r w:rsidRPr="00B62F4B">
        <w:rPr>
          <w:u w:val="single"/>
        </w:rPr>
        <w:t>Líder de proyecto</w:t>
      </w:r>
      <w:r>
        <w:t xml:space="preserve"> o </w:t>
      </w:r>
      <w:r w:rsidRPr="00B62F4B">
        <w:rPr>
          <w:u w:val="single"/>
        </w:rPr>
        <w:t>Desarrollador</w:t>
      </w:r>
      <w:r>
        <w:t xml:space="preserve">.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C94E03">
      <w:pPr>
        <w:pStyle w:val="PSI-Ttulo2"/>
      </w:pPr>
      <w:bookmarkStart w:id="9" w:name="_Toc201587386"/>
      <w:r>
        <w:lastRenderedPageBreak/>
        <w:t>1.3 Componentes</w:t>
      </w:r>
      <w:r w:rsidR="00C94E03" w:rsidRPr="002A33D7">
        <w:t xml:space="preserve">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w:t>
      </w:r>
      <w:r w:rsidRPr="00890ED7">
        <w:rPr>
          <w:u w:val="single"/>
        </w:rPr>
        <w:t>Administrador</w:t>
      </w:r>
      <w:r>
        <w:t>.</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 xml:space="preserve">Vista de </w:t>
      </w:r>
      <w:r w:rsidRPr="00890ED7">
        <w:rPr>
          <w:u w:val="single"/>
        </w:rPr>
        <w:t>Usuario estándar</w:t>
      </w:r>
      <w:r>
        <w:t>.</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C619E5">
      <w:pPr>
        <w:pStyle w:val="Ttulo2"/>
      </w:pPr>
      <w:bookmarkStart w:id="10" w:name="_Toc201587387"/>
      <w:r>
        <w:t xml:space="preserve">1.4 </w:t>
      </w:r>
      <w:r w:rsidR="00C619E5">
        <w:t>Metodología de gestión de riesgos</w:t>
      </w:r>
      <w:bookmarkEnd w:id="10"/>
    </w:p>
    <w:p w14:paraId="409D77FD" w14:textId="77777777" w:rsidR="00DF35F6" w:rsidRDefault="00DF35F6" w:rsidP="002305F4">
      <w:pPr>
        <w:ind w:left="0" w:firstLine="0"/>
        <w:jc w:val="both"/>
      </w:pPr>
      <w:r w:rsidRPr="00DF35F6">
        <w:t>Vesta Risk Manager emplea una metodología híbrida basada en los enfoques PSI y Tongji para la gestión de riesgos en proyectos. Esta metodología se desarrolla en tres etapas principales</w:t>
      </w:r>
      <w:r>
        <w:t>:</w:t>
      </w:r>
    </w:p>
    <w:p w14:paraId="5F6F8BAF" w14:textId="49B22BF5" w:rsidR="00D71382" w:rsidRDefault="00D71382" w:rsidP="002305F4">
      <w:pPr>
        <w:pStyle w:val="Prrafodelista"/>
        <w:numPr>
          <w:ilvl w:val="0"/>
          <w:numId w:val="24"/>
        </w:numPr>
        <w:jc w:val="both"/>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r w:rsidR="0009689F">
        <w:t xml:space="preserve"> Esta estructura se muestra como sugerencia en el formulario de identificación de riesgos como recordatorio al usuario.</w:t>
      </w:r>
    </w:p>
    <w:p w14:paraId="7CDADF24" w14:textId="722144EB" w:rsidR="00D71382" w:rsidRDefault="00D71382" w:rsidP="002305F4">
      <w:pPr>
        <w:pStyle w:val="Prrafodelista"/>
        <w:numPr>
          <w:ilvl w:val="0"/>
          <w:numId w:val="24"/>
        </w:numPr>
        <w:jc w:val="both"/>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2305F4">
      <w:pPr>
        <w:pStyle w:val="Prrafodelista"/>
        <w:numPr>
          <w:ilvl w:val="0"/>
          <w:numId w:val="24"/>
        </w:numPr>
        <w:jc w:val="both"/>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w:t>
      </w:r>
      <w:r w:rsidRPr="002305F4">
        <w:rPr>
          <w:u w:val="single"/>
        </w:rPr>
        <w:t>mitigación</w:t>
      </w:r>
      <w:r>
        <w:t xml:space="preserve"> (Orientado a reducir la probabilidad del riesgo), de </w:t>
      </w:r>
      <w:r w:rsidRPr="002305F4">
        <w:rPr>
          <w:u w:val="single"/>
        </w:rPr>
        <w:t>minimización</w:t>
      </w:r>
      <w:r>
        <w:t xml:space="preserve"> (Orientado a reducir el impacto del riesgo) o de </w:t>
      </w:r>
      <w:r w:rsidRPr="002305F4">
        <w:rPr>
          <w:u w:val="single"/>
        </w:rPr>
        <w:t>contingencia</w:t>
      </w:r>
      <w:r>
        <w:t xml:space="preserve">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4A33CC4B" w:rsidR="00C16168" w:rsidRDefault="00D23BAF" w:rsidP="00C16168">
      <w:pPr>
        <w:pStyle w:val="Ttulo2"/>
      </w:pPr>
      <w:bookmarkStart w:id="11" w:name="_Guía_de_estados"/>
      <w:bookmarkStart w:id="12" w:name="_Toc201587388"/>
      <w:bookmarkEnd w:id="11"/>
      <w:r>
        <w:t xml:space="preserve">1.5 </w:t>
      </w:r>
      <w:r w:rsidR="00C16168">
        <w:t>Guía de estados de los riesgos (Escudos)</w:t>
      </w:r>
      <w:bookmarkEnd w:id="12"/>
    </w:p>
    <w:p w14:paraId="09C81DD4" w14:textId="77777777" w:rsidR="00E25734" w:rsidRDefault="00E25734" w:rsidP="002305F4">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0D421D65" w:rsidR="00C16168" w:rsidRDefault="00E25734" w:rsidP="002305F4">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2305F4">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2305F4">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2305F4">
      <w:pPr>
        <w:pStyle w:val="Prrafodelista"/>
        <w:ind w:firstLine="0"/>
        <w:jc w:val="both"/>
      </w:pPr>
      <w:r>
        <w:t>1. Al añadir un nuevo riesgo, este será marcado automáticamente con el estado “Evaluar”.</w:t>
      </w:r>
    </w:p>
    <w:p w14:paraId="61B9660F" w14:textId="77777777" w:rsidR="00C16168" w:rsidRDefault="00C16168" w:rsidP="002305F4">
      <w:pPr>
        <w:pStyle w:val="Prrafodelista"/>
        <w:ind w:firstLine="0"/>
        <w:jc w:val="both"/>
      </w:pPr>
      <w:r>
        <w:t>2. Al cambiar la iteración del proyecto, todos los riesgos serán marcados con el estado “Evaluar”, a excepción de aquellos que estén en el estado “Ignorar”.</w:t>
      </w:r>
    </w:p>
    <w:p w14:paraId="208D37B3" w14:textId="77777777" w:rsidR="00C16168" w:rsidRDefault="00C16168" w:rsidP="002305F4">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2305F4">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2305F4">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49E973B" w14:textId="7E53FD49" w:rsidR="00C16168" w:rsidRDefault="00C16168" w:rsidP="002305F4">
      <w:pPr>
        <w:pStyle w:val="Prrafodelista"/>
        <w:ind w:firstLine="0"/>
        <w:jc w:val="both"/>
      </w:pPr>
      <w:r>
        <w:t>Cuando cambie la iteración del proyecto y todos los riesgos pasen al estado “</w:t>
      </w:r>
      <w:r w:rsidR="0009689F">
        <w:t>Evaluar”</w:t>
      </w:r>
      <w:r>
        <w:t xml:space="preserve">,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2305F4">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2305F4">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1D5A64">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C16168">
      <w:pPr>
        <w:pStyle w:val="Prrafodelista"/>
        <w:ind w:firstLine="0"/>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1D5A64">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w:t>
      </w:r>
      <w:r>
        <w:lastRenderedPageBreak/>
        <w:t xml:space="preserve">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1D5A64">
      <w:pPr>
        <w:pStyle w:val="Prrafodelista"/>
        <w:ind w:firstLine="0"/>
        <w:jc w:val="both"/>
      </w:pPr>
      <w:r>
        <w:t>En cada nueva iteración, el estado de estos riesgos cambiara a “Evaluar”.</w:t>
      </w:r>
    </w:p>
    <w:p w14:paraId="2712F477" w14:textId="39D08F21" w:rsidR="00ED072C" w:rsidRDefault="00E25734" w:rsidP="001D5A64">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1CBB84E8" w:rsidR="007C39B1" w:rsidRDefault="006D20F7" w:rsidP="003C5661">
      <w:pPr>
        <w:pStyle w:val="PSI-Ttulo1"/>
        <w:numPr>
          <w:ilvl w:val="0"/>
          <w:numId w:val="25"/>
        </w:numPr>
      </w:pPr>
      <w:bookmarkStart w:id="13" w:name="_Toc201587389"/>
      <w:r>
        <w:lastRenderedPageBreak/>
        <w:t>Funcionalidades</w:t>
      </w:r>
      <w:r w:rsidR="00895821">
        <w:t xml:space="preserve"> del Sistema</w:t>
      </w:r>
      <w:bookmarkEnd w:id="13"/>
    </w:p>
    <w:p w14:paraId="318EFF6F" w14:textId="658C0EAD" w:rsidR="003C7836" w:rsidRDefault="00D23BAF" w:rsidP="003C7836">
      <w:pPr>
        <w:pStyle w:val="Ttulo2"/>
      </w:pPr>
      <w:bookmarkStart w:id="14" w:name="_Toc201587390"/>
      <w:r>
        <w:t xml:space="preserve">2.1 </w:t>
      </w:r>
      <w:r w:rsidR="003C7836">
        <w:t>Administrador del sistema</w:t>
      </w:r>
      <w:bookmarkEnd w:id="14"/>
    </w:p>
    <w:p w14:paraId="3D12930E" w14:textId="018931B9" w:rsidR="00D61500" w:rsidRDefault="00D61500" w:rsidP="001D5A64">
      <w:pPr>
        <w:ind w:left="0" w:firstLine="0"/>
        <w:jc w:val="both"/>
      </w:pPr>
      <w:r>
        <w:t xml:space="preserve">Como se mencionó anteriormente, el </w:t>
      </w:r>
      <w:r w:rsidRPr="00890ED7">
        <w:rPr>
          <w:u w:val="single"/>
        </w:rPr>
        <w:t>Administrador</w:t>
      </w:r>
      <w:r>
        <w:t xml:space="preserve">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5" w:name="_Toc201587391"/>
      <w:r>
        <w:t>Administrar acceso al sistema</w:t>
      </w:r>
      <w:bookmarkEnd w:id="15"/>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890ED7">
        <w:rPr>
          <w:u w:val="single"/>
        </w:rPr>
        <w:t>Administrador</w:t>
      </w:r>
      <w:r w:rsidRPr="00890ED7">
        <w:t xml:space="preserve">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E25734">
      <w:pPr>
        <w:ind w:left="0" w:firstLine="0"/>
        <w:rPr>
          <w:b/>
          <w:bCs/>
        </w:rPr>
      </w:pPr>
      <w:r w:rsidRPr="002571F0">
        <w:rPr>
          <w:b/>
          <w:bCs/>
          <w:noProof/>
        </w:rPr>
        <w:drawing>
          <wp:inline distT="0" distB="0" distL="0" distR="0" wp14:anchorId="6D523CD3" wp14:editId="51B5B7E1">
            <wp:extent cx="5400040" cy="2749550"/>
            <wp:effectExtent l="0" t="0" r="0" b="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pic:spPr>
                </pic:pic>
              </a:graphicData>
            </a:graphic>
          </wp:inline>
        </w:drawing>
      </w:r>
    </w:p>
    <w:p w14:paraId="0DB94624" w14:textId="77777777" w:rsidR="00E25734" w:rsidRDefault="00E25734" w:rsidP="00E25734">
      <w:r>
        <w:br w:type="page"/>
      </w:r>
    </w:p>
    <w:p w14:paraId="17C483B6" w14:textId="77777777" w:rsidR="00E25734" w:rsidRDefault="00E25734" w:rsidP="001D5A64">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77777777" w:rsidR="00E25734" w:rsidRDefault="00E25734" w:rsidP="00E25734">
      <w:pPr>
        <w:ind w:left="0" w:firstLine="0"/>
      </w:pPr>
      <w:r>
        <w:rPr>
          <w:noProof/>
        </w:rPr>
        <w:drawing>
          <wp:inline distT="0" distB="0" distL="0" distR="0" wp14:anchorId="0CC0E45A" wp14:editId="71F51D21">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1F75085" w14:textId="56F785E5" w:rsidR="00E25734" w:rsidRDefault="002571F0" w:rsidP="00E25734">
      <w:pPr>
        <w:ind w:left="0" w:firstLine="0"/>
        <w:rPr>
          <w:b/>
          <w:bCs/>
        </w:rPr>
      </w:pPr>
      <w:r w:rsidRPr="002571F0">
        <w:rPr>
          <w:b/>
          <w:bCs/>
          <w:noProof/>
        </w:rPr>
        <w:drawing>
          <wp:inline distT="0" distB="0" distL="0" distR="0" wp14:anchorId="70D87668" wp14:editId="73A35EA1">
            <wp:extent cx="5400040" cy="2749550"/>
            <wp:effectExtent l="0" t="0" r="0" b="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pic:spPr>
                </pic:pic>
              </a:graphicData>
            </a:graphic>
          </wp:inline>
        </w:drawing>
      </w:r>
    </w:p>
    <w:p w14:paraId="67D8E4AB" w14:textId="77777777" w:rsidR="00E25734" w:rsidRDefault="00E25734" w:rsidP="00E25734">
      <w:r>
        <w:br w:type="page"/>
      </w:r>
    </w:p>
    <w:p w14:paraId="06C9529C" w14:textId="77777777" w:rsidR="00E25734" w:rsidRPr="00EE6408" w:rsidRDefault="00E25734" w:rsidP="001D5A64">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3C285296">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1D5A64">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2A3DE41C" w:rsidR="00E25734" w:rsidRPr="003A4A77" w:rsidRDefault="00E25734" w:rsidP="00E25734">
      <w:pPr>
        <w:ind w:left="0" w:firstLine="0"/>
        <w:rPr>
          <w:b/>
          <w:bCs/>
        </w:rPr>
      </w:pPr>
      <w:r w:rsidRPr="003A4A77">
        <w:rPr>
          <w:b/>
          <w:bCs/>
        </w:rPr>
        <w:t xml:space="preserve">Nota: </w:t>
      </w:r>
      <w:r>
        <w:rPr>
          <w:b/>
          <w:bCs/>
        </w:rPr>
        <w:t xml:space="preserve">Un </w:t>
      </w:r>
      <w:r w:rsidR="00890ED7" w:rsidRPr="00890ED7">
        <w:rPr>
          <w:b/>
          <w:bCs/>
          <w:u w:val="single"/>
        </w:rPr>
        <w:t>A</w:t>
      </w:r>
      <w:r w:rsidRPr="00890ED7">
        <w:rPr>
          <w:b/>
          <w:bCs/>
          <w:u w:val="single"/>
        </w:rPr>
        <w:t>dministrador</w:t>
      </w:r>
      <w:r>
        <w:rPr>
          <w:b/>
          <w:bCs/>
        </w:rPr>
        <w:t xml:space="preserve">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734F16BD">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1D5A64">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 xml:space="preserve">Un </w:t>
      </w:r>
      <w:r w:rsidRPr="00890ED7">
        <w:rPr>
          <w:b/>
          <w:bCs/>
          <w:u w:val="single"/>
        </w:rPr>
        <w:t>Administrador</w:t>
      </w:r>
      <w:r>
        <w:rPr>
          <w:b/>
          <w:bCs/>
        </w:rPr>
        <w:t xml:space="preserve">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A7175D">
      <w:pPr>
        <w:ind w:left="0" w:firstLine="0"/>
      </w:pPr>
    </w:p>
    <w:p w14:paraId="552E9F9E" w14:textId="31F13590" w:rsidR="000F78C5" w:rsidRDefault="000F78C5" w:rsidP="000F78C5">
      <w:pPr>
        <w:pStyle w:val="Ttulo3"/>
      </w:pPr>
      <w:bookmarkStart w:id="17" w:name="_Toc201587392"/>
      <w:r>
        <w:t>Administrar proyectos</w:t>
      </w:r>
      <w:bookmarkEnd w:id="17"/>
    </w:p>
    <w:p w14:paraId="78AE5B8B" w14:textId="0EAEE955" w:rsidR="000F78C5" w:rsidRPr="003A4A77" w:rsidRDefault="000F78C5" w:rsidP="001D5A64">
      <w:pPr>
        <w:ind w:left="0" w:firstLine="0"/>
        <w:jc w:val="both"/>
      </w:pPr>
      <w:r>
        <w:t xml:space="preserve">Al ingresar al sistema, en la pantalla de inicio, el </w:t>
      </w:r>
      <w:r w:rsidRPr="00890ED7">
        <w:rPr>
          <w:u w:val="single"/>
        </w:rPr>
        <w:t>Administrador</w:t>
      </w:r>
      <w:r>
        <w:t xml:space="preserve">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5A78EA20" w:rsidR="00BE722E" w:rsidRPr="003A4A77" w:rsidRDefault="00BE722E" w:rsidP="00AB0A0B">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BE722E">
      <w:r w:rsidRPr="00D23BAF">
        <w:rPr>
          <w:noProof/>
        </w:rPr>
        <w:drawing>
          <wp:inline distT="0" distB="0" distL="0" distR="0" wp14:anchorId="10D9B61B" wp14:editId="6656973F">
            <wp:extent cx="5400040" cy="2749550"/>
            <wp:effectExtent l="0" t="0" r="0" b="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pic:spPr>
                </pic:pic>
              </a:graphicData>
            </a:graphic>
          </wp:inline>
        </w:drawing>
      </w:r>
    </w:p>
    <w:p w14:paraId="2739891B" w14:textId="77777777" w:rsidR="0058133F" w:rsidRDefault="0058133F">
      <w:r>
        <w:br w:type="page"/>
      </w:r>
    </w:p>
    <w:p w14:paraId="59886C96" w14:textId="3FEDF76B" w:rsidR="000F78C5" w:rsidRPr="003A4A77" w:rsidRDefault="000F78C5" w:rsidP="00225930">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339EEF4C">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3F25B06C" w:rsidR="000F78C5" w:rsidRDefault="000F78C5" w:rsidP="00225930">
      <w:pPr>
        <w:ind w:left="0" w:firstLine="0"/>
        <w:jc w:val="both"/>
      </w:pPr>
      <w:r>
        <w:lastRenderedPageBreak/>
        <w:t>Al agregar un participante, se debe seleccionar el rol que tendrá dentro del proyecto (</w:t>
      </w:r>
      <w:r w:rsidRPr="00B62F4B">
        <w:rPr>
          <w:u w:val="single"/>
        </w:rPr>
        <w:t>Líder de proyecto</w:t>
      </w:r>
      <w:r>
        <w:t xml:space="preserve"> o </w:t>
      </w:r>
      <w:r w:rsidR="00B62F4B">
        <w:rPr>
          <w:u w:val="single"/>
        </w:rPr>
        <w:t>D</w:t>
      </w:r>
      <w:r w:rsidRPr="00B62F4B">
        <w:rPr>
          <w:u w:val="single"/>
        </w:rPr>
        <w:t>esarrollador</w:t>
      </w:r>
      <w:r>
        <w:t xml:space="preserve">). El rol determina las acciones que puede realizar el usuario dentro de un proyecto en particular, y este puede tener distintos roles en diferentes proyectos. El </w:t>
      </w:r>
      <w:r w:rsidR="00890ED7" w:rsidRPr="00890ED7">
        <w:rPr>
          <w:u w:val="single"/>
        </w:rPr>
        <w:t>D</w:t>
      </w:r>
      <w:r w:rsidRPr="00890ED7">
        <w:rPr>
          <w:u w:val="single"/>
        </w:rPr>
        <w:t>esarrollador</w:t>
      </w:r>
      <w:r>
        <w:t xml:space="preserve"> de un proyecto puede agregar riesgos, evaluaciones y planes, pero no puede eliminarlos o editarlos. El </w:t>
      </w:r>
      <w:r w:rsidR="00890ED7" w:rsidRPr="00890ED7">
        <w:rPr>
          <w:u w:val="single"/>
        </w:rPr>
        <w:t>L</w:t>
      </w:r>
      <w:r w:rsidRPr="00890ED7">
        <w:rPr>
          <w:u w:val="single"/>
        </w:rPr>
        <w:t xml:space="preserve">íder </w:t>
      </w:r>
      <w:r w:rsidR="00890ED7" w:rsidRPr="00890ED7">
        <w:rPr>
          <w:u w:val="single"/>
        </w:rPr>
        <w:t>de</w:t>
      </w:r>
      <w:r w:rsidRPr="00890ED7">
        <w:rPr>
          <w:u w:val="single"/>
        </w:rPr>
        <w:t xml:space="preserve"> proyecto</w:t>
      </w:r>
      <w:r>
        <w:t xml:space="preserve">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225930">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225930">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700F6377" w:rsidR="00B42D55" w:rsidRDefault="00B42D55" w:rsidP="00225930">
      <w:pPr>
        <w:ind w:left="0" w:firstLine="0"/>
        <w:jc w:val="both"/>
      </w:pPr>
      <w:r>
        <w:t xml:space="preserve">En esta página, el </w:t>
      </w:r>
      <w:r w:rsidR="00890ED7" w:rsidRPr="00890ED7">
        <w:rPr>
          <w:u w:val="single"/>
        </w:rPr>
        <w:t>A</w:t>
      </w:r>
      <w:r w:rsidRPr="00890ED7">
        <w:rPr>
          <w:u w:val="single"/>
        </w:rPr>
        <w:t>dministrador</w:t>
      </w:r>
      <w:r>
        <w:t xml:space="preserve">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w:t>
      </w:r>
      <w:r w:rsidR="00890ED7">
        <w:rPr>
          <w:u w:val="single"/>
        </w:rPr>
        <w:t>L</w:t>
      </w:r>
      <w:r w:rsidRPr="00890ED7">
        <w:rPr>
          <w:u w:val="single"/>
        </w:rPr>
        <w:t>íder de proyecto</w:t>
      </w:r>
      <w:r>
        <w:t xml:space="preserve">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225930">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225930">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11130ED" w14:textId="49D39098" w:rsidR="00686CAF" w:rsidRDefault="00686CAF" w:rsidP="00686CAF">
      <w:pPr>
        <w:pStyle w:val="Ttulo3"/>
      </w:pPr>
      <w:bookmarkStart w:id="18" w:name="_Toc201587393"/>
      <w:r>
        <w:lastRenderedPageBreak/>
        <w:t>Administrar categorías de riesgos</w:t>
      </w:r>
      <w:bookmarkEnd w:id="18"/>
    </w:p>
    <w:p w14:paraId="43D08EBB" w14:textId="54BF7206" w:rsidR="002179BC" w:rsidRPr="003A4A77" w:rsidRDefault="002179BC" w:rsidP="00225930">
      <w:pPr>
        <w:ind w:left="0" w:firstLine="0"/>
        <w:jc w:val="both"/>
      </w:pPr>
      <w:r>
        <w:t xml:space="preserve">Al ingresar al sistema, en la pantalla de inicio, el </w:t>
      </w:r>
      <w:r w:rsidRPr="00890ED7">
        <w:rPr>
          <w:u w:val="single"/>
        </w:rPr>
        <w:t>Administrador</w:t>
      </w:r>
      <w:r>
        <w:t xml:space="preserve">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1AE04410" w:rsidR="002179BC" w:rsidRDefault="002179BC" w:rsidP="00225930">
      <w:pPr>
        <w:ind w:left="0" w:firstLine="0"/>
        <w:jc w:val="both"/>
      </w:pPr>
      <w:r>
        <w:t>Al seleccionar “Ver Categorías”, se mostrará una lista de las categorías de riesgos utilizada</w:t>
      </w:r>
      <w:r w:rsidR="009A5AFF">
        <w:t xml:space="preserve"> (por defecto las de la metodología PSI)</w:t>
      </w:r>
      <w:r>
        <w:t xml:space="preserve">. En esta página se puede crear nuevas categorías </w:t>
      </w:r>
      <w:r w:rsidR="00225930">
        <w:t xml:space="preserve">                                      </w:t>
      </w:r>
      <w:proofErr w:type="gramStart"/>
      <w:r w:rsidR="00225930">
        <w:t xml:space="preserve">   </w:t>
      </w:r>
      <w:r>
        <w:t>(</w:t>
      </w:r>
      <w:proofErr w:type="gramEnd"/>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225930">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225930">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225930">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225930">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25930">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3C7836">
      <w:pPr>
        <w:pStyle w:val="Ttulo2"/>
      </w:pPr>
      <w:bookmarkStart w:id="19" w:name="_Usuario_estándar"/>
      <w:bookmarkStart w:id="20" w:name="_Toc201587395"/>
      <w:bookmarkEnd w:id="19"/>
      <w:r>
        <w:t xml:space="preserve">2.2 </w:t>
      </w:r>
      <w:r w:rsidR="003C7836">
        <w:t>Usuario estándar</w:t>
      </w:r>
      <w:bookmarkEnd w:id="20"/>
    </w:p>
    <w:p w14:paraId="50389305" w14:textId="4A799215" w:rsidR="000F78C5" w:rsidRPr="003A4A77" w:rsidRDefault="000F78C5" w:rsidP="00225930">
      <w:pPr>
        <w:ind w:left="0" w:firstLine="0"/>
        <w:jc w:val="both"/>
      </w:pPr>
      <w:r>
        <w:t xml:space="preserve">Al ingresar al sistema, en la pantalla de inicio, el </w:t>
      </w:r>
      <w:r w:rsidRPr="00890ED7">
        <w:rPr>
          <w:u w:val="single"/>
        </w:rPr>
        <w:t>Usuario estándar</w:t>
      </w:r>
      <w:r>
        <w:t xml:space="preserve">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225930">
      <w:pPr>
        <w:ind w:left="0" w:firstLine="0"/>
        <w:jc w:val="both"/>
      </w:pPr>
      <w:r>
        <w:t>Al seleccionar “Proyectos de Líder”, se mostrará al usuario la lista de proyectos en los que participa con el rol “</w:t>
      </w:r>
      <w:r w:rsidRPr="00B62F4B">
        <w:rPr>
          <w:u w:val="single"/>
        </w:rPr>
        <w:t>Líder de proyecto</w:t>
      </w:r>
      <w:r>
        <w:t>”.</w:t>
      </w:r>
      <w:r w:rsidR="00225930">
        <w:t xml:space="preserve"> </w:t>
      </w:r>
      <w:r>
        <w:t>Al seleccionar “Proyectos de Desarrollador”, se mostrará al usuario la lista de proyectos en los que participa con el rol de “</w:t>
      </w:r>
      <w:r w:rsidRPr="00B62F4B">
        <w:rPr>
          <w:u w:val="single"/>
        </w:rPr>
        <w:t>Desarrollador</w:t>
      </w:r>
      <w:r>
        <w:t>”.</w:t>
      </w:r>
    </w:p>
    <w:p w14:paraId="59FCB09A" w14:textId="6DC76E52" w:rsidR="000F78C5" w:rsidRDefault="00B01938" w:rsidP="00B01938">
      <w:pPr>
        <w:ind w:left="0" w:firstLine="0"/>
      </w:pPr>
      <w:r w:rsidRPr="00B01938">
        <w:rPr>
          <w:noProof/>
        </w:rPr>
        <w:drawing>
          <wp:inline distT="0" distB="0" distL="0" distR="0" wp14:anchorId="6484A991" wp14:editId="3B98BE40">
            <wp:extent cx="5400040" cy="1900555"/>
            <wp:effectExtent l="0" t="0" r="0" b="444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pic:spPr>
                </pic:pic>
              </a:graphicData>
            </a:graphic>
          </wp:inline>
        </w:drawing>
      </w:r>
    </w:p>
    <w:p w14:paraId="7375514F" w14:textId="77777777" w:rsidR="00830849" w:rsidRDefault="00830849" w:rsidP="00225930">
      <w:pPr>
        <w:ind w:left="0" w:firstLine="0"/>
        <w:jc w:val="both"/>
      </w:pPr>
    </w:p>
    <w:p w14:paraId="435E1896" w14:textId="2C82E269" w:rsidR="000F78C5" w:rsidRDefault="00A8557B" w:rsidP="00225930">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 proyecto</w:t>
      </w:r>
      <w:r w:rsidR="004A4FAA">
        <w:t>, se mostrará inicialmente el dashboard con estadísticas del proyecto.</w:t>
      </w:r>
    </w:p>
    <w:p w14:paraId="718DF1A9" w14:textId="0647055E" w:rsidR="00B754F0" w:rsidRDefault="00B754F0" w:rsidP="00225930">
      <w:pPr>
        <w:ind w:left="0" w:firstLine="0"/>
        <w:jc w:val="both"/>
      </w:pPr>
      <w:r w:rsidRPr="0048213F">
        <w:rPr>
          <w:noProof/>
        </w:rPr>
        <w:drawing>
          <wp:inline distT="0" distB="0" distL="0" distR="0" wp14:anchorId="6DA59A79" wp14:editId="4DC608FA">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4961AC39" w14:textId="3174FCB6" w:rsidR="00B754F0" w:rsidRDefault="00B754F0" w:rsidP="00B754F0">
      <w:pPr>
        <w:ind w:left="0" w:firstLine="0"/>
      </w:pPr>
      <w:r>
        <w:t>Estas estadísticas permiten obtener una visión más clara de la gestión de riesgos, tanto en la iteración actual como a lo largo de todo el proyecto. Su análisis facilita la detección de tareas pendientes y la identificación de posibles mejoras en esta actividad.</w:t>
      </w:r>
    </w:p>
    <w:p w14:paraId="2E69659D" w14:textId="2387F2A9" w:rsidR="00B754F0" w:rsidRDefault="00B754F0" w:rsidP="00B754F0">
      <w:pPr>
        <w:ind w:left="0" w:firstLine="0"/>
      </w:pPr>
      <w:r>
        <w:t>El gráfico "Resumen de riesgos" muestra las principales categorías de riesgos que están siendo gestionadas, lo cual ayuda a identificar las áreas del proyecto con mayor nivel de conflicto.</w:t>
      </w:r>
    </w:p>
    <w:p w14:paraId="7907CF45" w14:textId="21AA7645" w:rsidR="00B754F0" w:rsidRDefault="00B754F0" w:rsidP="00B754F0">
      <w:pPr>
        <w:ind w:left="0" w:firstLine="0"/>
      </w:pPr>
      <w:r>
        <w:t>Los indicadores situados en la parte inferior izquierda de la pantalla permiten visualizar fácilmente qué tareas están en curso y cuáles permanecen pendientes.</w:t>
      </w:r>
    </w:p>
    <w:p w14:paraId="4CE54F6C" w14:textId="61479B6A" w:rsidR="004A4FAA" w:rsidRDefault="00B754F0" w:rsidP="00B754F0">
      <w:pPr>
        <w:ind w:left="0" w:firstLine="0"/>
      </w:pPr>
      <w:r>
        <w:t xml:space="preserve">Finalmente, la “Matriz Tongji” y el gráfico de “Evolución de riesgos” ofrecen una vista general del factor de riesgo asociado a los </w:t>
      </w:r>
      <w:r>
        <w:t>riesgos</w:t>
      </w:r>
      <w:r>
        <w:t xml:space="preserve"> gestionados. En particular, la matriz Tongji refleja los riesgos abordados durante la iteración actual, mientras que el gráfico </w:t>
      </w:r>
      <w:r>
        <w:t xml:space="preserve">de evolución de riesgos </w:t>
      </w:r>
      <w:r>
        <w:t xml:space="preserve">proporciona una visión más integral de la evolución del riesgo a lo largo del tiempo. Idealmente, este último debería mostrar una tendencia a la baja en los factores de riesgo conforme avanza el proyecto, lo cual indicaría una gestión eficaz. Si esto no ocurre, puede ser señal de que las acciones planificadas para mitigar los riesgos no están siendo efectivas o no se están ejecutando, lo que debería alertar al </w:t>
      </w:r>
      <w:r w:rsidR="00890ED7">
        <w:rPr>
          <w:u w:val="single"/>
        </w:rPr>
        <w:t>L</w:t>
      </w:r>
      <w:r w:rsidRPr="00890ED7">
        <w:rPr>
          <w:u w:val="single"/>
        </w:rPr>
        <w:t>íder de proyecto</w:t>
      </w:r>
      <w:r>
        <w:t>.</w:t>
      </w:r>
      <w:r>
        <w:t xml:space="preserve"> </w:t>
      </w:r>
      <w:r w:rsidRPr="00B754F0">
        <w:t>En ese caso, se recomienda iniciar una auditoría interna del proceso de gestión de riesgos o aplicar medidas correctivas, como la reasignación de tareas, la revisión de los planes de acción o la incorporación de nuevos controles.</w:t>
      </w:r>
    </w:p>
    <w:p w14:paraId="58474704" w14:textId="4D6BDFE0" w:rsidR="00EC39D3" w:rsidRDefault="00EC39D3" w:rsidP="00B62F4B">
      <w:pPr>
        <w:ind w:left="0" w:firstLine="0"/>
        <w:jc w:val="center"/>
      </w:pPr>
    </w:p>
    <w:p w14:paraId="47617156" w14:textId="26F62EBD" w:rsidR="00B62F4B" w:rsidRDefault="00B62F4B" w:rsidP="00B62F4B">
      <w:pPr>
        <w:ind w:left="0" w:firstLine="0"/>
        <w:jc w:val="center"/>
      </w:pPr>
    </w:p>
    <w:p w14:paraId="55721CCB" w14:textId="262396A5" w:rsidR="00D05265" w:rsidRDefault="00D05265" w:rsidP="00B754F0">
      <w:pPr>
        <w:ind w:left="0" w:firstLine="0"/>
      </w:pPr>
      <w:r>
        <w:t>Se pueden filtrar las iteraciones que se muestran en el gráfico de evolución de riesgo con el botón “Seleccionar iteración” (</w:t>
      </w:r>
      <w:r w:rsidRPr="00D05265">
        <w:drawing>
          <wp:inline distT="0" distB="0" distL="0" distR="0" wp14:anchorId="3FBBDB3A" wp14:editId="7344E42C">
            <wp:extent cx="731520" cy="164592"/>
            <wp:effectExtent l="0" t="0" r="0" b="6985"/>
            <wp:docPr id="194931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3376" name=""/>
                    <pic:cNvPicPr/>
                  </pic:nvPicPr>
                  <pic:blipFill>
                    <a:blip r:embed="rId60"/>
                    <a:stretch>
                      <a:fillRect/>
                    </a:stretch>
                  </pic:blipFill>
                  <pic:spPr>
                    <a:xfrm>
                      <a:off x="0" y="0"/>
                      <a:ext cx="731520" cy="164592"/>
                    </a:xfrm>
                    <a:prstGeom prst="rect">
                      <a:avLst/>
                    </a:prstGeom>
                  </pic:spPr>
                </pic:pic>
              </a:graphicData>
            </a:graphic>
          </wp:inline>
        </w:drawing>
      </w:r>
      <w:r>
        <w:t>), o los tipos de riesgo que se muestran seleccionando las leyendas del gráfico.</w:t>
      </w:r>
    </w:p>
    <w:p w14:paraId="14968492" w14:textId="1FB71D8D" w:rsidR="00EC39D3" w:rsidRDefault="00EC39D3" w:rsidP="00B754F0">
      <w:pPr>
        <w:ind w:left="0" w:firstLine="0"/>
      </w:pPr>
      <w:r w:rsidRPr="00EC39D3">
        <w:drawing>
          <wp:inline distT="0" distB="0" distL="0" distR="0" wp14:anchorId="4EF56D5C" wp14:editId="6579C72A">
            <wp:extent cx="5400040" cy="3789680"/>
            <wp:effectExtent l="0" t="0" r="0" b="1270"/>
            <wp:docPr id="116581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8907" name=""/>
                    <pic:cNvPicPr/>
                  </pic:nvPicPr>
                  <pic:blipFill>
                    <a:blip r:embed="rId61"/>
                    <a:stretch>
                      <a:fillRect/>
                    </a:stretch>
                  </pic:blipFill>
                  <pic:spPr>
                    <a:xfrm>
                      <a:off x="0" y="0"/>
                      <a:ext cx="5400040" cy="3789680"/>
                    </a:xfrm>
                    <a:prstGeom prst="rect">
                      <a:avLst/>
                    </a:prstGeom>
                  </pic:spPr>
                </pic:pic>
              </a:graphicData>
            </a:graphic>
          </wp:inline>
        </w:drawing>
      </w:r>
    </w:p>
    <w:p w14:paraId="2799F581" w14:textId="12F4D1B5" w:rsidR="004A4FAA" w:rsidRDefault="004A4FAA" w:rsidP="00830849">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2"/>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1587396"/>
      <w:r>
        <w:lastRenderedPageBreak/>
        <w:t>Identificar riesgos</w:t>
      </w:r>
      <w:bookmarkEnd w:id="21"/>
      <w:r w:rsidR="00BD0156">
        <w:tab/>
      </w:r>
    </w:p>
    <w:p w14:paraId="501D12B5" w14:textId="0C1018D6" w:rsidR="00BD0156" w:rsidRDefault="00FB312A" w:rsidP="00830849">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3"/>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30849">
      <w:pPr>
        <w:ind w:left="0" w:firstLine="0"/>
        <w:jc w:val="both"/>
      </w:pPr>
    </w:p>
    <w:p w14:paraId="0FE7824A" w14:textId="76BD2614" w:rsidR="008075DD" w:rsidRDefault="008075DD" w:rsidP="00830849">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4"/>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1C3CA574" w:rsidR="00085C60" w:rsidRDefault="00231E1D" w:rsidP="00830849">
      <w:pPr>
        <w:ind w:left="0" w:firstLine="0"/>
        <w:jc w:val="both"/>
      </w:pPr>
      <w:r>
        <w:lastRenderedPageBreak/>
        <w:t>Adicionalmente, el</w:t>
      </w:r>
      <w:r w:rsidR="00085C60">
        <w:t xml:space="preserve"> </w:t>
      </w:r>
      <w:r w:rsidR="00890ED7">
        <w:rPr>
          <w:u w:val="single"/>
        </w:rPr>
        <w:t>L</w:t>
      </w:r>
      <w:r w:rsidR="00085C60" w:rsidRPr="00890ED7">
        <w:rPr>
          <w:u w:val="single"/>
        </w:rPr>
        <w:t>íder de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5"/>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1587397"/>
      <w:r>
        <w:lastRenderedPageBreak/>
        <w:t>Evaluar riesgos</w:t>
      </w:r>
      <w:bookmarkEnd w:id="23"/>
    </w:p>
    <w:p w14:paraId="6F7A162A" w14:textId="32BA6B5E" w:rsidR="005664D7" w:rsidRPr="005664D7" w:rsidRDefault="00147BFF" w:rsidP="00830849">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7"/>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830849">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8"/>
                    <a:stretch>
                      <a:fillRect/>
                    </a:stretch>
                  </pic:blipFill>
                  <pic:spPr>
                    <a:xfrm>
                      <a:off x="0" y="0"/>
                      <a:ext cx="5400040" cy="2794635"/>
                    </a:xfrm>
                    <a:prstGeom prst="rect">
                      <a:avLst/>
                    </a:prstGeom>
                    <a:ln>
                      <a:solidFill>
                        <a:schemeClr val="tx1"/>
                      </a:solidFill>
                    </a:ln>
                  </pic:spPr>
                </pic:pic>
              </a:graphicData>
            </a:graphic>
          </wp:inline>
        </w:drawing>
      </w:r>
    </w:p>
    <w:p w14:paraId="1FEFAD3A" w14:textId="7CA3BEC5" w:rsidR="007733F4" w:rsidRDefault="007733F4" w:rsidP="00830849">
      <w:pPr>
        <w:ind w:left="0" w:firstLine="0"/>
        <w:jc w:val="both"/>
      </w:pPr>
      <w:r>
        <w:t xml:space="preserve">Adicionalmente, en la sección de Monitoreo &gt; Evaluaciones actuales, el </w:t>
      </w:r>
      <w:r w:rsidR="00890ED7">
        <w:rPr>
          <w:u w:val="single"/>
        </w:rPr>
        <w:t>L</w:t>
      </w:r>
      <w:r w:rsidRPr="00890ED7">
        <w:rPr>
          <w:u w:val="single"/>
        </w:rPr>
        <w:t>íder de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7733F4">
      <w:pPr>
        <w:ind w:left="0" w:firstLine="0"/>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0"/>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1"/>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1587398"/>
      <w:r>
        <w:lastRenderedPageBreak/>
        <w:t>Planificar riesgos</w:t>
      </w:r>
      <w:bookmarkEnd w:id="25"/>
    </w:p>
    <w:p w14:paraId="5BA26130" w14:textId="42B6229E" w:rsidR="008075DD" w:rsidRDefault="008075DD" w:rsidP="00830849">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3"/>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30849">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304463">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4"/>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5"/>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487EF55A" w:rsidR="00231E1D" w:rsidRDefault="00231E1D" w:rsidP="00304463">
      <w:pPr>
        <w:ind w:left="0" w:firstLine="0"/>
        <w:jc w:val="both"/>
      </w:pPr>
      <w:r>
        <w:lastRenderedPageBreak/>
        <w:t xml:space="preserve">Adicionalmente, en la sección de Monitoreo &gt; Planes actuales, el </w:t>
      </w:r>
      <w:r w:rsidR="00890ED7">
        <w:rPr>
          <w:u w:val="single"/>
        </w:rPr>
        <w:t>L</w:t>
      </w:r>
      <w:r w:rsidRPr="00890ED7">
        <w:rPr>
          <w:u w:val="single"/>
        </w:rPr>
        <w:t>íder de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BB0FCC">
      <w:pPr>
        <w:ind w:left="0" w:firstLine="0"/>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6"/>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7"/>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5D7A00F0" w:rsidR="00811F3F" w:rsidRDefault="00765FD3" w:rsidP="00B95BBE">
      <w:pPr>
        <w:ind w:left="0" w:firstLine="0"/>
        <w:jc w:val="both"/>
      </w:pPr>
      <w:r>
        <w:lastRenderedPageBreak/>
        <w:t xml:space="preserve">Una vez asignadas las tareas de un plan, se pueden visualizar en la sección Monitoreo &gt; Tareas a realizar. Los </w:t>
      </w:r>
      <w:r w:rsidRPr="00890ED7">
        <w:rPr>
          <w:u w:val="single"/>
        </w:rPr>
        <w:t>Desarrollador</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8"/>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es irreversible. </w:t>
      </w:r>
      <w:r w:rsidR="003933E5">
        <w:br/>
      </w:r>
      <w:r>
        <w:t xml:space="preserve">El </w:t>
      </w:r>
      <w:r w:rsidRPr="00890ED7">
        <w:rPr>
          <w:u w:val="single"/>
        </w:rPr>
        <w:t>Líder de proyecto</w:t>
      </w:r>
      <w:r>
        <w:t xml:space="preserve"> podrá ver todas las tareas asignadas, pero s</w:t>
      </w:r>
      <w:r w:rsidR="00B95BBE">
        <w:t>ó</w:t>
      </w:r>
      <w:r>
        <w:t>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9"/>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1587399"/>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1A1712">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36CCEB7B" w:rsidR="005E4660" w:rsidRDefault="005E4660" w:rsidP="001A1712">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0"/>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1"/>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765FD3">
      <w:pPr>
        <w:pStyle w:val="Sinespaciado"/>
      </w:pPr>
    </w:p>
    <w:p w14:paraId="6C13F6E3" w14:textId="7711C4CD" w:rsidR="005E4660" w:rsidRDefault="001A1712" w:rsidP="00765FD3">
      <w:pPr>
        <w:pStyle w:val="Sinespaciado"/>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2"/>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3"/>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31DF14F2" w:rsidR="00FC0B53" w:rsidRDefault="00FC0B53" w:rsidP="001A1712">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3"/>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4"/>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5"/>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1587400"/>
      <w:r>
        <w:lastRenderedPageBreak/>
        <w:t>Exportar archivos</w:t>
      </w:r>
      <w:bookmarkEnd w:id="27"/>
    </w:p>
    <w:p w14:paraId="179108EE" w14:textId="69B6A2CE" w:rsidR="0024258C" w:rsidRDefault="0024258C" w:rsidP="0024258C">
      <w:pPr>
        <w:pStyle w:val="Ttulo4"/>
      </w:pPr>
      <w:r>
        <w:t>Gráficos</w:t>
      </w:r>
    </w:p>
    <w:p w14:paraId="054D6942" w14:textId="7D60E03A" w:rsidR="006C3D29" w:rsidRDefault="006C3D29" w:rsidP="001A1712">
      <w:pPr>
        <w:ind w:left="0" w:firstLine="0"/>
        <w:jc w:val="both"/>
      </w:pPr>
      <w:r>
        <w:t xml:space="preserve">El </w:t>
      </w:r>
      <w:r w:rsidRPr="00B62F4B">
        <w:rPr>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6"/>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B314B0">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1"/>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C3396DC" w:rsidR="0024258C" w:rsidRDefault="0024258C" w:rsidP="00B314B0">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62F4B">
        <w:rPr>
          <w:u w:val="single"/>
        </w:rPr>
        <w:t>Líder de proyecto</w:t>
      </w:r>
      <w:r>
        <w:t xml:space="preserve">, el informe contendrá todas las tareas asignadas. </w:t>
      </w:r>
      <w:r w:rsidR="00B314B0">
        <w:t>En cambio, si</w:t>
      </w:r>
      <w:r>
        <w:t xml:space="preserve"> es </w:t>
      </w:r>
      <w:r w:rsidRPr="00B62F4B">
        <w:rPr>
          <w:u w:val="single"/>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2"/>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3"/>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4"/>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B314B0">
      <w:pPr>
        <w:ind w:left="0" w:firstLine="0"/>
        <w:jc w:val="both"/>
      </w:pPr>
      <w:r>
        <w:t xml:space="preserve">El </w:t>
      </w:r>
      <w:r w:rsidRPr="00B62F4B">
        <w:rPr>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5"/>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pPr>
        <w:rPr>
          <w:rFonts w:eastAsiaTheme="minorEastAsia"/>
        </w:rPr>
      </w:pPr>
      <w:r>
        <w:br w:type="page"/>
      </w:r>
    </w:p>
    <w:p w14:paraId="02BC681C" w14:textId="1A2D4EBD" w:rsidR="00D23BAF" w:rsidRDefault="00D23BAF" w:rsidP="00D23BAF">
      <w:pPr>
        <w:pStyle w:val="Ttulo2"/>
      </w:pPr>
      <w:bookmarkStart w:id="28" w:name="_2.3_Usuario_espectador"/>
      <w:bookmarkStart w:id="29" w:name="_Toc201587401"/>
      <w:bookmarkEnd w:id="28"/>
      <w:r>
        <w:lastRenderedPageBreak/>
        <w:t>2.3 Usuario espectador</w:t>
      </w:r>
      <w:bookmarkEnd w:id="29"/>
    </w:p>
    <w:p w14:paraId="7E3AC531" w14:textId="663FE468" w:rsidR="00B01938" w:rsidRDefault="00B62F4B" w:rsidP="00B62F4B">
      <w:pPr>
        <w:ind w:left="0" w:firstLine="0"/>
      </w:pPr>
      <w:r>
        <w:t xml:space="preserve">El usuario espectador puede visualizar todos los proyectos creados de la misma forma en que lo haría un </w:t>
      </w:r>
      <w:r>
        <w:rPr>
          <w:u w:val="single"/>
        </w:rPr>
        <w:t>L</w:t>
      </w:r>
      <w:r w:rsidRPr="00B62F4B">
        <w:rPr>
          <w:u w:val="single"/>
        </w:rPr>
        <w:t>íder de proyecto</w:t>
      </w:r>
      <w:r>
        <w:t xml:space="preserve">, pero no puede realizar ninguna acción. Esta vista es idéntica a la del </w:t>
      </w:r>
      <w:r w:rsidRPr="00890ED7">
        <w:rPr>
          <w:u w:val="single"/>
        </w:rPr>
        <w:t>Administrador</w:t>
      </w:r>
      <w:r>
        <w:t xml:space="preserve"> cuando se encuentra supervisando un proyecto.</w:t>
      </w:r>
    </w:p>
    <w:p w14:paraId="7BBD71E6" w14:textId="1FF798BB" w:rsidR="00B62F4B" w:rsidRPr="00B01938" w:rsidRDefault="00B62F4B" w:rsidP="00B62F4B">
      <w:pPr>
        <w:ind w:left="0" w:firstLine="0"/>
      </w:pPr>
      <w:r>
        <w:t>Para ver un proyecto, se accede a la lista de proyectos con el botón “Ver Proyectos” de la pagina principal del usuario espectador.</w:t>
      </w:r>
    </w:p>
    <w:p w14:paraId="6F22581A" w14:textId="4233038F" w:rsidR="008300F7" w:rsidRDefault="00505934" w:rsidP="003C7836">
      <w:pPr>
        <w:pStyle w:val="PSI-Ttulo1"/>
        <w:outlineLvl w:val="9"/>
      </w:pPr>
      <w:r w:rsidRPr="00505934">
        <w:rPr>
          <w:noProof/>
        </w:rPr>
        <w:drawing>
          <wp:inline distT="0" distB="0" distL="0" distR="0" wp14:anchorId="3A1C4C82" wp14:editId="351048D8">
            <wp:extent cx="5400040" cy="2749550"/>
            <wp:effectExtent l="0" t="0" r="0" b="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6"/>
                    <a:stretch>
                      <a:fillRect/>
                    </a:stretch>
                  </pic:blipFill>
                  <pic:spPr>
                    <a:xfrm>
                      <a:off x="0" y="0"/>
                      <a:ext cx="5400040" cy="2749550"/>
                    </a:xfrm>
                    <a:prstGeom prst="rect">
                      <a:avLst/>
                    </a:prstGeom>
                  </pic:spPr>
                </pic:pic>
              </a:graphicData>
            </a:graphic>
          </wp:inline>
        </w:drawing>
      </w:r>
    </w:p>
    <w:p w14:paraId="52C80620" w14:textId="34BB14FF" w:rsidR="00B62F4B" w:rsidRDefault="00B62F4B" w:rsidP="00B62F4B">
      <w:r>
        <w:t>Luego, se debe seleccionar la opción “Ver proyecto” (</w:t>
      </w:r>
      <w:r w:rsidRPr="00322405">
        <w:rPr>
          <w:noProof/>
        </w:rPr>
        <w:drawing>
          <wp:inline distT="0" distB="0" distL="0" distR="0" wp14:anchorId="370A8227" wp14:editId="292FE005">
            <wp:extent cx="164592" cy="164592"/>
            <wp:effectExtent l="0" t="0" r="6985" b="6985"/>
            <wp:docPr id="48082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del proyecto que se desea visualizar.</w:t>
      </w:r>
    </w:p>
    <w:p w14:paraId="27B34224" w14:textId="77777777" w:rsidR="009E7482" w:rsidRDefault="009E7482">
      <w:r w:rsidRPr="009E7482">
        <w:drawing>
          <wp:inline distT="0" distB="0" distL="0" distR="0" wp14:anchorId="4694B498" wp14:editId="7DF0BA3F">
            <wp:extent cx="5400040" cy="2922905"/>
            <wp:effectExtent l="0" t="0" r="0" b="0"/>
            <wp:docPr id="10130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9968" name=""/>
                    <pic:cNvPicPr/>
                  </pic:nvPicPr>
                  <pic:blipFill>
                    <a:blip r:embed="rId97"/>
                    <a:stretch>
                      <a:fillRect/>
                    </a:stretch>
                  </pic:blipFill>
                  <pic:spPr>
                    <a:xfrm>
                      <a:off x="0" y="0"/>
                      <a:ext cx="5400040" cy="2922905"/>
                    </a:xfrm>
                    <a:prstGeom prst="rect">
                      <a:avLst/>
                    </a:prstGeom>
                  </pic:spPr>
                </pic:pic>
              </a:graphicData>
            </a:graphic>
          </wp:inline>
        </w:drawing>
      </w:r>
    </w:p>
    <w:p w14:paraId="003FCEAE" w14:textId="42BA53C7" w:rsidR="00B62F4B" w:rsidRDefault="00B62F4B" w:rsidP="00B62F4B">
      <w:pPr>
        <w:ind w:left="0" w:firstLine="0"/>
      </w:pPr>
      <w:r>
        <w:t xml:space="preserve">Se mostrará inicialmente el </w:t>
      </w:r>
      <w:proofErr w:type="spellStart"/>
      <w:r>
        <w:t>dashboard</w:t>
      </w:r>
      <w:proofErr w:type="spellEnd"/>
      <w:r>
        <w:t xml:space="preserve"> del proyecto. Luego, el usuario puede navegar a través de </w:t>
      </w:r>
      <w:proofErr w:type="gramStart"/>
      <w:r>
        <w:t>las  distintas</w:t>
      </w:r>
      <w:proofErr w:type="gramEnd"/>
      <w:r>
        <w:t xml:space="preserve"> pantallas de lista de riesgos y monitoreo.</w:t>
      </w:r>
    </w:p>
    <w:p w14:paraId="293EE065" w14:textId="76A4F667" w:rsidR="009E7482" w:rsidRDefault="009E7482">
      <w:r w:rsidRPr="009E7482">
        <w:lastRenderedPageBreak/>
        <w:drawing>
          <wp:inline distT="0" distB="0" distL="0" distR="0" wp14:anchorId="318DD411" wp14:editId="5AB44665">
            <wp:extent cx="5400040" cy="4061460"/>
            <wp:effectExtent l="0" t="0" r="0" b="0"/>
            <wp:docPr id="198034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3234" name=""/>
                    <pic:cNvPicPr/>
                  </pic:nvPicPr>
                  <pic:blipFill>
                    <a:blip r:embed="rId98"/>
                    <a:stretch>
                      <a:fillRect/>
                    </a:stretch>
                  </pic:blipFill>
                  <pic:spPr>
                    <a:xfrm>
                      <a:off x="0" y="0"/>
                      <a:ext cx="5400040" cy="4061460"/>
                    </a:xfrm>
                    <a:prstGeom prst="rect">
                      <a:avLst/>
                    </a:prstGeom>
                  </pic:spPr>
                </pic:pic>
              </a:graphicData>
            </a:graphic>
          </wp:inline>
        </w:drawing>
      </w:r>
    </w:p>
    <w:p w14:paraId="764E51BE" w14:textId="77777777" w:rsidR="009E7482" w:rsidRDefault="009E7482">
      <w:r w:rsidRPr="009E7482">
        <w:lastRenderedPageBreak/>
        <w:drawing>
          <wp:inline distT="0" distB="0" distL="0" distR="0" wp14:anchorId="6ECC9534" wp14:editId="1D154A3D">
            <wp:extent cx="5400040" cy="5803900"/>
            <wp:effectExtent l="0" t="0" r="0" b="6350"/>
            <wp:docPr id="174480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0062" name=""/>
                    <pic:cNvPicPr/>
                  </pic:nvPicPr>
                  <pic:blipFill>
                    <a:blip r:embed="rId99"/>
                    <a:stretch>
                      <a:fillRect/>
                    </a:stretch>
                  </pic:blipFill>
                  <pic:spPr>
                    <a:xfrm>
                      <a:off x="0" y="0"/>
                      <a:ext cx="5400040" cy="5803900"/>
                    </a:xfrm>
                    <a:prstGeom prst="rect">
                      <a:avLst/>
                    </a:prstGeom>
                  </pic:spPr>
                </pic:pic>
              </a:graphicData>
            </a:graphic>
          </wp:inline>
        </w:drawing>
      </w:r>
    </w:p>
    <w:p w14:paraId="6FCD823E" w14:textId="3E3CE7BE" w:rsidR="00B62F4B" w:rsidRDefault="00B62F4B" w:rsidP="00B62F4B">
      <w:pPr>
        <w:ind w:left="0" w:firstLine="0"/>
      </w:pPr>
      <w:r>
        <w:t xml:space="preserve">En la sección de monitoreo, se tiene acceso a todas las secciones visibles por el </w:t>
      </w:r>
      <w:r w:rsidRPr="00B62F4B">
        <w:rPr>
          <w:u w:val="single"/>
        </w:rPr>
        <w:t>Líder de proyecto</w:t>
      </w:r>
      <w:r>
        <w:t>.</w:t>
      </w:r>
    </w:p>
    <w:p w14:paraId="6A9C07F9" w14:textId="77777777" w:rsidR="009E7482" w:rsidRDefault="009E7482">
      <w:r w:rsidRPr="009E7482">
        <w:lastRenderedPageBreak/>
        <w:drawing>
          <wp:inline distT="0" distB="0" distL="0" distR="0" wp14:anchorId="62059E3C" wp14:editId="0AB1165B">
            <wp:extent cx="5400040" cy="4382135"/>
            <wp:effectExtent l="0" t="0" r="0" b="0"/>
            <wp:docPr id="138562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161" name=""/>
                    <pic:cNvPicPr/>
                  </pic:nvPicPr>
                  <pic:blipFill>
                    <a:blip r:embed="rId100"/>
                    <a:stretch>
                      <a:fillRect/>
                    </a:stretch>
                  </pic:blipFill>
                  <pic:spPr>
                    <a:xfrm>
                      <a:off x="0" y="0"/>
                      <a:ext cx="5400040" cy="4382135"/>
                    </a:xfrm>
                    <a:prstGeom prst="rect">
                      <a:avLst/>
                    </a:prstGeom>
                  </pic:spPr>
                </pic:pic>
              </a:graphicData>
            </a:graphic>
          </wp:inline>
        </w:drawing>
      </w:r>
    </w:p>
    <w:p w14:paraId="54E8F90F" w14:textId="77777777" w:rsidR="009E7482" w:rsidRDefault="009E7482">
      <w:r w:rsidRPr="009E7482">
        <w:lastRenderedPageBreak/>
        <w:drawing>
          <wp:inline distT="0" distB="0" distL="0" distR="0" wp14:anchorId="0D3DC07B" wp14:editId="684354FF">
            <wp:extent cx="5400040" cy="5902960"/>
            <wp:effectExtent l="0" t="0" r="0" b="2540"/>
            <wp:docPr id="1427895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246" name=""/>
                    <pic:cNvPicPr/>
                  </pic:nvPicPr>
                  <pic:blipFill>
                    <a:blip r:embed="rId101"/>
                    <a:stretch>
                      <a:fillRect/>
                    </a:stretch>
                  </pic:blipFill>
                  <pic:spPr>
                    <a:xfrm>
                      <a:off x="0" y="0"/>
                      <a:ext cx="5400040" cy="5902960"/>
                    </a:xfrm>
                    <a:prstGeom prst="rect">
                      <a:avLst/>
                    </a:prstGeom>
                  </pic:spPr>
                </pic:pic>
              </a:graphicData>
            </a:graphic>
          </wp:inline>
        </w:drawing>
      </w:r>
    </w:p>
    <w:p w14:paraId="03D0790C" w14:textId="77777777" w:rsidR="009E7482" w:rsidRDefault="009E7482">
      <w:r w:rsidRPr="009E7482">
        <w:lastRenderedPageBreak/>
        <w:drawing>
          <wp:inline distT="0" distB="0" distL="0" distR="0" wp14:anchorId="78F18526" wp14:editId="6D621D1F">
            <wp:extent cx="5400040" cy="3734435"/>
            <wp:effectExtent l="0" t="0" r="0" b="0"/>
            <wp:docPr id="12876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0629" name=""/>
                    <pic:cNvPicPr/>
                  </pic:nvPicPr>
                  <pic:blipFill>
                    <a:blip r:embed="rId102"/>
                    <a:stretch>
                      <a:fillRect/>
                    </a:stretch>
                  </pic:blipFill>
                  <pic:spPr>
                    <a:xfrm>
                      <a:off x="0" y="0"/>
                      <a:ext cx="5400040" cy="3734435"/>
                    </a:xfrm>
                    <a:prstGeom prst="rect">
                      <a:avLst/>
                    </a:prstGeom>
                  </pic:spPr>
                </pic:pic>
              </a:graphicData>
            </a:graphic>
          </wp:inline>
        </w:drawing>
      </w:r>
    </w:p>
    <w:p w14:paraId="4D3FC828" w14:textId="77777777" w:rsidR="009E7482" w:rsidRDefault="009E7482">
      <w:r w:rsidRPr="009E7482">
        <w:lastRenderedPageBreak/>
        <w:drawing>
          <wp:inline distT="0" distB="0" distL="0" distR="0" wp14:anchorId="28216EF2" wp14:editId="5CCFBB4C">
            <wp:extent cx="5400040" cy="5849620"/>
            <wp:effectExtent l="0" t="0" r="0" b="0"/>
            <wp:docPr id="213595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2065" name=""/>
                    <pic:cNvPicPr/>
                  </pic:nvPicPr>
                  <pic:blipFill>
                    <a:blip r:embed="rId103"/>
                    <a:stretch>
                      <a:fillRect/>
                    </a:stretch>
                  </pic:blipFill>
                  <pic:spPr>
                    <a:xfrm>
                      <a:off x="0" y="0"/>
                      <a:ext cx="5400040" cy="5849620"/>
                    </a:xfrm>
                    <a:prstGeom prst="rect">
                      <a:avLst/>
                    </a:prstGeom>
                  </pic:spPr>
                </pic:pic>
              </a:graphicData>
            </a:graphic>
          </wp:inline>
        </w:drawing>
      </w:r>
    </w:p>
    <w:p w14:paraId="324113E0" w14:textId="77777777" w:rsidR="009E7482" w:rsidRDefault="009E7482"/>
    <w:p w14:paraId="7C791BF1" w14:textId="21594626" w:rsidR="00A20224" w:rsidRDefault="009E7482">
      <w:pPr>
        <w:rPr>
          <w:rFonts w:asciiTheme="majorHAnsi" w:eastAsiaTheme="majorEastAsia" w:hAnsiTheme="majorHAnsi" w:cstheme="majorBidi"/>
          <w:b/>
          <w:bCs/>
          <w:color w:val="365F91" w:themeColor="accent1" w:themeShade="BF"/>
          <w:sz w:val="28"/>
          <w:szCs w:val="28"/>
          <w:lang w:val="es-AR"/>
        </w:rPr>
      </w:pPr>
      <w:r w:rsidRPr="009E7482">
        <w:lastRenderedPageBreak/>
        <w:drawing>
          <wp:inline distT="0" distB="0" distL="0" distR="0" wp14:anchorId="78E4D287" wp14:editId="51971B5B">
            <wp:extent cx="5400040" cy="5132070"/>
            <wp:effectExtent l="0" t="0" r="0" b="0"/>
            <wp:docPr id="212541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6444" name=""/>
                    <pic:cNvPicPr/>
                  </pic:nvPicPr>
                  <pic:blipFill>
                    <a:blip r:embed="rId104"/>
                    <a:stretch>
                      <a:fillRect/>
                    </a:stretch>
                  </pic:blipFill>
                  <pic:spPr>
                    <a:xfrm>
                      <a:off x="0" y="0"/>
                      <a:ext cx="5400040" cy="5132070"/>
                    </a:xfrm>
                    <a:prstGeom prst="rect">
                      <a:avLst/>
                    </a:prstGeom>
                  </pic:spPr>
                </pic:pic>
              </a:graphicData>
            </a:graphic>
          </wp:inline>
        </w:drawing>
      </w:r>
      <w:r w:rsidR="00A20224">
        <w:br w:type="page"/>
      </w:r>
    </w:p>
    <w:p w14:paraId="4812FF61" w14:textId="29035635" w:rsidR="00E12E97" w:rsidRDefault="00E12E97" w:rsidP="003C5661">
      <w:pPr>
        <w:pStyle w:val="Ttulo1"/>
        <w:numPr>
          <w:ilvl w:val="0"/>
          <w:numId w:val="25"/>
        </w:numPr>
      </w:pPr>
      <w:bookmarkStart w:id="30" w:name="_Toc201587402"/>
      <w:r>
        <w:lastRenderedPageBreak/>
        <w:t>Guía de trabajo</w:t>
      </w:r>
      <w:bookmarkEnd w:id="30"/>
    </w:p>
    <w:p w14:paraId="2F31978E" w14:textId="77777777" w:rsidR="00E12E97" w:rsidRDefault="00E12E97" w:rsidP="00B314B0">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E12E97">
      <w:pPr>
        <w:pStyle w:val="Ttulo2"/>
      </w:pPr>
      <w:bookmarkStart w:id="31" w:name="_Toc201587403"/>
      <w:r>
        <w:t xml:space="preserve">3.1 </w:t>
      </w:r>
      <w:r w:rsidR="00E12E97">
        <w:t>Configuración inicial</w:t>
      </w:r>
      <w:bookmarkEnd w:id="31"/>
    </w:p>
    <w:p w14:paraId="1335912A" w14:textId="23993625" w:rsidR="00D23BAF" w:rsidRPr="00D23BAF" w:rsidRDefault="00D23BAF" w:rsidP="00D23BAF">
      <w:pPr>
        <w:pStyle w:val="Ttulo3"/>
      </w:pPr>
      <w:bookmarkStart w:id="32" w:name="_Toc201587404"/>
      <w:r>
        <w:t>Registro de usuarios</w:t>
      </w:r>
      <w:bookmarkEnd w:id="32"/>
    </w:p>
    <w:p w14:paraId="5FD17DA1" w14:textId="3D9C15C3" w:rsidR="00EE68E6" w:rsidRDefault="00EE68E6" w:rsidP="00B314B0">
      <w:pPr>
        <w:ind w:left="0" w:firstLine="0"/>
        <w:jc w:val="both"/>
      </w:pPr>
      <w:r w:rsidRPr="00EE68E6">
        <w:t xml:space="preserve">Antes de comenzar a utilizar Vesta Risk Manager para la gestión de riesgos en un proyecto real, es necesario realizar una configuración inicial. Esta tarea es responsabilidad del usuario </w:t>
      </w:r>
      <w:r w:rsidR="00890ED7" w:rsidRPr="00890ED7">
        <w:rPr>
          <w:u w:val="single"/>
        </w:rPr>
        <w:t>A</w:t>
      </w:r>
      <w:r w:rsidRPr="00890ED7">
        <w:rPr>
          <w:u w:val="single"/>
        </w:rPr>
        <w:t>dministrador</w:t>
      </w:r>
      <w:r w:rsidRPr="00EE68E6">
        <w:t>, quien debe preparar el entorno de trabajo para los usuarios estándar (participantes del proyecto).</w:t>
      </w:r>
    </w:p>
    <w:p w14:paraId="0A0550CA" w14:textId="54151340" w:rsidR="00E12E97" w:rsidRDefault="00C948A7" w:rsidP="00481660">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w:t>
      </w:r>
      <w:r w:rsidR="00890ED7" w:rsidRPr="00890ED7">
        <w:rPr>
          <w:u w:val="single"/>
        </w:rPr>
        <w:t>A</w:t>
      </w:r>
      <w:r w:rsidR="005C0000" w:rsidRPr="00890ED7">
        <w:rPr>
          <w:u w:val="single"/>
        </w:rPr>
        <w:t>dministradores</w:t>
      </w:r>
      <w:r w:rsidR="005C0000">
        <w:t xml:space="preserve"> tendrán el perfil de </w:t>
      </w:r>
      <w:r w:rsidR="00890ED7" w:rsidRPr="00890ED7">
        <w:rPr>
          <w:u w:val="single"/>
        </w:rPr>
        <w:t>A</w:t>
      </w:r>
      <w:r w:rsidR="005C0000" w:rsidRPr="00890ED7">
        <w:rPr>
          <w:u w:val="single"/>
        </w:rPr>
        <w:t>dministrador</w:t>
      </w:r>
      <w:r w:rsidR="005C0000">
        <w:t xml:space="preserve">,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E12E97">
      <w:pPr>
        <w:ind w:left="0" w:firstLine="0"/>
      </w:pPr>
      <w:r w:rsidRPr="005C0000">
        <w:rPr>
          <w:noProof/>
        </w:rPr>
        <w:drawing>
          <wp:inline distT="0" distB="0" distL="0" distR="0" wp14:anchorId="6B6316CB" wp14:editId="3635B613">
            <wp:extent cx="5400040" cy="2221865"/>
            <wp:effectExtent l="0" t="0" r="0" b="698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105"/>
                    <a:stretch>
                      <a:fillRect/>
                    </a:stretch>
                  </pic:blipFill>
                  <pic:spPr>
                    <a:xfrm>
                      <a:off x="0" y="0"/>
                      <a:ext cx="5400040" cy="2221865"/>
                    </a:xfrm>
                    <a:prstGeom prst="rect">
                      <a:avLst/>
                    </a:prstGeom>
                  </pic:spPr>
                </pic:pic>
              </a:graphicData>
            </a:graphic>
          </wp:inline>
        </w:drawing>
      </w:r>
    </w:p>
    <w:p w14:paraId="5B2DCD06" w14:textId="0B822B1F" w:rsidR="005C0000" w:rsidRDefault="005C0000" w:rsidP="00E12E97">
      <w:pPr>
        <w:ind w:left="0" w:firstLine="0"/>
      </w:pPr>
      <w:r w:rsidRPr="005C0000">
        <w:rPr>
          <w:noProof/>
        </w:rPr>
        <w:lastRenderedPageBreak/>
        <w:drawing>
          <wp:inline distT="0" distB="0" distL="0" distR="0" wp14:anchorId="1BBCE8C1" wp14:editId="20CDE367">
            <wp:extent cx="5400040" cy="2749550"/>
            <wp:effectExtent l="0" t="0" r="0" b="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106"/>
                    <a:stretch>
                      <a:fillRect/>
                    </a:stretch>
                  </pic:blipFill>
                  <pic:spPr>
                    <a:xfrm>
                      <a:off x="0" y="0"/>
                      <a:ext cx="5400040" cy="2749550"/>
                    </a:xfrm>
                    <a:prstGeom prst="rect">
                      <a:avLst/>
                    </a:prstGeom>
                  </pic:spPr>
                </pic:pic>
              </a:graphicData>
            </a:graphic>
          </wp:inline>
        </w:drawing>
      </w:r>
    </w:p>
    <w:p w14:paraId="681AF29D" w14:textId="45FB2E86" w:rsidR="005C0000" w:rsidRDefault="005C0000" w:rsidP="00E12E97">
      <w:pPr>
        <w:ind w:left="0" w:firstLine="0"/>
      </w:pPr>
      <w:r w:rsidRPr="005C0000">
        <w:rPr>
          <w:noProof/>
        </w:rPr>
        <w:drawing>
          <wp:inline distT="0" distB="0" distL="0" distR="0" wp14:anchorId="5034B29B" wp14:editId="09691E03">
            <wp:extent cx="5400040" cy="3305810"/>
            <wp:effectExtent l="0" t="0" r="0" b="889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107"/>
                    <a:stretch>
                      <a:fillRect/>
                    </a:stretch>
                  </pic:blipFill>
                  <pic:spPr>
                    <a:xfrm>
                      <a:off x="0" y="0"/>
                      <a:ext cx="5400040" cy="3305810"/>
                    </a:xfrm>
                    <a:prstGeom prst="rect">
                      <a:avLst/>
                    </a:prstGeom>
                  </pic:spPr>
                </pic:pic>
              </a:graphicData>
            </a:graphic>
          </wp:inline>
        </w:drawing>
      </w:r>
    </w:p>
    <w:p w14:paraId="4421DE00" w14:textId="79B928C7" w:rsidR="005C0000" w:rsidRDefault="005C0000" w:rsidP="00E12E97">
      <w:pPr>
        <w:ind w:left="0" w:firstLine="0"/>
      </w:pPr>
      <w:r w:rsidRPr="005C0000">
        <w:rPr>
          <w:noProof/>
        </w:rPr>
        <w:lastRenderedPageBreak/>
        <w:drawing>
          <wp:inline distT="0" distB="0" distL="0" distR="0" wp14:anchorId="4F5E60B7" wp14:editId="46733455">
            <wp:extent cx="5400040" cy="3190875"/>
            <wp:effectExtent l="0" t="0" r="0" b="952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8"/>
                    <a:stretch>
                      <a:fillRect/>
                    </a:stretch>
                  </pic:blipFill>
                  <pic:spPr>
                    <a:xfrm>
                      <a:off x="0" y="0"/>
                      <a:ext cx="5400040" cy="3190875"/>
                    </a:xfrm>
                    <a:prstGeom prst="rect">
                      <a:avLst/>
                    </a:prstGeom>
                  </pic:spPr>
                </pic:pic>
              </a:graphicData>
            </a:graphic>
          </wp:inline>
        </w:drawing>
      </w:r>
    </w:p>
    <w:p w14:paraId="27D5BB0B" w14:textId="742420D8" w:rsidR="00D23BAF" w:rsidRDefault="00D23BAF" w:rsidP="00D23BAF">
      <w:pPr>
        <w:pStyle w:val="Ttulo3"/>
      </w:pPr>
      <w:bookmarkStart w:id="33" w:name="_Toc201587405"/>
      <w:r>
        <w:t>Administración de categorías</w:t>
      </w:r>
      <w:bookmarkEnd w:id="33"/>
    </w:p>
    <w:p w14:paraId="43A76846" w14:textId="528A89CF" w:rsidR="005C0000" w:rsidRDefault="005C0000" w:rsidP="00831C51">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rPr>
          <w:noProof/>
        </w:rPr>
        <w:drawing>
          <wp:inline distT="0" distB="0" distL="0" distR="0" wp14:anchorId="673EC696" wp14:editId="296AA63F">
            <wp:extent cx="5400040" cy="1941830"/>
            <wp:effectExtent l="0" t="0" r="0" b="127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09"/>
                    <a:stretch>
                      <a:fillRect/>
                    </a:stretch>
                  </pic:blipFill>
                  <pic:spPr>
                    <a:xfrm>
                      <a:off x="0" y="0"/>
                      <a:ext cx="5400040" cy="1941830"/>
                    </a:xfrm>
                    <a:prstGeom prst="rect">
                      <a:avLst/>
                    </a:prstGeom>
                  </pic:spPr>
                </pic:pic>
              </a:graphicData>
            </a:graphic>
          </wp:inline>
        </w:drawing>
      </w:r>
    </w:p>
    <w:p w14:paraId="45EF9967" w14:textId="5DC10D1B" w:rsidR="005C0000" w:rsidRDefault="005C0000" w:rsidP="00E12E97">
      <w:pPr>
        <w:ind w:left="0" w:firstLine="0"/>
      </w:pPr>
      <w:r w:rsidRPr="005C0000">
        <w:rPr>
          <w:noProof/>
        </w:rPr>
        <w:lastRenderedPageBreak/>
        <w:drawing>
          <wp:inline distT="0" distB="0" distL="0" distR="0" wp14:anchorId="52209D39" wp14:editId="754DC576">
            <wp:extent cx="5400040" cy="4600575"/>
            <wp:effectExtent l="0" t="0" r="0" b="952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10"/>
                    <a:stretch>
                      <a:fillRect/>
                    </a:stretch>
                  </pic:blipFill>
                  <pic:spPr>
                    <a:xfrm>
                      <a:off x="0" y="0"/>
                      <a:ext cx="5400040" cy="4600575"/>
                    </a:xfrm>
                    <a:prstGeom prst="rect">
                      <a:avLst/>
                    </a:prstGeom>
                  </pic:spPr>
                </pic:pic>
              </a:graphicData>
            </a:graphic>
          </wp:inline>
        </w:drawing>
      </w:r>
    </w:p>
    <w:p w14:paraId="5AB35E52" w14:textId="0A6D3B0E" w:rsidR="005C0000" w:rsidRDefault="005C0000" w:rsidP="00831C51">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w:t>
      </w:r>
      <w:r w:rsidR="00890ED7" w:rsidRPr="00890ED7">
        <w:rPr>
          <w:u w:val="single"/>
        </w:rPr>
        <w:t>A</w:t>
      </w:r>
      <w:r w:rsidRPr="00890ED7">
        <w:rPr>
          <w:u w:val="single"/>
        </w:rPr>
        <w:t>dministrador</w:t>
      </w:r>
      <w:r>
        <w:t xml:space="preserve"> si así lo desea.</w:t>
      </w:r>
    </w:p>
    <w:p w14:paraId="1EC9C3C6" w14:textId="2D35C53A" w:rsidR="00EE68E6" w:rsidRPr="00E12E97" w:rsidRDefault="00EE68E6" w:rsidP="00831C51">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E12E97">
      <w:pPr>
        <w:pStyle w:val="Ttulo2"/>
      </w:pPr>
      <w:bookmarkStart w:id="34" w:name="_Toc201587406"/>
      <w:r>
        <w:t xml:space="preserve">3.2 </w:t>
      </w:r>
      <w:r w:rsidR="00E12E97">
        <w:t>Creación del proyecto</w:t>
      </w:r>
      <w:bookmarkEnd w:id="34"/>
    </w:p>
    <w:p w14:paraId="726322C6" w14:textId="78C9CFC0" w:rsidR="00EE68E6" w:rsidRDefault="00EE68E6" w:rsidP="00831C51">
      <w:pPr>
        <w:ind w:left="0" w:firstLine="0"/>
        <w:jc w:val="both"/>
      </w:pPr>
      <w:r>
        <w:t xml:space="preserve">Una vez que se han registrado todos los usuarios del sistema y se han configurado (si fuera necesario) las categorías de riesgos, el sistema está listo para comenzar la gestión de proyectos, responsabilidad de los </w:t>
      </w:r>
      <w:r w:rsidR="00890ED7" w:rsidRPr="00890ED7">
        <w:rPr>
          <w:u w:val="single"/>
        </w:rPr>
        <w:t>A</w:t>
      </w:r>
      <w:r w:rsidRPr="00890ED7">
        <w:rPr>
          <w:u w:val="single"/>
        </w:rPr>
        <w:t>dministradores</w:t>
      </w:r>
      <w:r>
        <w:t xml:space="preserve"> del sistema.</w:t>
      </w:r>
    </w:p>
    <w:p w14:paraId="47C240CF" w14:textId="732D0B96" w:rsidR="006F7241" w:rsidRDefault="006F7241" w:rsidP="00831C51">
      <w:pPr>
        <w:ind w:left="0" w:firstLine="0"/>
        <w:jc w:val="both"/>
      </w:pPr>
      <w:r>
        <w:t xml:space="preserve">Para crear un proyecto, el </w:t>
      </w:r>
      <w:r w:rsidR="00890ED7" w:rsidRPr="00890ED7">
        <w:rPr>
          <w:u w:val="single"/>
        </w:rPr>
        <w:t>A</w:t>
      </w:r>
      <w:r w:rsidRPr="00890ED7">
        <w:rPr>
          <w:u w:val="single"/>
        </w:rPr>
        <w:t>dministrador</w:t>
      </w:r>
      <w:r>
        <w:t xml:space="preserve">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6F7241">
      <w:pPr>
        <w:ind w:left="0" w:firstLine="0"/>
      </w:pPr>
      <w:r w:rsidRPr="006F7241">
        <w:rPr>
          <w:noProof/>
        </w:rPr>
        <w:lastRenderedPageBreak/>
        <w:drawing>
          <wp:inline distT="0" distB="0" distL="0" distR="0" wp14:anchorId="67858A20" wp14:editId="357DC788">
            <wp:extent cx="5400040" cy="1810385"/>
            <wp:effectExtent l="0" t="0" r="0" b="0"/>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11"/>
                    <a:stretch>
                      <a:fillRect/>
                    </a:stretch>
                  </pic:blipFill>
                  <pic:spPr>
                    <a:xfrm>
                      <a:off x="0" y="0"/>
                      <a:ext cx="5400040" cy="1810385"/>
                    </a:xfrm>
                    <a:prstGeom prst="rect">
                      <a:avLst/>
                    </a:prstGeom>
                  </pic:spPr>
                </pic:pic>
              </a:graphicData>
            </a:graphic>
          </wp:inline>
        </w:drawing>
      </w:r>
    </w:p>
    <w:p w14:paraId="39C7CE5C" w14:textId="088EDD86" w:rsidR="006F7241" w:rsidRDefault="006F7241" w:rsidP="006F7241">
      <w:pPr>
        <w:ind w:left="0" w:firstLine="0"/>
      </w:pPr>
      <w:r w:rsidRPr="006F7241">
        <w:rPr>
          <w:noProof/>
        </w:rPr>
        <w:drawing>
          <wp:inline distT="0" distB="0" distL="0" distR="0" wp14:anchorId="6BD510DA" wp14:editId="6065CBD0">
            <wp:extent cx="5400040" cy="2749550"/>
            <wp:effectExtent l="0" t="0" r="0" b="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12"/>
                    <a:stretch>
                      <a:fillRect/>
                    </a:stretch>
                  </pic:blipFill>
                  <pic:spPr>
                    <a:xfrm>
                      <a:off x="0" y="0"/>
                      <a:ext cx="5400040" cy="2749550"/>
                    </a:xfrm>
                    <a:prstGeom prst="rect">
                      <a:avLst/>
                    </a:prstGeom>
                  </pic:spPr>
                </pic:pic>
              </a:graphicData>
            </a:graphic>
          </wp:inline>
        </w:drawing>
      </w:r>
    </w:p>
    <w:p w14:paraId="69B933D3" w14:textId="22F3C08B" w:rsidR="0051529F" w:rsidRDefault="00803AA1" w:rsidP="00831C51">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855CB07" w:rsidR="005A5E7A" w:rsidRDefault="00E80505" w:rsidP="00831C51">
      <w:pPr>
        <w:ind w:left="0" w:firstLine="0"/>
        <w:jc w:val="both"/>
      </w:pPr>
      <w:r>
        <w:t>Para cada</w:t>
      </w:r>
      <w:r w:rsidR="00EE68E6">
        <w:t xml:space="preserve"> participante del proyecto</w:t>
      </w:r>
      <w:r>
        <w:t xml:space="preserve">, se debe registrar su rol, el cual puede ser </w:t>
      </w:r>
      <w:r w:rsidR="00890ED7">
        <w:rPr>
          <w:u w:val="single"/>
        </w:rPr>
        <w:t>D</w:t>
      </w:r>
      <w:r w:rsidRPr="00890ED7">
        <w:rPr>
          <w:u w:val="single"/>
        </w:rPr>
        <w:t>esarrollador</w:t>
      </w:r>
      <w:r>
        <w:t xml:space="preserve"> o </w:t>
      </w:r>
      <w:r w:rsidR="00B62F4B">
        <w:rPr>
          <w:u w:val="single"/>
        </w:rPr>
        <w:t>L</w:t>
      </w:r>
      <w:r w:rsidR="00D23BAF" w:rsidRPr="00B62F4B">
        <w:rPr>
          <w:u w:val="single"/>
        </w:rPr>
        <w:t>íder</w:t>
      </w:r>
      <w:r w:rsidRPr="00B62F4B">
        <w:rPr>
          <w:u w:val="single"/>
        </w:rPr>
        <w:t xml:space="preserve"> de proyecto</w:t>
      </w:r>
      <w:r>
        <w:t xml:space="preserve">. </w:t>
      </w:r>
    </w:p>
    <w:p w14:paraId="253C5EB1" w14:textId="4B3EBC08" w:rsidR="005A5E7A" w:rsidRDefault="00E80505" w:rsidP="00831C51">
      <w:pPr>
        <w:ind w:left="0" w:firstLine="0"/>
        <w:jc w:val="both"/>
      </w:pPr>
      <w:r>
        <w:t xml:space="preserve">Los </w:t>
      </w:r>
      <w:r w:rsidR="00890ED7">
        <w:rPr>
          <w:u w:val="single"/>
        </w:rPr>
        <w:t>D</w:t>
      </w:r>
      <w:r w:rsidRPr="00890ED7">
        <w:rPr>
          <w:u w:val="single"/>
        </w:rPr>
        <w:t>esarrolladores</w:t>
      </w:r>
      <w:r>
        <w:t xml:space="preserve">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2E670591" w:rsidR="00EE68E6" w:rsidRDefault="00E80505" w:rsidP="00831C51">
      <w:pPr>
        <w:ind w:left="0" w:firstLine="0"/>
        <w:jc w:val="both"/>
      </w:pPr>
      <w:r w:rsidRPr="00E80505">
        <w:t xml:space="preserve">El </w:t>
      </w:r>
      <w:r w:rsidR="00B62F4B">
        <w:rPr>
          <w:u w:val="single"/>
        </w:rPr>
        <w:t>L</w:t>
      </w:r>
      <w:r w:rsidRPr="00B62F4B">
        <w:rPr>
          <w:u w:val="single"/>
        </w:rPr>
        <w:t>íder de proyecto</w:t>
      </w:r>
      <w:r w:rsidRPr="00E80505">
        <w:t xml:space="preserve"> tiene acceso a todas las funciones de un </w:t>
      </w:r>
      <w:r w:rsidR="00890ED7">
        <w:rPr>
          <w:u w:val="single"/>
        </w:rPr>
        <w:t>D</w:t>
      </w:r>
      <w:r w:rsidRPr="00890ED7">
        <w:rPr>
          <w:u w:val="single"/>
        </w:rPr>
        <w:t>esarrollador</w:t>
      </w:r>
      <w:r w:rsidRPr="00E80505">
        <w:t>,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rPr>
          <w:noProof/>
        </w:rPr>
        <w:lastRenderedPageBreak/>
        <w:drawing>
          <wp:inline distT="0" distB="0" distL="0" distR="0" wp14:anchorId="4E8A57AD" wp14:editId="385E459C">
            <wp:extent cx="5400040" cy="2108835"/>
            <wp:effectExtent l="0" t="0" r="0" b="571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13"/>
                    <a:stretch>
                      <a:fillRect/>
                    </a:stretch>
                  </pic:blipFill>
                  <pic:spPr>
                    <a:xfrm>
                      <a:off x="0" y="0"/>
                      <a:ext cx="5400040" cy="2108835"/>
                    </a:xfrm>
                    <a:prstGeom prst="rect">
                      <a:avLst/>
                    </a:prstGeom>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rPr>
          <w:noProof/>
        </w:rPr>
        <w:drawing>
          <wp:inline distT="0" distB="0" distL="0" distR="0" wp14:anchorId="0D6DEF5E" wp14:editId="4CB53CD5">
            <wp:extent cx="5400040" cy="2122805"/>
            <wp:effectExtent l="0" t="0" r="0" b="0"/>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14"/>
                    <a:stretch>
                      <a:fillRect/>
                    </a:stretch>
                  </pic:blipFill>
                  <pic:spPr>
                    <a:xfrm>
                      <a:off x="0" y="0"/>
                      <a:ext cx="5400040" cy="2122805"/>
                    </a:xfrm>
                    <a:prstGeom prst="rect">
                      <a:avLst/>
                    </a:prstGeom>
                  </pic:spPr>
                </pic:pic>
              </a:graphicData>
            </a:graphic>
          </wp:inline>
        </w:drawing>
      </w:r>
    </w:p>
    <w:p w14:paraId="2C34776F" w14:textId="25D0A50E" w:rsidR="0051529F" w:rsidRDefault="0051529F" w:rsidP="006F7241">
      <w:pPr>
        <w:ind w:left="0" w:firstLine="0"/>
      </w:pPr>
      <w:r w:rsidRPr="0051529F">
        <w:rPr>
          <w:noProof/>
        </w:rPr>
        <w:drawing>
          <wp:inline distT="0" distB="0" distL="0" distR="0" wp14:anchorId="5058BFA9" wp14:editId="2C0EEE97">
            <wp:extent cx="5400040" cy="1799590"/>
            <wp:effectExtent l="0" t="0" r="0" b="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15"/>
                    <a:stretch>
                      <a:fillRect/>
                    </a:stretch>
                  </pic:blipFill>
                  <pic:spPr>
                    <a:xfrm>
                      <a:off x="0" y="0"/>
                      <a:ext cx="5400040" cy="1799590"/>
                    </a:xfrm>
                    <a:prstGeom prst="rect">
                      <a:avLst/>
                    </a:prstGeom>
                  </pic:spPr>
                </pic:pic>
              </a:graphicData>
            </a:graphic>
          </wp:inline>
        </w:drawing>
      </w:r>
    </w:p>
    <w:p w14:paraId="680EEB6F" w14:textId="424D96B5" w:rsidR="0051529F" w:rsidRDefault="0051529F" w:rsidP="006F7241">
      <w:pPr>
        <w:ind w:left="0" w:firstLine="0"/>
      </w:pPr>
      <w:r w:rsidRPr="0051529F">
        <w:rPr>
          <w:noProof/>
        </w:rPr>
        <w:lastRenderedPageBreak/>
        <w:drawing>
          <wp:inline distT="0" distB="0" distL="0" distR="0" wp14:anchorId="359B7BA4" wp14:editId="50FF69AC">
            <wp:extent cx="5400040" cy="7716520"/>
            <wp:effectExtent l="0" t="0" r="0" b="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16"/>
                    <a:stretch>
                      <a:fillRect/>
                    </a:stretch>
                  </pic:blipFill>
                  <pic:spPr>
                    <a:xfrm>
                      <a:off x="0" y="0"/>
                      <a:ext cx="5400040" cy="7716520"/>
                    </a:xfrm>
                    <a:prstGeom prst="rect">
                      <a:avLst/>
                    </a:prstGeom>
                  </pic:spPr>
                </pic:pic>
              </a:graphicData>
            </a:graphic>
          </wp:inline>
        </w:drawing>
      </w:r>
    </w:p>
    <w:p w14:paraId="469AC797" w14:textId="1C7D1A95" w:rsidR="0051529F" w:rsidRPr="00E12E97" w:rsidRDefault="00EE68E6" w:rsidP="00831C51">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D23BAF">
      <w:pPr>
        <w:pStyle w:val="Ttulo2"/>
      </w:pPr>
      <w:bookmarkStart w:id="35" w:name="_Toc201587407"/>
      <w:r>
        <w:lastRenderedPageBreak/>
        <w:t xml:space="preserve">3.3 </w:t>
      </w:r>
      <w:r w:rsidR="00E12E97">
        <w:t>Proceso de gestión de riesgos</w:t>
      </w:r>
      <w:bookmarkEnd w:id="35"/>
    </w:p>
    <w:p w14:paraId="6D14D3D6" w14:textId="1FA3736A" w:rsidR="00A650FE" w:rsidRDefault="00A650FE" w:rsidP="00831C51">
      <w:pPr>
        <w:ind w:left="0" w:firstLine="0"/>
        <w:jc w:val="both"/>
      </w:pPr>
      <w:r>
        <w:t xml:space="preserve">Una vez que el </w:t>
      </w:r>
      <w:r w:rsidR="00890ED7" w:rsidRPr="00890ED7">
        <w:rPr>
          <w:u w:val="single"/>
        </w:rPr>
        <w:t>A</w:t>
      </w:r>
      <w:r w:rsidRPr="00890ED7">
        <w:rPr>
          <w:u w:val="single"/>
        </w:rPr>
        <w:t>dministrador</w:t>
      </w:r>
      <w:r>
        <w:t xml:space="preserve">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A650FE">
      <w:pPr>
        <w:ind w:left="0" w:firstLine="0"/>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1121F6">
      <w:pPr>
        <w:pStyle w:val="Ttulo3"/>
      </w:pPr>
      <w:bookmarkStart w:id="36" w:name="_Toc201587408"/>
      <w:r>
        <w:t>Identificación</w:t>
      </w:r>
      <w:bookmarkEnd w:id="36"/>
    </w:p>
    <w:p w14:paraId="66DC7FA7" w14:textId="7C795FC3" w:rsidR="00A650FE" w:rsidRDefault="00A650FE" w:rsidP="00831C51">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A650FE">
      <w:pPr>
        <w:ind w:left="0" w:firstLine="0"/>
      </w:pPr>
      <w:r w:rsidRPr="00A650FE">
        <w:rPr>
          <w:noProof/>
        </w:rPr>
        <w:drawing>
          <wp:inline distT="0" distB="0" distL="0" distR="0" wp14:anchorId="070945B2" wp14:editId="575B9345">
            <wp:extent cx="5400040" cy="2749550"/>
            <wp:effectExtent l="0" t="0" r="0" b="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17"/>
                    <a:stretch>
                      <a:fillRect/>
                    </a:stretch>
                  </pic:blipFill>
                  <pic:spPr>
                    <a:xfrm>
                      <a:off x="0" y="0"/>
                      <a:ext cx="5400040" cy="2749550"/>
                    </a:xfrm>
                    <a:prstGeom prst="rect">
                      <a:avLst/>
                    </a:prstGeom>
                  </pic:spPr>
                </pic:pic>
              </a:graphicData>
            </a:graphic>
          </wp:inline>
        </w:drawing>
      </w:r>
    </w:p>
    <w:p w14:paraId="730FA286" w14:textId="51BDA4CE" w:rsidR="00A650FE" w:rsidRDefault="00A650FE" w:rsidP="00831C51">
      <w:pPr>
        <w:ind w:left="0" w:firstLine="0"/>
        <w:jc w:val="both"/>
      </w:pPr>
      <w:r>
        <w:t xml:space="preserve">Al inicio de cada iteración, los participantes del proyecto, tanto </w:t>
      </w:r>
      <w:r w:rsidR="00890ED7">
        <w:rPr>
          <w:u w:val="single"/>
        </w:rPr>
        <w:t>D</w:t>
      </w:r>
      <w:r w:rsidRPr="00890ED7">
        <w:rPr>
          <w:u w:val="single"/>
        </w:rPr>
        <w:t>esarrolladores</w:t>
      </w:r>
      <w:r>
        <w:t xml:space="preserve"> como </w:t>
      </w:r>
      <w:r w:rsidR="00890ED7" w:rsidRPr="00890ED7">
        <w:rPr>
          <w:u w:val="single"/>
        </w:rPr>
        <w:t>L</w:t>
      </w:r>
      <w:r w:rsidRPr="00890ED7">
        <w:rPr>
          <w:u w:val="single"/>
        </w:rPr>
        <w:t>íder de proyecto</w:t>
      </w:r>
      <w:r>
        <w:t>,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rPr>
          <w:noProof/>
        </w:rPr>
        <w:lastRenderedPageBreak/>
        <w:drawing>
          <wp:inline distT="0" distB="0" distL="0" distR="0" wp14:anchorId="4139F23D" wp14:editId="5EAD7661">
            <wp:extent cx="5400040" cy="3565525"/>
            <wp:effectExtent l="0" t="0" r="0" b="0"/>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8"/>
                    <a:stretch>
                      <a:fillRect/>
                    </a:stretch>
                  </pic:blipFill>
                  <pic:spPr>
                    <a:xfrm>
                      <a:off x="0" y="0"/>
                      <a:ext cx="5400040" cy="3565525"/>
                    </a:xfrm>
                    <a:prstGeom prst="rect">
                      <a:avLst/>
                    </a:prstGeom>
                  </pic:spPr>
                </pic:pic>
              </a:graphicData>
            </a:graphic>
          </wp:inline>
        </w:drawing>
      </w:r>
    </w:p>
    <w:p w14:paraId="4A501818" w14:textId="101AA8BF" w:rsidR="00E01E6B" w:rsidRDefault="00E01E6B" w:rsidP="00A650FE">
      <w:pPr>
        <w:ind w:left="0" w:firstLine="0"/>
      </w:pPr>
      <w:r w:rsidRPr="00E01E6B">
        <w:rPr>
          <w:noProof/>
        </w:rPr>
        <w:drawing>
          <wp:inline distT="0" distB="0" distL="0" distR="0" wp14:anchorId="69C85C6F" wp14:editId="3E2EBC95">
            <wp:extent cx="5400040" cy="2976245"/>
            <wp:effectExtent l="0" t="0" r="0" b="0"/>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19"/>
                    <a:stretch>
                      <a:fillRect/>
                    </a:stretch>
                  </pic:blipFill>
                  <pic:spPr>
                    <a:xfrm>
                      <a:off x="0" y="0"/>
                      <a:ext cx="5400040" cy="2976245"/>
                    </a:xfrm>
                    <a:prstGeom prst="rect">
                      <a:avLst/>
                    </a:prstGeom>
                  </pic:spPr>
                </pic:pic>
              </a:graphicData>
            </a:graphic>
          </wp:inline>
        </w:drawing>
      </w:r>
    </w:p>
    <w:p w14:paraId="39D24C00" w14:textId="77777777" w:rsidR="001121F6" w:rsidRDefault="001121F6">
      <w:pPr>
        <w:rPr>
          <w:rFonts w:asciiTheme="majorHAnsi" w:eastAsiaTheme="majorEastAsia" w:hAnsiTheme="majorHAnsi" w:cstheme="majorBidi"/>
          <w:b/>
          <w:bCs/>
          <w:color w:val="4F81BD" w:themeColor="accent1"/>
        </w:rPr>
      </w:pPr>
      <w:r>
        <w:br w:type="page"/>
      </w:r>
    </w:p>
    <w:p w14:paraId="093B2AE7" w14:textId="2ACDF239" w:rsidR="001121F6" w:rsidRDefault="001121F6" w:rsidP="001121F6">
      <w:pPr>
        <w:pStyle w:val="Ttulo3"/>
      </w:pPr>
      <w:bookmarkStart w:id="37" w:name="_Toc201587409"/>
      <w:r>
        <w:lastRenderedPageBreak/>
        <w:t>Evaluación</w:t>
      </w:r>
      <w:bookmarkEnd w:id="37"/>
    </w:p>
    <w:p w14:paraId="4C8F71B1" w14:textId="3609832B" w:rsidR="00CA336F" w:rsidRDefault="00E01E6B" w:rsidP="00831C51">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rPr>
          <w:noProof/>
        </w:rPr>
        <w:drawing>
          <wp:inline distT="0" distB="0" distL="0" distR="0" wp14:anchorId="4A5CF3B4" wp14:editId="40C35A25">
            <wp:extent cx="5400040" cy="5499100"/>
            <wp:effectExtent l="0" t="0" r="0" b="635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20"/>
                    <a:stretch>
                      <a:fillRect/>
                    </a:stretch>
                  </pic:blipFill>
                  <pic:spPr>
                    <a:xfrm>
                      <a:off x="0" y="0"/>
                      <a:ext cx="5400040" cy="5499100"/>
                    </a:xfrm>
                    <a:prstGeom prst="rect">
                      <a:avLst/>
                    </a:prstGeom>
                  </pic:spPr>
                </pic:pic>
              </a:graphicData>
            </a:graphic>
          </wp:inline>
        </w:drawing>
      </w:r>
    </w:p>
    <w:p w14:paraId="348B6F15" w14:textId="77777777" w:rsidR="005F28CE" w:rsidRDefault="005F28CE" w:rsidP="00A650FE">
      <w:pPr>
        <w:ind w:left="0" w:firstLine="0"/>
      </w:pPr>
      <w:r w:rsidRPr="005F28CE">
        <w:rPr>
          <w:noProof/>
        </w:rPr>
        <w:lastRenderedPageBreak/>
        <w:drawing>
          <wp:inline distT="0" distB="0" distL="0" distR="0" wp14:anchorId="1F3AC242" wp14:editId="40865410">
            <wp:extent cx="5400040" cy="4270375"/>
            <wp:effectExtent l="0" t="0" r="0" b="0"/>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21"/>
                    <a:stretch>
                      <a:fillRect/>
                    </a:stretch>
                  </pic:blipFill>
                  <pic:spPr>
                    <a:xfrm>
                      <a:off x="0" y="0"/>
                      <a:ext cx="5400040" cy="4270375"/>
                    </a:xfrm>
                    <a:prstGeom prst="rect">
                      <a:avLst/>
                    </a:prstGeom>
                  </pic:spPr>
                </pic:pic>
              </a:graphicData>
            </a:graphic>
          </wp:inline>
        </w:drawing>
      </w:r>
    </w:p>
    <w:p w14:paraId="7F0E85A2" w14:textId="77777777" w:rsidR="009D4931" w:rsidRDefault="005F28CE" w:rsidP="00A650FE">
      <w:pPr>
        <w:ind w:left="0" w:firstLine="0"/>
      </w:pPr>
      <w:r w:rsidRPr="005F28CE">
        <w:rPr>
          <w:noProof/>
        </w:rPr>
        <w:lastRenderedPageBreak/>
        <w:drawing>
          <wp:inline distT="0" distB="0" distL="0" distR="0" wp14:anchorId="475B097E" wp14:editId="46112A10">
            <wp:extent cx="5400040" cy="5499100"/>
            <wp:effectExtent l="0" t="0" r="0" b="635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22"/>
                    <a:stretch>
                      <a:fillRect/>
                    </a:stretch>
                  </pic:blipFill>
                  <pic:spPr>
                    <a:xfrm>
                      <a:off x="0" y="0"/>
                      <a:ext cx="5400040" cy="5499100"/>
                    </a:xfrm>
                    <a:prstGeom prst="rect">
                      <a:avLst/>
                    </a:prstGeom>
                  </pic:spPr>
                </pic:pic>
              </a:graphicData>
            </a:graphic>
          </wp:inline>
        </w:drawing>
      </w:r>
    </w:p>
    <w:p w14:paraId="310B8484" w14:textId="77777777" w:rsidR="001121F6" w:rsidRDefault="001121F6">
      <w:r>
        <w:br w:type="page"/>
      </w:r>
    </w:p>
    <w:p w14:paraId="48C42873" w14:textId="1DF308F1" w:rsidR="001121F6" w:rsidRDefault="001121F6" w:rsidP="001121F6">
      <w:pPr>
        <w:pStyle w:val="Ttulo3"/>
      </w:pPr>
      <w:bookmarkStart w:id="38" w:name="_Toc201587410"/>
      <w:r>
        <w:lastRenderedPageBreak/>
        <w:t>Planificación</w:t>
      </w:r>
      <w:bookmarkEnd w:id="38"/>
    </w:p>
    <w:p w14:paraId="5E19AF67" w14:textId="21E77D71" w:rsidR="0026013B" w:rsidRDefault="0026013B" w:rsidP="00831C51">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4DBE17AD" w:rsidR="00605BF1" w:rsidRDefault="0026013B" w:rsidP="00831C51">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00890ED7">
        <w:rPr>
          <w:u w:val="single"/>
        </w:rPr>
        <w:t>L</w:t>
      </w:r>
      <w:r w:rsidRPr="00831C51">
        <w:rPr>
          <w:u w:val="single"/>
        </w:rPr>
        <w:t>íder de proyecto</w:t>
      </w:r>
      <w:r>
        <w:t xml:space="preserve"> debería modificar la evaluación realizada en la sección de monitoreo).</w:t>
      </w:r>
    </w:p>
    <w:p w14:paraId="44A81179" w14:textId="77777777" w:rsidR="009D4931" w:rsidRDefault="009D4931" w:rsidP="00A650FE">
      <w:pPr>
        <w:ind w:left="0" w:firstLine="0"/>
      </w:pPr>
      <w:r w:rsidRPr="009D4931">
        <w:rPr>
          <w:noProof/>
        </w:rPr>
        <w:drawing>
          <wp:inline distT="0" distB="0" distL="0" distR="0" wp14:anchorId="0A47227D" wp14:editId="0932B938">
            <wp:extent cx="5400040" cy="5499100"/>
            <wp:effectExtent l="0" t="0" r="0" b="635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23"/>
                    <a:stretch>
                      <a:fillRect/>
                    </a:stretch>
                  </pic:blipFill>
                  <pic:spPr>
                    <a:xfrm>
                      <a:off x="0" y="0"/>
                      <a:ext cx="5400040" cy="5499100"/>
                    </a:xfrm>
                    <a:prstGeom prst="rect">
                      <a:avLst/>
                    </a:prstGeom>
                  </pic:spPr>
                </pic:pic>
              </a:graphicData>
            </a:graphic>
          </wp:inline>
        </w:drawing>
      </w:r>
    </w:p>
    <w:p w14:paraId="570EFF03" w14:textId="77777777" w:rsidR="0094320F" w:rsidRDefault="00605BF1" w:rsidP="00A650FE">
      <w:pPr>
        <w:ind w:left="0" w:firstLine="0"/>
      </w:pPr>
      <w:r w:rsidRPr="00605BF1">
        <w:rPr>
          <w:noProof/>
        </w:rPr>
        <w:lastRenderedPageBreak/>
        <w:drawing>
          <wp:inline distT="0" distB="0" distL="0" distR="0" wp14:anchorId="1337A10D" wp14:editId="36351BE9">
            <wp:extent cx="5400040" cy="2976245"/>
            <wp:effectExtent l="0" t="0" r="0" b="0"/>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24"/>
                    <a:stretch>
                      <a:fillRect/>
                    </a:stretch>
                  </pic:blipFill>
                  <pic:spPr>
                    <a:xfrm>
                      <a:off x="0" y="0"/>
                      <a:ext cx="5400040" cy="2976245"/>
                    </a:xfrm>
                    <a:prstGeom prst="rect">
                      <a:avLst/>
                    </a:prstGeom>
                  </pic:spPr>
                </pic:pic>
              </a:graphicData>
            </a:graphic>
          </wp:inline>
        </w:drawing>
      </w:r>
    </w:p>
    <w:p w14:paraId="2D7A00BF" w14:textId="77777777" w:rsidR="0094320F" w:rsidRDefault="0094320F" w:rsidP="00A650FE">
      <w:pPr>
        <w:ind w:left="0" w:firstLine="0"/>
      </w:pPr>
      <w:r w:rsidRPr="0094320F">
        <w:rPr>
          <w:noProof/>
        </w:rPr>
        <w:drawing>
          <wp:inline distT="0" distB="0" distL="0" distR="0" wp14:anchorId="3209FF71" wp14:editId="5BAB0648">
            <wp:extent cx="5400040" cy="2886710"/>
            <wp:effectExtent l="0" t="0" r="0" b="889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25"/>
                    <a:stretch>
                      <a:fillRect/>
                    </a:stretch>
                  </pic:blipFill>
                  <pic:spPr>
                    <a:xfrm>
                      <a:off x="0" y="0"/>
                      <a:ext cx="5400040" cy="2886710"/>
                    </a:xfrm>
                    <a:prstGeom prst="rect">
                      <a:avLst/>
                    </a:prstGeom>
                  </pic:spPr>
                </pic:pic>
              </a:graphicData>
            </a:graphic>
          </wp:inline>
        </w:drawing>
      </w:r>
    </w:p>
    <w:p w14:paraId="633F76D1" w14:textId="77777777" w:rsidR="007E2681" w:rsidRDefault="0094320F" w:rsidP="00A650FE">
      <w:pPr>
        <w:ind w:left="0" w:firstLine="0"/>
      </w:pPr>
      <w:r w:rsidRPr="0094320F">
        <w:rPr>
          <w:noProof/>
        </w:rPr>
        <w:lastRenderedPageBreak/>
        <w:drawing>
          <wp:inline distT="0" distB="0" distL="0" distR="0" wp14:anchorId="1687BDD7" wp14:editId="0DD60CAC">
            <wp:extent cx="5400040" cy="5086985"/>
            <wp:effectExtent l="0" t="0" r="0" b="0"/>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26"/>
                    <a:stretch>
                      <a:fillRect/>
                    </a:stretch>
                  </pic:blipFill>
                  <pic:spPr>
                    <a:xfrm>
                      <a:off x="0" y="0"/>
                      <a:ext cx="5400040" cy="5086985"/>
                    </a:xfrm>
                    <a:prstGeom prst="rect">
                      <a:avLst/>
                    </a:prstGeom>
                  </pic:spPr>
                </pic:pic>
              </a:graphicData>
            </a:graphic>
          </wp:inline>
        </w:drawing>
      </w:r>
    </w:p>
    <w:p w14:paraId="41657BFA" w14:textId="77777777" w:rsidR="007E2681" w:rsidRDefault="007E2681" w:rsidP="00A650FE">
      <w:pPr>
        <w:ind w:left="0" w:firstLine="0"/>
      </w:pPr>
      <w:r w:rsidRPr="007E2681">
        <w:rPr>
          <w:noProof/>
        </w:rPr>
        <w:lastRenderedPageBreak/>
        <w:drawing>
          <wp:inline distT="0" distB="0" distL="0" distR="0" wp14:anchorId="1D3182A7" wp14:editId="53CF2F25">
            <wp:extent cx="5400040" cy="5499100"/>
            <wp:effectExtent l="0" t="0" r="0" b="635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27"/>
                    <a:stretch>
                      <a:fillRect/>
                    </a:stretch>
                  </pic:blipFill>
                  <pic:spPr>
                    <a:xfrm>
                      <a:off x="0" y="0"/>
                      <a:ext cx="5400040" cy="5499100"/>
                    </a:xfrm>
                    <a:prstGeom prst="rect">
                      <a:avLst/>
                    </a:prstGeom>
                  </pic:spPr>
                </pic:pic>
              </a:graphicData>
            </a:graphic>
          </wp:inline>
        </w:drawing>
      </w:r>
    </w:p>
    <w:p w14:paraId="1AD79740" w14:textId="752FE4FB" w:rsidR="007E2681" w:rsidRDefault="007E2681" w:rsidP="00831C51">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31C51">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A650FE">
      <w:pPr>
        <w:ind w:left="0" w:firstLine="0"/>
      </w:pPr>
      <w:r w:rsidRPr="007E2681">
        <w:rPr>
          <w:noProof/>
        </w:rPr>
        <w:lastRenderedPageBreak/>
        <w:drawing>
          <wp:inline distT="0" distB="0" distL="0" distR="0" wp14:anchorId="2EA4985A" wp14:editId="12F8752B">
            <wp:extent cx="5400040" cy="2926715"/>
            <wp:effectExtent l="0" t="0" r="0" b="698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8"/>
                    <a:stretch>
                      <a:fillRect/>
                    </a:stretch>
                  </pic:blipFill>
                  <pic:spPr>
                    <a:xfrm>
                      <a:off x="0" y="0"/>
                      <a:ext cx="5400040" cy="2926715"/>
                    </a:xfrm>
                    <a:prstGeom prst="rect">
                      <a:avLst/>
                    </a:prstGeom>
                  </pic:spPr>
                </pic:pic>
              </a:graphicData>
            </a:graphic>
          </wp:inline>
        </w:drawing>
      </w:r>
      <w:r>
        <w:t xml:space="preserve"> </w:t>
      </w:r>
    </w:p>
    <w:p w14:paraId="75CF81EB" w14:textId="77777777" w:rsidR="0079534A" w:rsidRDefault="007E2681" w:rsidP="00A650FE">
      <w:pPr>
        <w:ind w:left="0" w:firstLine="0"/>
      </w:pPr>
      <w:r w:rsidRPr="007E2681">
        <w:rPr>
          <w:noProof/>
        </w:rPr>
        <w:drawing>
          <wp:inline distT="0" distB="0" distL="0" distR="0" wp14:anchorId="575BCCF0" wp14:editId="513F5915">
            <wp:extent cx="5400040" cy="3619500"/>
            <wp:effectExtent l="0" t="0" r="0" b="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29"/>
                    <a:stretch>
                      <a:fillRect/>
                    </a:stretch>
                  </pic:blipFill>
                  <pic:spPr>
                    <a:xfrm>
                      <a:off x="0" y="0"/>
                      <a:ext cx="5400040" cy="3619500"/>
                    </a:xfrm>
                    <a:prstGeom prst="rect">
                      <a:avLst/>
                    </a:prstGeom>
                  </pic:spPr>
                </pic:pic>
              </a:graphicData>
            </a:graphic>
          </wp:inline>
        </w:drawing>
      </w:r>
    </w:p>
    <w:p w14:paraId="672E4871" w14:textId="77777777" w:rsidR="001121F6" w:rsidRDefault="001121F6">
      <w:pPr>
        <w:rPr>
          <w:rFonts w:asciiTheme="majorHAnsi" w:eastAsiaTheme="majorEastAsia" w:hAnsiTheme="majorHAnsi" w:cstheme="majorBidi"/>
          <w:b/>
          <w:bCs/>
          <w:color w:val="4F81BD" w:themeColor="accent1"/>
        </w:rPr>
      </w:pPr>
      <w:r>
        <w:br w:type="page"/>
      </w:r>
    </w:p>
    <w:p w14:paraId="498DB136" w14:textId="77777777" w:rsidR="001121F6" w:rsidRDefault="001121F6" w:rsidP="003C5661">
      <w:pPr>
        <w:pStyle w:val="Ttulo3"/>
      </w:pPr>
      <w:bookmarkStart w:id="39" w:name="_Toc201587411"/>
      <w:r>
        <w:lastRenderedPageBreak/>
        <w:t>Registro de incidencias</w:t>
      </w:r>
      <w:bookmarkEnd w:id="39"/>
    </w:p>
    <w:p w14:paraId="0D8574C9" w14:textId="5FFED237" w:rsidR="001121F6" w:rsidRPr="003C5661" w:rsidRDefault="00B77F70" w:rsidP="00831C51">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AA18A0">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1121F6">
      <w:pPr>
        <w:pStyle w:val="Sinespaciado"/>
      </w:pPr>
    </w:p>
    <w:p w14:paraId="6DABA77E" w14:textId="77777777" w:rsidR="001121F6" w:rsidRDefault="001121F6" w:rsidP="001121F6">
      <w:pPr>
        <w:pStyle w:val="Sinespaciado"/>
        <w:ind w:left="708" w:hanging="708"/>
      </w:pPr>
      <w:r w:rsidRPr="001121F6">
        <w:rPr>
          <w:noProof/>
        </w:rPr>
        <w:drawing>
          <wp:inline distT="0" distB="0" distL="0" distR="0" wp14:anchorId="4DE89CDD" wp14:editId="372455F9">
            <wp:extent cx="5400040" cy="2749550"/>
            <wp:effectExtent l="0" t="0" r="0" b="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30"/>
                    <a:stretch>
                      <a:fillRect/>
                    </a:stretch>
                  </pic:blipFill>
                  <pic:spPr>
                    <a:xfrm>
                      <a:off x="0" y="0"/>
                      <a:ext cx="5400040" cy="2749550"/>
                    </a:xfrm>
                    <a:prstGeom prst="rect">
                      <a:avLst/>
                    </a:prstGeom>
                  </pic:spPr>
                </pic:pic>
              </a:graphicData>
            </a:graphic>
          </wp:inline>
        </w:drawing>
      </w:r>
    </w:p>
    <w:p w14:paraId="10ED576E" w14:textId="77777777" w:rsidR="001121F6" w:rsidRDefault="001121F6" w:rsidP="001121F6">
      <w:pPr>
        <w:pStyle w:val="Sinespaciado"/>
        <w:ind w:left="708" w:hanging="708"/>
      </w:pPr>
      <w:r w:rsidRPr="001121F6">
        <w:rPr>
          <w:noProof/>
        </w:rPr>
        <w:lastRenderedPageBreak/>
        <w:drawing>
          <wp:inline distT="0" distB="0" distL="0" distR="0" wp14:anchorId="5F7FC02D" wp14:editId="476DBA61">
            <wp:extent cx="5400040" cy="5668010"/>
            <wp:effectExtent l="0" t="0" r="0" b="889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31"/>
                    <a:stretch>
                      <a:fillRect/>
                    </a:stretch>
                  </pic:blipFill>
                  <pic:spPr>
                    <a:xfrm>
                      <a:off x="0" y="0"/>
                      <a:ext cx="5400040" cy="5668010"/>
                    </a:xfrm>
                    <a:prstGeom prst="rect">
                      <a:avLst/>
                    </a:prstGeom>
                  </pic:spPr>
                </pic:pic>
              </a:graphicData>
            </a:graphic>
          </wp:inline>
        </w:drawing>
      </w:r>
    </w:p>
    <w:p w14:paraId="74CB7CAD" w14:textId="77777777" w:rsidR="001121F6" w:rsidRDefault="001121F6" w:rsidP="001121F6">
      <w:pPr>
        <w:pStyle w:val="Sinespaciado"/>
        <w:ind w:left="708" w:hanging="708"/>
      </w:pPr>
      <w:r w:rsidRPr="001121F6">
        <w:rPr>
          <w:noProof/>
        </w:rPr>
        <w:lastRenderedPageBreak/>
        <w:drawing>
          <wp:inline distT="0" distB="0" distL="0" distR="0" wp14:anchorId="1537556C" wp14:editId="4A98E25C">
            <wp:extent cx="5400040" cy="3330575"/>
            <wp:effectExtent l="0" t="0" r="0" b="317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32"/>
                    <a:stretch>
                      <a:fillRect/>
                    </a:stretch>
                  </pic:blipFill>
                  <pic:spPr>
                    <a:xfrm>
                      <a:off x="0" y="0"/>
                      <a:ext cx="5400040" cy="3330575"/>
                    </a:xfrm>
                    <a:prstGeom prst="rect">
                      <a:avLst/>
                    </a:prstGeom>
                  </pic:spPr>
                </pic:pic>
              </a:graphicData>
            </a:graphic>
          </wp:inline>
        </w:drawing>
      </w:r>
    </w:p>
    <w:p w14:paraId="79107B55" w14:textId="77777777" w:rsidR="00B77F70" w:rsidRDefault="00B77F70" w:rsidP="00B77F70">
      <w:pPr>
        <w:pStyle w:val="Sinespaciado"/>
      </w:pPr>
    </w:p>
    <w:p w14:paraId="3F858963" w14:textId="77777777" w:rsidR="00B77F70" w:rsidRDefault="00B77F70">
      <w:pPr>
        <w:rPr>
          <w:rFonts w:asciiTheme="majorHAnsi" w:eastAsiaTheme="majorEastAsia" w:hAnsiTheme="majorHAnsi" w:cstheme="majorBidi"/>
          <w:b/>
          <w:bCs/>
          <w:color w:val="4F81BD" w:themeColor="accent1"/>
        </w:rPr>
      </w:pPr>
      <w:r>
        <w:br w:type="page"/>
      </w:r>
    </w:p>
    <w:p w14:paraId="76267323" w14:textId="6DC82E23" w:rsidR="00B77F70" w:rsidRDefault="00204C63" w:rsidP="00B77F70">
      <w:pPr>
        <w:pStyle w:val="Ttulo3"/>
      </w:pPr>
      <w:bookmarkStart w:id="40" w:name="_Toc201587412"/>
      <w:r>
        <w:lastRenderedPageBreak/>
        <w:t>Siguientes</w:t>
      </w:r>
      <w:r w:rsidR="00B77F70">
        <w:t xml:space="preserve"> iteraciones</w:t>
      </w:r>
      <w:bookmarkEnd w:id="40"/>
    </w:p>
    <w:p w14:paraId="759FD420" w14:textId="39CA495A" w:rsidR="003C5661" w:rsidRDefault="00B77F70" w:rsidP="00AA18A0">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3C5661">
      <w:pPr>
        <w:ind w:left="0" w:firstLine="0"/>
      </w:pPr>
      <w:r w:rsidRPr="001535B7">
        <w:rPr>
          <w:noProof/>
        </w:rPr>
        <w:drawing>
          <wp:inline distT="0" distB="0" distL="0" distR="0" wp14:anchorId="4398B1D7" wp14:editId="46AB441E">
            <wp:extent cx="5400040" cy="5499100"/>
            <wp:effectExtent l="0" t="0" r="0" b="635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33"/>
                    <a:stretch>
                      <a:fillRect/>
                    </a:stretch>
                  </pic:blipFill>
                  <pic:spPr>
                    <a:xfrm>
                      <a:off x="0" y="0"/>
                      <a:ext cx="5400040" cy="5499100"/>
                    </a:xfrm>
                    <a:prstGeom prst="rect">
                      <a:avLst/>
                    </a:prstGeom>
                  </pic:spPr>
                </pic:pic>
              </a:graphicData>
            </a:graphic>
          </wp:inline>
        </w:drawing>
      </w:r>
    </w:p>
    <w:p w14:paraId="77384227" w14:textId="77777777" w:rsidR="003C5661" w:rsidRDefault="003C5661" w:rsidP="00AA18A0">
      <w:pPr>
        <w:ind w:left="0" w:firstLine="0"/>
        <w:jc w:val="both"/>
      </w:pPr>
      <w:r>
        <w:t>A partir de este punto, se debe reiterar el proceso descrito para cada iteración, hasta que finalice el proyecto.</w:t>
      </w:r>
    </w:p>
    <w:p w14:paraId="7A5C4803" w14:textId="0435704F" w:rsidR="003C5661" w:rsidRDefault="003C5661" w:rsidP="00AA18A0">
      <w:pPr>
        <w:ind w:left="0" w:firstLine="0"/>
        <w:jc w:val="both"/>
      </w:pPr>
      <w:r>
        <w:t xml:space="preserve">Una vez finalizado el proyecto, el </w:t>
      </w:r>
      <w:r w:rsidR="00890ED7" w:rsidRPr="00890ED7">
        <w:rPr>
          <w:u w:val="single"/>
        </w:rPr>
        <w:t>A</w:t>
      </w:r>
      <w:r w:rsidRPr="00890ED7">
        <w:rPr>
          <w:u w:val="single"/>
        </w:rPr>
        <w:t>dministrador</w:t>
      </w:r>
      <w:r>
        <w:t xml:space="preserve"> debe ingresar a “Ver proyecto” en la lista de proyectos y cambiar su estado a finalizado.</w:t>
      </w:r>
    </w:p>
    <w:p w14:paraId="0801AA12" w14:textId="6BD18423" w:rsidR="00E12E97" w:rsidRPr="00E12E97" w:rsidRDefault="003C5661" w:rsidP="003C5661">
      <w:pPr>
        <w:ind w:left="0" w:firstLine="0"/>
      </w:pPr>
      <w:r w:rsidRPr="003C5661">
        <w:rPr>
          <w:noProof/>
        </w:rPr>
        <w:lastRenderedPageBreak/>
        <w:drawing>
          <wp:inline distT="0" distB="0" distL="0" distR="0" wp14:anchorId="5FC71D1D" wp14:editId="29337292">
            <wp:extent cx="5400040" cy="6925310"/>
            <wp:effectExtent l="0" t="0" r="0" b="889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34"/>
                    <a:stretch>
                      <a:fillRect/>
                    </a:stretch>
                  </pic:blipFill>
                  <pic:spPr>
                    <a:xfrm>
                      <a:off x="0" y="0"/>
                      <a:ext cx="5400040" cy="6925310"/>
                    </a:xfrm>
                    <a:prstGeom prst="rect">
                      <a:avLst/>
                    </a:prstGeom>
                  </pic:spPr>
                </pic:pic>
              </a:graphicData>
            </a:graphic>
          </wp:inline>
        </w:drawing>
      </w:r>
      <w:r w:rsidR="00E12E97">
        <w:br w:type="page"/>
      </w:r>
    </w:p>
    <w:p w14:paraId="691DBF66" w14:textId="2588B12C" w:rsidR="00E7283F" w:rsidRDefault="00E7283F" w:rsidP="00E7283F">
      <w:pPr>
        <w:pStyle w:val="PSI-Ttulo1"/>
      </w:pPr>
      <w:bookmarkStart w:id="41" w:name="_Toc201587413"/>
      <w:r w:rsidRPr="00E7283F">
        <w:lastRenderedPageBreak/>
        <w:t>Anexo</w:t>
      </w:r>
      <w:bookmarkEnd w:id="41"/>
      <w:r>
        <w:t xml:space="preserve"> </w:t>
      </w:r>
    </w:p>
    <w:p w14:paraId="35449E3F" w14:textId="77777777" w:rsidR="00E7283F" w:rsidRDefault="00E7283F" w:rsidP="00147BFF">
      <w:pPr>
        <w:pStyle w:val="PSI-Ttulo2"/>
      </w:pPr>
      <w:bookmarkStart w:id="42" w:name="_Toc163827985"/>
      <w:bookmarkStart w:id="43" w:name="_Toc201587414"/>
      <w:r w:rsidRPr="005371C7">
        <w:t>Guía rápida de Botones</w:t>
      </w:r>
      <w:bookmarkEnd w:id="42"/>
      <w:bookmarkEnd w:id="43"/>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AA18A0">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AA18A0">
      <w:pPr>
        <w:jc w:val="both"/>
      </w:pPr>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35"/>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6"/>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36"/>
      <w:footerReference w:type="default" r:id="rId137"/>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E3133" w14:textId="77777777" w:rsidR="00EF6094" w:rsidRDefault="00EF6094" w:rsidP="00C94FBE">
      <w:pPr>
        <w:spacing w:before="0" w:line="240" w:lineRule="auto"/>
      </w:pPr>
      <w:r>
        <w:separator/>
      </w:r>
    </w:p>
    <w:p w14:paraId="383252C9" w14:textId="77777777" w:rsidR="00EF6094" w:rsidRDefault="00EF6094"/>
  </w:endnote>
  <w:endnote w:type="continuationSeparator" w:id="0">
    <w:p w14:paraId="4D5312DB" w14:textId="77777777" w:rsidR="00EF6094" w:rsidRDefault="00EF6094" w:rsidP="00C94FBE">
      <w:pPr>
        <w:spacing w:before="0" w:line="240" w:lineRule="auto"/>
      </w:pPr>
      <w:r>
        <w:continuationSeparator/>
      </w:r>
    </w:p>
    <w:p w14:paraId="07072884" w14:textId="77777777" w:rsidR="00EF6094" w:rsidRDefault="00EF60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C1371C" w14:textId="77777777" w:rsidR="00EF6094" w:rsidRDefault="00EF6094" w:rsidP="00C94FBE">
      <w:pPr>
        <w:spacing w:before="0" w:line="240" w:lineRule="auto"/>
      </w:pPr>
      <w:r>
        <w:separator/>
      </w:r>
    </w:p>
    <w:p w14:paraId="346C2B94" w14:textId="77777777" w:rsidR="00EF6094" w:rsidRDefault="00EF6094"/>
  </w:footnote>
  <w:footnote w:type="continuationSeparator" w:id="0">
    <w:p w14:paraId="404A1FE0" w14:textId="77777777" w:rsidR="00EF6094" w:rsidRDefault="00EF6094" w:rsidP="00C94FBE">
      <w:pPr>
        <w:spacing w:before="0" w:line="240" w:lineRule="auto"/>
      </w:pPr>
      <w:r>
        <w:continuationSeparator/>
      </w:r>
    </w:p>
    <w:p w14:paraId="76B5999B" w14:textId="77777777" w:rsidR="00EF6094" w:rsidRDefault="00EF60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9"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5"/>
  </w:num>
  <w:num w:numId="3" w16cid:durableId="210962895">
    <w:abstractNumId w:val="15"/>
  </w:num>
  <w:num w:numId="4" w16cid:durableId="1718967311">
    <w:abstractNumId w:val="15"/>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0"/>
  </w:num>
  <w:num w:numId="10" w16cid:durableId="975841190">
    <w:abstractNumId w:val="22"/>
  </w:num>
  <w:num w:numId="11" w16cid:durableId="1776444047">
    <w:abstractNumId w:val="7"/>
  </w:num>
  <w:num w:numId="12" w16cid:durableId="286010898">
    <w:abstractNumId w:val="17"/>
  </w:num>
  <w:num w:numId="13" w16cid:durableId="183135901">
    <w:abstractNumId w:val="0"/>
  </w:num>
  <w:num w:numId="14" w16cid:durableId="417604309">
    <w:abstractNumId w:val="19"/>
  </w:num>
  <w:num w:numId="15" w16cid:durableId="1877278920">
    <w:abstractNumId w:val="9"/>
  </w:num>
  <w:num w:numId="16" w16cid:durableId="977537227">
    <w:abstractNumId w:val="21"/>
  </w:num>
  <w:num w:numId="17" w16cid:durableId="264971083">
    <w:abstractNumId w:val="12"/>
  </w:num>
  <w:num w:numId="18" w16cid:durableId="342098046">
    <w:abstractNumId w:val="5"/>
  </w:num>
  <w:num w:numId="19" w16cid:durableId="2040549043">
    <w:abstractNumId w:val="18"/>
  </w:num>
  <w:num w:numId="20" w16cid:durableId="554513808">
    <w:abstractNumId w:val="6"/>
  </w:num>
  <w:num w:numId="21" w16cid:durableId="114325380">
    <w:abstractNumId w:val="16"/>
  </w:num>
  <w:num w:numId="22" w16cid:durableId="359163665">
    <w:abstractNumId w:val="14"/>
  </w:num>
  <w:num w:numId="23" w16cid:durableId="924916575">
    <w:abstractNumId w:val="13"/>
  </w:num>
  <w:num w:numId="24" w16cid:durableId="2054771888">
    <w:abstractNumId w:val="8"/>
  </w:num>
  <w:num w:numId="25" w16cid:durableId="948124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5F92"/>
    <w:rsid w:val="001F6728"/>
    <w:rsid w:val="00204C63"/>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289B"/>
    <w:rsid w:val="007D4674"/>
    <w:rsid w:val="007D5CE9"/>
    <w:rsid w:val="007D7477"/>
    <w:rsid w:val="007E24D2"/>
    <w:rsid w:val="007E2681"/>
    <w:rsid w:val="007E4102"/>
    <w:rsid w:val="007E65AD"/>
    <w:rsid w:val="007E66A5"/>
    <w:rsid w:val="007F38C0"/>
    <w:rsid w:val="00801130"/>
    <w:rsid w:val="00803AA1"/>
    <w:rsid w:val="008041CE"/>
    <w:rsid w:val="008075DD"/>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0ED7"/>
    <w:rsid w:val="0089549F"/>
    <w:rsid w:val="00895821"/>
    <w:rsid w:val="008970F4"/>
    <w:rsid w:val="00897F31"/>
    <w:rsid w:val="008B1983"/>
    <w:rsid w:val="008B3B0F"/>
    <w:rsid w:val="008C36AB"/>
    <w:rsid w:val="008E0614"/>
    <w:rsid w:val="008E31DC"/>
    <w:rsid w:val="008E48FB"/>
    <w:rsid w:val="008F3AE0"/>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E7482"/>
    <w:rsid w:val="009F1AD2"/>
    <w:rsid w:val="009F4449"/>
    <w:rsid w:val="009F704D"/>
    <w:rsid w:val="00A0436A"/>
    <w:rsid w:val="00A05159"/>
    <w:rsid w:val="00A12B5B"/>
    <w:rsid w:val="00A13C94"/>
    <w:rsid w:val="00A13DBA"/>
    <w:rsid w:val="00A20224"/>
    <w:rsid w:val="00A2496D"/>
    <w:rsid w:val="00A2757B"/>
    <w:rsid w:val="00A45630"/>
    <w:rsid w:val="00A50ABB"/>
    <w:rsid w:val="00A650FE"/>
    <w:rsid w:val="00A670E3"/>
    <w:rsid w:val="00A7175D"/>
    <w:rsid w:val="00A77198"/>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2F4B"/>
    <w:rsid w:val="00B64180"/>
    <w:rsid w:val="00B65E8E"/>
    <w:rsid w:val="00B754F0"/>
    <w:rsid w:val="00B768A8"/>
    <w:rsid w:val="00B77F48"/>
    <w:rsid w:val="00B77F70"/>
    <w:rsid w:val="00B85DBB"/>
    <w:rsid w:val="00B909DC"/>
    <w:rsid w:val="00B92D9A"/>
    <w:rsid w:val="00B95BBE"/>
    <w:rsid w:val="00B96995"/>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16168"/>
    <w:rsid w:val="00C23F8C"/>
    <w:rsid w:val="00C24CDC"/>
    <w:rsid w:val="00C26C78"/>
    <w:rsid w:val="00C42873"/>
    <w:rsid w:val="00C46234"/>
    <w:rsid w:val="00C5135E"/>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5265"/>
    <w:rsid w:val="00D06E99"/>
    <w:rsid w:val="00D07420"/>
    <w:rsid w:val="00D15FB2"/>
    <w:rsid w:val="00D20A6A"/>
    <w:rsid w:val="00D2105A"/>
    <w:rsid w:val="00D23BAF"/>
    <w:rsid w:val="00D255E1"/>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BAC"/>
    <w:rsid w:val="00EA7D8C"/>
    <w:rsid w:val="00EB62A6"/>
    <w:rsid w:val="00EC39D3"/>
    <w:rsid w:val="00ED072C"/>
    <w:rsid w:val="00ED71B3"/>
    <w:rsid w:val="00EE0084"/>
    <w:rsid w:val="00EE1A50"/>
    <w:rsid w:val="00EE3C08"/>
    <w:rsid w:val="00EE6408"/>
    <w:rsid w:val="00EE68E6"/>
    <w:rsid w:val="00EF6094"/>
    <w:rsid w:val="00F0376C"/>
    <w:rsid w:val="00F045A2"/>
    <w:rsid w:val="00F1417F"/>
    <w:rsid w:val="00F163F8"/>
    <w:rsid w:val="00F1687A"/>
    <w:rsid w:val="00F36808"/>
    <w:rsid w:val="00F368E5"/>
    <w:rsid w:val="00F438B1"/>
    <w:rsid w:val="00F532CF"/>
    <w:rsid w:val="00F53481"/>
    <w:rsid w:val="00F54DA6"/>
    <w:rsid w:val="00F60BFB"/>
    <w:rsid w:val="00F6748E"/>
    <w:rsid w:val="00F771E5"/>
    <w:rsid w:val="00F80D61"/>
    <w:rsid w:val="00F813E9"/>
    <w:rsid w:val="00F815F5"/>
    <w:rsid w:val="00F84D21"/>
    <w:rsid w:val="00F926BE"/>
    <w:rsid w:val="00F9473E"/>
    <w:rsid w:val="00FA038A"/>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525992207">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1694765445">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68416</TotalTime>
  <Pages>76</Pages>
  <Words>5438</Words>
  <Characters>29915</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36</cp:revision>
  <cp:lastPrinted>2025-06-22T20:13:00Z</cp:lastPrinted>
  <dcterms:created xsi:type="dcterms:W3CDTF">2024-11-09T21:52:00Z</dcterms:created>
  <dcterms:modified xsi:type="dcterms:W3CDTF">2025-08-09T23:24:00Z</dcterms:modified>
</cp:coreProperties>
</file>