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060DAA24" w14:textId="6524EE1A" w:rsidR="00D07420" w:rsidRDefault="00D07420" w:rsidP="00AD5D27">
                                <w:pPr>
                                  <w:pStyle w:val="PSI-Normal"/>
                                  <w:ind w:left="0"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060DAA24" w14:textId="6524EE1A" w:rsidR="00D07420" w:rsidRDefault="00D07420" w:rsidP="00AD5D27">
                          <w:pPr>
                            <w:pStyle w:val="PSI-Normal"/>
                            <w:ind w:left="0" w:firstLine="0"/>
                          </w:pP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5033853E" w14:textId="77777777" w:rsidR="00505934" w:rsidRDefault="00505934" w:rsidP="00505934">
          <w:pPr>
            <w:pStyle w:val="TtuloTDC"/>
            <w:tabs>
              <w:tab w:val="left" w:pos="5954"/>
            </w:tabs>
          </w:pPr>
          <w:r>
            <w:t>Tabla de contenido</w:t>
          </w:r>
        </w:p>
        <w:p w14:paraId="1F815F05" w14:textId="392C59C7" w:rsidR="00A809CE" w:rsidRDefault="00505934">
          <w:pPr>
            <w:pStyle w:val="TDC1"/>
            <w:rPr>
              <w:rFonts w:eastAsiaTheme="minorEastAsia"/>
              <w:b w:val="0"/>
              <w:bCs w:val="0"/>
              <w:noProof/>
              <w:kern w:val="2"/>
              <w:sz w:val="24"/>
              <w:szCs w:val="24"/>
              <w:lang w:val="es-AR" w:eastAsia="es-AR"/>
              <w14:ligatures w14:val="standardContextual"/>
            </w:rPr>
          </w:pPr>
          <w:r>
            <w:fldChar w:fldCharType="begin"/>
          </w:r>
          <w:r>
            <w:instrText xml:space="preserve"> TOC \o "1-3" \h \z \u </w:instrText>
          </w:r>
          <w:r>
            <w:fldChar w:fldCharType="separate"/>
          </w:r>
          <w:hyperlink w:anchor="_Toc201692284" w:history="1">
            <w:r w:rsidR="00A809CE" w:rsidRPr="00EF71E0">
              <w:rPr>
                <w:rStyle w:val="Hipervnculo"/>
                <w:noProof/>
              </w:rPr>
              <w:t>Introducción</w:t>
            </w:r>
            <w:r w:rsidR="00A809CE">
              <w:rPr>
                <w:noProof/>
                <w:webHidden/>
              </w:rPr>
              <w:tab/>
            </w:r>
            <w:r w:rsidR="00A809CE">
              <w:rPr>
                <w:noProof/>
                <w:webHidden/>
              </w:rPr>
              <w:fldChar w:fldCharType="begin"/>
            </w:r>
            <w:r w:rsidR="00A809CE">
              <w:rPr>
                <w:noProof/>
                <w:webHidden/>
              </w:rPr>
              <w:instrText xml:space="preserve"> PAGEREF _Toc201692284 \h </w:instrText>
            </w:r>
            <w:r w:rsidR="00A809CE">
              <w:rPr>
                <w:noProof/>
                <w:webHidden/>
              </w:rPr>
            </w:r>
            <w:r w:rsidR="00A809CE">
              <w:rPr>
                <w:noProof/>
                <w:webHidden/>
              </w:rPr>
              <w:fldChar w:fldCharType="separate"/>
            </w:r>
            <w:r w:rsidR="00C52793">
              <w:rPr>
                <w:noProof/>
                <w:webHidden/>
              </w:rPr>
              <w:t>4</w:t>
            </w:r>
            <w:r w:rsidR="00A809CE">
              <w:rPr>
                <w:noProof/>
                <w:webHidden/>
              </w:rPr>
              <w:fldChar w:fldCharType="end"/>
            </w:r>
          </w:hyperlink>
        </w:p>
        <w:p w14:paraId="41271730" w14:textId="562B97D6" w:rsidR="00A809CE" w:rsidRDefault="00A809CE">
          <w:pPr>
            <w:pStyle w:val="TDC2"/>
            <w:rPr>
              <w:rFonts w:eastAsiaTheme="minorEastAsia"/>
              <w:i w:val="0"/>
              <w:iCs w:val="0"/>
              <w:noProof/>
              <w:kern w:val="2"/>
              <w:sz w:val="24"/>
              <w:szCs w:val="24"/>
              <w:lang w:val="es-AR" w:eastAsia="es-AR"/>
              <w14:ligatures w14:val="standardContextual"/>
            </w:rPr>
          </w:pPr>
          <w:hyperlink w:anchor="_Toc201692285" w:history="1">
            <w:r w:rsidRPr="00EF71E0">
              <w:rPr>
                <w:rStyle w:val="Hipervnculo"/>
                <w:noProof/>
              </w:rPr>
              <w:t>Documentos relacionados</w:t>
            </w:r>
            <w:r>
              <w:rPr>
                <w:noProof/>
                <w:webHidden/>
              </w:rPr>
              <w:tab/>
            </w:r>
            <w:r>
              <w:rPr>
                <w:noProof/>
                <w:webHidden/>
              </w:rPr>
              <w:fldChar w:fldCharType="begin"/>
            </w:r>
            <w:r>
              <w:rPr>
                <w:noProof/>
                <w:webHidden/>
              </w:rPr>
              <w:instrText xml:space="preserve"> PAGEREF _Toc201692285 \h </w:instrText>
            </w:r>
            <w:r>
              <w:rPr>
                <w:noProof/>
                <w:webHidden/>
              </w:rPr>
            </w:r>
            <w:r>
              <w:rPr>
                <w:noProof/>
                <w:webHidden/>
              </w:rPr>
              <w:fldChar w:fldCharType="separate"/>
            </w:r>
            <w:r w:rsidR="00C52793">
              <w:rPr>
                <w:noProof/>
                <w:webHidden/>
              </w:rPr>
              <w:t>4</w:t>
            </w:r>
            <w:r>
              <w:rPr>
                <w:noProof/>
                <w:webHidden/>
              </w:rPr>
              <w:fldChar w:fldCharType="end"/>
            </w:r>
          </w:hyperlink>
        </w:p>
        <w:p w14:paraId="13B15426" w14:textId="24C616E8" w:rsidR="00A809CE" w:rsidRDefault="00A809CE">
          <w:pPr>
            <w:pStyle w:val="TDC2"/>
            <w:rPr>
              <w:rFonts w:eastAsiaTheme="minorEastAsia"/>
              <w:i w:val="0"/>
              <w:iCs w:val="0"/>
              <w:noProof/>
              <w:kern w:val="2"/>
              <w:sz w:val="24"/>
              <w:szCs w:val="24"/>
              <w:lang w:val="es-AR" w:eastAsia="es-AR"/>
              <w14:ligatures w14:val="standardContextual"/>
            </w:rPr>
          </w:pPr>
          <w:hyperlink w:anchor="_Toc201692286" w:history="1">
            <w:r w:rsidRPr="00EF71E0">
              <w:rPr>
                <w:rStyle w:val="Hipervnculo"/>
                <w:noProof/>
              </w:rPr>
              <w:t>Descripción</w:t>
            </w:r>
            <w:r>
              <w:rPr>
                <w:noProof/>
                <w:webHidden/>
              </w:rPr>
              <w:tab/>
            </w:r>
            <w:r>
              <w:rPr>
                <w:noProof/>
                <w:webHidden/>
              </w:rPr>
              <w:fldChar w:fldCharType="begin"/>
            </w:r>
            <w:r>
              <w:rPr>
                <w:noProof/>
                <w:webHidden/>
              </w:rPr>
              <w:instrText xml:space="preserve"> PAGEREF _Toc201692286 \h </w:instrText>
            </w:r>
            <w:r>
              <w:rPr>
                <w:noProof/>
                <w:webHidden/>
              </w:rPr>
            </w:r>
            <w:r>
              <w:rPr>
                <w:noProof/>
                <w:webHidden/>
              </w:rPr>
              <w:fldChar w:fldCharType="separate"/>
            </w:r>
            <w:r w:rsidR="00C52793">
              <w:rPr>
                <w:noProof/>
                <w:webHidden/>
              </w:rPr>
              <w:t>4</w:t>
            </w:r>
            <w:r>
              <w:rPr>
                <w:noProof/>
                <w:webHidden/>
              </w:rPr>
              <w:fldChar w:fldCharType="end"/>
            </w:r>
          </w:hyperlink>
        </w:p>
        <w:p w14:paraId="14F5E2C4" w14:textId="1218FFA6" w:rsidR="00A809CE" w:rsidRDefault="00A809CE">
          <w:pPr>
            <w:pStyle w:val="TDC1"/>
            <w:rPr>
              <w:rFonts w:eastAsiaTheme="minorEastAsia"/>
              <w:b w:val="0"/>
              <w:bCs w:val="0"/>
              <w:noProof/>
              <w:kern w:val="2"/>
              <w:sz w:val="24"/>
              <w:szCs w:val="24"/>
              <w:lang w:val="es-AR" w:eastAsia="es-AR"/>
              <w14:ligatures w14:val="standardContextual"/>
            </w:rPr>
          </w:pPr>
          <w:hyperlink w:anchor="_Toc201692287" w:history="1">
            <w:r w:rsidRPr="00EF71E0">
              <w:rPr>
                <w:rStyle w:val="Hipervnculo"/>
                <w:noProof/>
              </w:rPr>
              <w:t>1.</w:t>
            </w:r>
            <w:r>
              <w:rPr>
                <w:rFonts w:eastAsiaTheme="minorEastAsia"/>
                <w:b w:val="0"/>
                <w:bCs w:val="0"/>
                <w:noProof/>
                <w:kern w:val="2"/>
                <w:sz w:val="24"/>
                <w:szCs w:val="24"/>
                <w:lang w:val="es-AR" w:eastAsia="es-AR"/>
                <w14:ligatures w14:val="standardContextual"/>
              </w:rPr>
              <w:tab/>
            </w:r>
            <w:r w:rsidRPr="00EF71E0">
              <w:rPr>
                <w:rStyle w:val="Hipervnculo"/>
                <w:noProof/>
              </w:rPr>
              <w:t>Introducción al Sistema</w:t>
            </w:r>
            <w:r>
              <w:rPr>
                <w:noProof/>
                <w:webHidden/>
              </w:rPr>
              <w:tab/>
            </w:r>
            <w:r>
              <w:rPr>
                <w:noProof/>
                <w:webHidden/>
              </w:rPr>
              <w:fldChar w:fldCharType="begin"/>
            </w:r>
            <w:r>
              <w:rPr>
                <w:noProof/>
                <w:webHidden/>
              </w:rPr>
              <w:instrText xml:space="preserve"> PAGEREF _Toc201692287 \h </w:instrText>
            </w:r>
            <w:r>
              <w:rPr>
                <w:noProof/>
                <w:webHidden/>
              </w:rPr>
            </w:r>
            <w:r>
              <w:rPr>
                <w:noProof/>
                <w:webHidden/>
              </w:rPr>
              <w:fldChar w:fldCharType="separate"/>
            </w:r>
            <w:r w:rsidR="00C52793">
              <w:rPr>
                <w:noProof/>
                <w:webHidden/>
              </w:rPr>
              <w:t>4</w:t>
            </w:r>
            <w:r>
              <w:rPr>
                <w:noProof/>
                <w:webHidden/>
              </w:rPr>
              <w:fldChar w:fldCharType="end"/>
            </w:r>
          </w:hyperlink>
        </w:p>
        <w:p w14:paraId="38092C15" w14:textId="7594F330" w:rsidR="00A809CE" w:rsidRDefault="00A809CE">
          <w:pPr>
            <w:pStyle w:val="TDC2"/>
            <w:rPr>
              <w:rFonts w:eastAsiaTheme="minorEastAsia"/>
              <w:i w:val="0"/>
              <w:iCs w:val="0"/>
              <w:noProof/>
              <w:kern w:val="2"/>
              <w:sz w:val="24"/>
              <w:szCs w:val="24"/>
              <w:lang w:val="es-AR" w:eastAsia="es-AR"/>
              <w14:ligatures w14:val="standardContextual"/>
            </w:rPr>
          </w:pPr>
          <w:hyperlink w:anchor="_Toc201692288" w:history="1">
            <w:r w:rsidRPr="00EF71E0">
              <w:rPr>
                <w:rStyle w:val="Hipervnculo"/>
                <w:noProof/>
              </w:rPr>
              <w:t>1.1 Ingreso al Sistema</w:t>
            </w:r>
            <w:r>
              <w:rPr>
                <w:noProof/>
                <w:webHidden/>
              </w:rPr>
              <w:tab/>
            </w:r>
            <w:r>
              <w:rPr>
                <w:noProof/>
                <w:webHidden/>
              </w:rPr>
              <w:fldChar w:fldCharType="begin"/>
            </w:r>
            <w:r>
              <w:rPr>
                <w:noProof/>
                <w:webHidden/>
              </w:rPr>
              <w:instrText xml:space="preserve"> PAGEREF _Toc201692288 \h </w:instrText>
            </w:r>
            <w:r>
              <w:rPr>
                <w:noProof/>
                <w:webHidden/>
              </w:rPr>
            </w:r>
            <w:r>
              <w:rPr>
                <w:noProof/>
                <w:webHidden/>
              </w:rPr>
              <w:fldChar w:fldCharType="separate"/>
            </w:r>
            <w:r w:rsidR="00C52793">
              <w:rPr>
                <w:noProof/>
                <w:webHidden/>
              </w:rPr>
              <w:t>5</w:t>
            </w:r>
            <w:r>
              <w:rPr>
                <w:noProof/>
                <w:webHidden/>
              </w:rPr>
              <w:fldChar w:fldCharType="end"/>
            </w:r>
          </w:hyperlink>
        </w:p>
        <w:p w14:paraId="52ECE1EB" w14:textId="072C3C8E" w:rsidR="00A809CE" w:rsidRDefault="00A809CE">
          <w:pPr>
            <w:pStyle w:val="TDC2"/>
            <w:rPr>
              <w:rFonts w:eastAsiaTheme="minorEastAsia"/>
              <w:i w:val="0"/>
              <w:iCs w:val="0"/>
              <w:noProof/>
              <w:kern w:val="2"/>
              <w:sz w:val="24"/>
              <w:szCs w:val="24"/>
              <w:lang w:val="es-AR" w:eastAsia="es-AR"/>
              <w14:ligatures w14:val="standardContextual"/>
            </w:rPr>
          </w:pPr>
          <w:hyperlink w:anchor="_Toc201692289" w:history="1">
            <w:r w:rsidRPr="00EF71E0">
              <w:rPr>
                <w:rStyle w:val="Hipervnculo"/>
                <w:noProof/>
              </w:rPr>
              <w:t>1.2 Perfiles de usuario</w:t>
            </w:r>
            <w:r>
              <w:rPr>
                <w:noProof/>
                <w:webHidden/>
              </w:rPr>
              <w:tab/>
            </w:r>
            <w:r>
              <w:rPr>
                <w:noProof/>
                <w:webHidden/>
              </w:rPr>
              <w:fldChar w:fldCharType="begin"/>
            </w:r>
            <w:r>
              <w:rPr>
                <w:noProof/>
                <w:webHidden/>
              </w:rPr>
              <w:instrText xml:space="preserve"> PAGEREF _Toc201692289 \h </w:instrText>
            </w:r>
            <w:r>
              <w:rPr>
                <w:noProof/>
                <w:webHidden/>
              </w:rPr>
            </w:r>
            <w:r>
              <w:rPr>
                <w:noProof/>
                <w:webHidden/>
              </w:rPr>
              <w:fldChar w:fldCharType="separate"/>
            </w:r>
            <w:r w:rsidR="00C52793">
              <w:rPr>
                <w:noProof/>
                <w:webHidden/>
              </w:rPr>
              <w:t>5</w:t>
            </w:r>
            <w:r>
              <w:rPr>
                <w:noProof/>
                <w:webHidden/>
              </w:rPr>
              <w:fldChar w:fldCharType="end"/>
            </w:r>
          </w:hyperlink>
        </w:p>
        <w:p w14:paraId="64A3C85D" w14:textId="0CF8E1C9" w:rsidR="00A809CE" w:rsidRDefault="00A809CE">
          <w:pPr>
            <w:pStyle w:val="TDC2"/>
            <w:rPr>
              <w:rFonts w:eastAsiaTheme="minorEastAsia"/>
              <w:i w:val="0"/>
              <w:iCs w:val="0"/>
              <w:noProof/>
              <w:kern w:val="2"/>
              <w:sz w:val="24"/>
              <w:szCs w:val="24"/>
              <w:lang w:val="es-AR" w:eastAsia="es-AR"/>
              <w14:ligatures w14:val="standardContextual"/>
            </w:rPr>
          </w:pPr>
          <w:hyperlink w:anchor="_Toc201692290" w:history="1">
            <w:r w:rsidRPr="00EF71E0">
              <w:rPr>
                <w:rStyle w:val="Hipervnculo"/>
                <w:noProof/>
              </w:rPr>
              <w:t>1.3 Componentes de Interfaz</w:t>
            </w:r>
            <w:r>
              <w:rPr>
                <w:noProof/>
                <w:webHidden/>
              </w:rPr>
              <w:tab/>
            </w:r>
            <w:r>
              <w:rPr>
                <w:noProof/>
                <w:webHidden/>
              </w:rPr>
              <w:fldChar w:fldCharType="begin"/>
            </w:r>
            <w:r>
              <w:rPr>
                <w:noProof/>
                <w:webHidden/>
              </w:rPr>
              <w:instrText xml:space="preserve"> PAGEREF _Toc201692290 \h </w:instrText>
            </w:r>
            <w:r>
              <w:rPr>
                <w:noProof/>
                <w:webHidden/>
              </w:rPr>
            </w:r>
            <w:r>
              <w:rPr>
                <w:noProof/>
                <w:webHidden/>
              </w:rPr>
              <w:fldChar w:fldCharType="separate"/>
            </w:r>
            <w:r w:rsidR="00C52793">
              <w:rPr>
                <w:noProof/>
                <w:webHidden/>
              </w:rPr>
              <w:t>6</w:t>
            </w:r>
            <w:r>
              <w:rPr>
                <w:noProof/>
                <w:webHidden/>
              </w:rPr>
              <w:fldChar w:fldCharType="end"/>
            </w:r>
          </w:hyperlink>
        </w:p>
        <w:p w14:paraId="7A4A8960" w14:textId="2148CDD8" w:rsidR="00A809CE" w:rsidRDefault="00A809CE">
          <w:pPr>
            <w:pStyle w:val="TDC2"/>
            <w:rPr>
              <w:rFonts w:eastAsiaTheme="minorEastAsia"/>
              <w:i w:val="0"/>
              <w:iCs w:val="0"/>
              <w:noProof/>
              <w:kern w:val="2"/>
              <w:sz w:val="24"/>
              <w:szCs w:val="24"/>
              <w:lang w:val="es-AR" w:eastAsia="es-AR"/>
              <w14:ligatures w14:val="standardContextual"/>
            </w:rPr>
          </w:pPr>
          <w:hyperlink w:anchor="_Toc201692291" w:history="1">
            <w:r w:rsidRPr="00EF71E0">
              <w:rPr>
                <w:rStyle w:val="Hipervnculo"/>
                <w:noProof/>
              </w:rPr>
              <w:t>1.4 Metodología de gestión de riesgos</w:t>
            </w:r>
            <w:r>
              <w:rPr>
                <w:noProof/>
                <w:webHidden/>
              </w:rPr>
              <w:tab/>
            </w:r>
            <w:r>
              <w:rPr>
                <w:noProof/>
                <w:webHidden/>
              </w:rPr>
              <w:fldChar w:fldCharType="begin"/>
            </w:r>
            <w:r>
              <w:rPr>
                <w:noProof/>
                <w:webHidden/>
              </w:rPr>
              <w:instrText xml:space="preserve"> PAGEREF _Toc201692291 \h </w:instrText>
            </w:r>
            <w:r>
              <w:rPr>
                <w:noProof/>
                <w:webHidden/>
              </w:rPr>
            </w:r>
            <w:r>
              <w:rPr>
                <w:noProof/>
                <w:webHidden/>
              </w:rPr>
              <w:fldChar w:fldCharType="separate"/>
            </w:r>
            <w:r w:rsidR="00C52793">
              <w:rPr>
                <w:noProof/>
                <w:webHidden/>
              </w:rPr>
              <w:t>9</w:t>
            </w:r>
            <w:r>
              <w:rPr>
                <w:noProof/>
                <w:webHidden/>
              </w:rPr>
              <w:fldChar w:fldCharType="end"/>
            </w:r>
          </w:hyperlink>
        </w:p>
        <w:p w14:paraId="18850FCE" w14:textId="0477BF76" w:rsidR="00A809CE" w:rsidRDefault="00A809CE">
          <w:pPr>
            <w:pStyle w:val="TDC2"/>
            <w:rPr>
              <w:rFonts w:eastAsiaTheme="minorEastAsia"/>
              <w:i w:val="0"/>
              <w:iCs w:val="0"/>
              <w:noProof/>
              <w:kern w:val="2"/>
              <w:sz w:val="24"/>
              <w:szCs w:val="24"/>
              <w:lang w:val="es-AR" w:eastAsia="es-AR"/>
              <w14:ligatures w14:val="standardContextual"/>
            </w:rPr>
          </w:pPr>
          <w:hyperlink w:anchor="_Toc201692292" w:history="1">
            <w:r w:rsidRPr="00EF71E0">
              <w:rPr>
                <w:rStyle w:val="Hipervnculo"/>
                <w:noProof/>
              </w:rPr>
              <w:t>1.5 Guía de estados de los riesgos (Escudos)</w:t>
            </w:r>
            <w:r>
              <w:rPr>
                <w:noProof/>
                <w:webHidden/>
              </w:rPr>
              <w:tab/>
            </w:r>
            <w:r>
              <w:rPr>
                <w:noProof/>
                <w:webHidden/>
              </w:rPr>
              <w:fldChar w:fldCharType="begin"/>
            </w:r>
            <w:r>
              <w:rPr>
                <w:noProof/>
                <w:webHidden/>
              </w:rPr>
              <w:instrText xml:space="preserve"> PAGEREF _Toc201692292 \h </w:instrText>
            </w:r>
            <w:r>
              <w:rPr>
                <w:noProof/>
                <w:webHidden/>
              </w:rPr>
            </w:r>
            <w:r>
              <w:rPr>
                <w:noProof/>
                <w:webHidden/>
              </w:rPr>
              <w:fldChar w:fldCharType="separate"/>
            </w:r>
            <w:r w:rsidR="00C52793">
              <w:rPr>
                <w:noProof/>
                <w:webHidden/>
              </w:rPr>
              <w:t>9</w:t>
            </w:r>
            <w:r>
              <w:rPr>
                <w:noProof/>
                <w:webHidden/>
              </w:rPr>
              <w:fldChar w:fldCharType="end"/>
            </w:r>
          </w:hyperlink>
        </w:p>
        <w:p w14:paraId="43BC02EA" w14:textId="64D405D2" w:rsidR="00A809CE" w:rsidRDefault="00A809CE">
          <w:pPr>
            <w:pStyle w:val="TDC1"/>
            <w:rPr>
              <w:rFonts w:eastAsiaTheme="minorEastAsia"/>
              <w:b w:val="0"/>
              <w:bCs w:val="0"/>
              <w:noProof/>
              <w:kern w:val="2"/>
              <w:sz w:val="24"/>
              <w:szCs w:val="24"/>
              <w:lang w:val="es-AR" w:eastAsia="es-AR"/>
              <w14:ligatures w14:val="standardContextual"/>
            </w:rPr>
          </w:pPr>
          <w:hyperlink w:anchor="_Toc201692293" w:history="1">
            <w:r w:rsidRPr="00EF71E0">
              <w:rPr>
                <w:rStyle w:val="Hipervnculo"/>
                <w:noProof/>
              </w:rPr>
              <w:t>2.</w:t>
            </w:r>
            <w:r>
              <w:rPr>
                <w:rFonts w:eastAsiaTheme="minorEastAsia"/>
                <w:b w:val="0"/>
                <w:bCs w:val="0"/>
                <w:noProof/>
                <w:kern w:val="2"/>
                <w:sz w:val="24"/>
                <w:szCs w:val="24"/>
                <w:lang w:val="es-AR" w:eastAsia="es-AR"/>
                <w14:ligatures w14:val="standardContextual"/>
              </w:rPr>
              <w:tab/>
            </w:r>
            <w:r w:rsidRPr="00EF71E0">
              <w:rPr>
                <w:rStyle w:val="Hipervnculo"/>
                <w:noProof/>
              </w:rPr>
              <w:t>Funcionalidades del Sistema</w:t>
            </w:r>
            <w:r>
              <w:rPr>
                <w:noProof/>
                <w:webHidden/>
              </w:rPr>
              <w:tab/>
            </w:r>
            <w:r>
              <w:rPr>
                <w:noProof/>
                <w:webHidden/>
              </w:rPr>
              <w:fldChar w:fldCharType="begin"/>
            </w:r>
            <w:r>
              <w:rPr>
                <w:noProof/>
                <w:webHidden/>
              </w:rPr>
              <w:instrText xml:space="preserve"> PAGEREF _Toc201692293 \h </w:instrText>
            </w:r>
            <w:r>
              <w:rPr>
                <w:noProof/>
                <w:webHidden/>
              </w:rPr>
            </w:r>
            <w:r>
              <w:rPr>
                <w:noProof/>
                <w:webHidden/>
              </w:rPr>
              <w:fldChar w:fldCharType="separate"/>
            </w:r>
            <w:r w:rsidR="00C52793">
              <w:rPr>
                <w:noProof/>
                <w:webHidden/>
              </w:rPr>
              <w:t>13</w:t>
            </w:r>
            <w:r>
              <w:rPr>
                <w:noProof/>
                <w:webHidden/>
              </w:rPr>
              <w:fldChar w:fldCharType="end"/>
            </w:r>
          </w:hyperlink>
        </w:p>
        <w:p w14:paraId="1EC8A3E0" w14:textId="011CDF83" w:rsidR="00A809CE" w:rsidRDefault="00A809CE">
          <w:pPr>
            <w:pStyle w:val="TDC2"/>
            <w:rPr>
              <w:rFonts w:eastAsiaTheme="minorEastAsia"/>
              <w:i w:val="0"/>
              <w:iCs w:val="0"/>
              <w:noProof/>
              <w:kern w:val="2"/>
              <w:sz w:val="24"/>
              <w:szCs w:val="24"/>
              <w:lang w:val="es-AR" w:eastAsia="es-AR"/>
              <w14:ligatures w14:val="standardContextual"/>
            </w:rPr>
          </w:pPr>
          <w:hyperlink w:anchor="_Toc201692294" w:history="1">
            <w:r w:rsidRPr="00EF71E0">
              <w:rPr>
                <w:rStyle w:val="Hipervnculo"/>
                <w:noProof/>
              </w:rPr>
              <w:t>2.1 Administrador del sistema</w:t>
            </w:r>
            <w:r>
              <w:rPr>
                <w:noProof/>
                <w:webHidden/>
              </w:rPr>
              <w:tab/>
            </w:r>
            <w:r>
              <w:rPr>
                <w:noProof/>
                <w:webHidden/>
              </w:rPr>
              <w:fldChar w:fldCharType="begin"/>
            </w:r>
            <w:r>
              <w:rPr>
                <w:noProof/>
                <w:webHidden/>
              </w:rPr>
              <w:instrText xml:space="preserve"> PAGEREF _Toc201692294 \h </w:instrText>
            </w:r>
            <w:r>
              <w:rPr>
                <w:noProof/>
                <w:webHidden/>
              </w:rPr>
            </w:r>
            <w:r>
              <w:rPr>
                <w:noProof/>
                <w:webHidden/>
              </w:rPr>
              <w:fldChar w:fldCharType="separate"/>
            </w:r>
            <w:r w:rsidR="00C52793">
              <w:rPr>
                <w:noProof/>
                <w:webHidden/>
              </w:rPr>
              <w:t>13</w:t>
            </w:r>
            <w:r>
              <w:rPr>
                <w:noProof/>
                <w:webHidden/>
              </w:rPr>
              <w:fldChar w:fldCharType="end"/>
            </w:r>
          </w:hyperlink>
        </w:p>
        <w:p w14:paraId="12438C30" w14:textId="51812F74" w:rsidR="00A809CE" w:rsidRDefault="00A809CE">
          <w:pPr>
            <w:pStyle w:val="TDC3"/>
            <w:rPr>
              <w:rFonts w:eastAsiaTheme="minorEastAsia"/>
              <w:noProof/>
              <w:kern w:val="2"/>
              <w:sz w:val="24"/>
              <w:szCs w:val="24"/>
              <w:lang w:val="es-AR" w:eastAsia="es-AR"/>
              <w14:ligatures w14:val="standardContextual"/>
            </w:rPr>
          </w:pPr>
          <w:hyperlink w:anchor="_Toc201692295" w:history="1">
            <w:r w:rsidRPr="00EF71E0">
              <w:rPr>
                <w:rStyle w:val="Hipervnculo"/>
                <w:noProof/>
              </w:rPr>
              <w:t>Administrar acceso al sistema</w:t>
            </w:r>
            <w:r>
              <w:rPr>
                <w:noProof/>
                <w:webHidden/>
              </w:rPr>
              <w:tab/>
            </w:r>
            <w:r>
              <w:rPr>
                <w:noProof/>
                <w:webHidden/>
              </w:rPr>
              <w:fldChar w:fldCharType="begin"/>
            </w:r>
            <w:r>
              <w:rPr>
                <w:noProof/>
                <w:webHidden/>
              </w:rPr>
              <w:instrText xml:space="preserve"> PAGEREF _Toc201692295 \h </w:instrText>
            </w:r>
            <w:r>
              <w:rPr>
                <w:noProof/>
                <w:webHidden/>
              </w:rPr>
            </w:r>
            <w:r>
              <w:rPr>
                <w:noProof/>
                <w:webHidden/>
              </w:rPr>
              <w:fldChar w:fldCharType="separate"/>
            </w:r>
            <w:r w:rsidR="00C52793">
              <w:rPr>
                <w:noProof/>
                <w:webHidden/>
              </w:rPr>
              <w:t>13</w:t>
            </w:r>
            <w:r>
              <w:rPr>
                <w:noProof/>
                <w:webHidden/>
              </w:rPr>
              <w:fldChar w:fldCharType="end"/>
            </w:r>
          </w:hyperlink>
        </w:p>
        <w:p w14:paraId="4465CFAD" w14:textId="6443FFFF" w:rsidR="00A809CE" w:rsidRDefault="00A809CE">
          <w:pPr>
            <w:pStyle w:val="TDC3"/>
            <w:rPr>
              <w:rFonts w:eastAsiaTheme="minorEastAsia"/>
              <w:noProof/>
              <w:kern w:val="2"/>
              <w:sz w:val="24"/>
              <w:szCs w:val="24"/>
              <w:lang w:val="es-AR" w:eastAsia="es-AR"/>
              <w14:ligatures w14:val="standardContextual"/>
            </w:rPr>
          </w:pPr>
          <w:hyperlink w:anchor="_Toc201692296" w:history="1">
            <w:r w:rsidRPr="00EF71E0">
              <w:rPr>
                <w:rStyle w:val="Hipervnculo"/>
                <w:noProof/>
              </w:rPr>
              <w:t>Administrar proyectos</w:t>
            </w:r>
            <w:r>
              <w:rPr>
                <w:noProof/>
                <w:webHidden/>
              </w:rPr>
              <w:tab/>
            </w:r>
            <w:r>
              <w:rPr>
                <w:noProof/>
                <w:webHidden/>
              </w:rPr>
              <w:fldChar w:fldCharType="begin"/>
            </w:r>
            <w:r>
              <w:rPr>
                <w:noProof/>
                <w:webHidden/>
              </w:rPr>
              <w:instrText xml:space="preserve"> PAGEREF _Toc201692296 \h </w:instrText>
            </w:r>
            <w:r>
              <w:rPr>
                <w:noProof/>
                <w:webHidden/>
              </w:rPr>
            </w:r>
            <w:r>
              <w:rPr>
                <w:noProof/>
                <w:webHidden/>
              </w:rPr>
              <w:fldChar w:fldCharType="separate"/>
            </w:r>
            <w:r w:rsidR="00C52793">
              <w:rPr>
                <w:noProof/>
                <w:webHidden/>
              </w:rPr>
              <w:t>16</w:t>
            </w:r>
            <w:r>
              <w:rPr>
                <w:noProof/>
                <w:webHidden/>
              </w:rPr>
              <w:fldChar w:fldCharType="end"/>
            </w:r>
          </w:hyperlink>
        </w:p>
        <w:p w14:paraId="10DCE935" w14:textId="40D7284B" w:rsidR="00A809CE" w:rsidRDefault="00A809CE">
          <w:pPr>
            <w:pStyle w:val="TDC3"/>
            <w:rPr>
              <w:rFonts w:eastAsiaTheme="minorEastAsia"/>
              <w:noProof/>
              <w:kern w:val="2"/>
              <w:sz w:val="24"/>
              <w:szCs w:val="24"/>
              <w:lang w:val="es-AR" w:eastAsia="es-AR"/>
              <w14:ligatures w14:val="standardContextual"/>
            </w:rPr>
          </w:pPr>
          <w:hyperlink w:anchor="_Toc201692297" w:history="1">
            <w:r w:rsidRPr="00EF71E0">
              <w:rPr>
                <w:rStyle w:val="Hipervnculo"/>
                <w:noProof/>
              </w:rPr>
              <w:t>Administrar categorías de riesgos</w:t>
            </w:r>
            <w:r>
              <w:rPr>
                <w:noProof/>
                <w:webHidden/>
              </w:rPr>
              <w:tab/>
            </w:r>
            <w:r>
              <w:rPr>
                <w:noProof/>
                <w:webHidden/>
              </w:rPr>
              <w:fldChar w:fldCharType="begin"/>
            </w:r>
            <w:r>
              <w:rPr>
                <w:noProof/>
                <w:webHidden/>
              </w:rPr>
              <w:instrText xml:space="preserve"> PAGEREF _Toc201692297 \h </w:instrText>
            </w:r>
            <w:r>
              <w:rPr>
                <w:noProof/>
                <w:webHidden/>
              </w:rPr>
            </w:r>
            <w:r>
              <w:rPr>
                <w:noProof/>
                <w:webHidden/>
              </w:rPr>
              <w:fldChar w:fldCharType="separate"/>
            </w:r>
            <w:r w:rsidR="00C52793">
              <w:rPr>
                <w:noProof/>
                <w:webHidden/>
              </w:rPr>
              <w:t>22</w:t>
            </w:r>
            <w:r>
              <w:rPr>
                <w:noProof/>
                <w:webHidden/>
              </w:rPr>
              <w:fldChar w:fldCharType="end"/>
            </w:r>
          </w:hyperlink>
        </w:p>
        <w:p w14:paraId="05EB4311" w14:textId="1CA5E3B7" w:rsidR="00A809CE" w:rsidRDefault="00A809CE">
          <w:pPr>
            <w:pStyle w:val="TDC2"/>
            <w:rPr>
              <w:rFonts w:eastAsiaTheme="minorEastAsia"/>
              <w:i w:val="0"/>
              <w:iCs w:val="0"/>
              <w:noProof/>
              <w:kern w:val="2"/>
              <w:sz w:val="24"/>
              <w:szCs w:val="24"/>
              <w:lang w:val="es-AR" w:eastAsia="es-AR"/>
              <w14:ligatures w14:val="standardContextual"/>
            </w:rPr>
          </w:pPr>
          <w:hyperlink w:anchor="_Toc201692298" w:history="1">
            <w:r w:rsidRPr="00EF71E0">
              <w:rPr>
                <w:rStyle w:val="Hipervnculo"/>
                <w:noProof/>
              </w:rPr>
              <w:t>2.2 Usuario estándar</w:t>
            </w:r>
            <w:r>
              <w:rPr>
                <w:noProof/>
                <w:webHidden/>
              </w:rPr>
              <w:tab/>
            </w:r>
            <w:r>
              <w:rPr>
                <w:noProof/>
                <w:webHidden/>
              </w:rPr>
              <w:fldChar w:fldCharType="begin"/>
            </w:r>
            <w:r>
              <w:rPr>
                <w:noProof/>
                <w:webHidden/>
              </w:rPr>
              <w:instrText xml:space="preserve"> PAGEREF _Toc201692298 \h </w:instrText>
            </w:r>
            <w:r>
              <w:rPr>
                <w:noProof/>
                <w:webHidden/>
              </w:rPr>
            </w:r>
            <w:r>
              <w:rPr>
                <w:noProof/>
                <w:webHidden/>
              </w:rPr>
              <w:fldChar w:fldCharType="separate"/>
            </w:r>
            <w:r w:rsidR="00C52793">
              <w:rPr>
                <w:noProof/>
                <w:webHidden/>
              </w:rPr>
              <w:t>25</w:t>
            </w:r>
            <w:r>
              <w:rPr>
                <w:noProof/>
                <w:webHidden/>
              </w:rPr>
              <w:fldChar w:fldCharType="end"/>
            </w:r>
          </w:hyperlink>
        </w:p>
        <w:p w14:paraId="2D78881E" w14:textId="41C7A015" w:rsidR="00A809CE" w:rsidRDefault="00A809CE">
          <w:pPr>
            <w:pStyle w:val="TDC3"/>
            <w:rPr>
              <w:rFonts w:eastAsiaTheme="minorEastAsia"/>
              <w:noProof/>
              <w:kern w:val="2"/>
              <w:sz w:val="24"/>
              <w:szCs w:val="24"/>
              <w:lang w:val="es-AR" w:eastAsia="es-AR"/>
              <w14:ligatures w14:val="standardContextual"/>
            </w:rPr>
          </w:pPr>
          <w:hyperlink w:anchor="_Toc201692299" w:history="1">
            <w:r w:rsidRPr="00EF71E0">
              <w:rPr>
                <w:rStyle w:val="Hipervnculo"/>
                <w:noProof/>
              </w:rPr>
              <w:t>Identificar riesgos</w:t>
            </w:r>
            <w:r>
              <w:rPr>
                <w:noProof/>
                <w:webHidden/>
              </w:rPr>
              <w:tab/>
            </w:r>
            <w:r>
              <w:rPr>
                <w:noProof/>
                <w:webHidden/>
              </w:rPr>
              <w:fldChar w:fldCharType="begin"/>
            </w:r>
            <w:r>
              <w:rPr>
                <w:noProof/>
                <w:webHidden/>
              </w:rPr>
              <w:instrText xml:space="preserve"> PAGEREF _Toc201692299 \h </w:instrText>
            </w:r>
            <w:r>
              <w:rPr>
                <w:noProof/>
                <w:webHidden/>
              </w:rPr>
            </w:r>
            <w:r>
              <w:rPr>
                <w:noProof/>
                <w:webHidden/>
              </w:rPr>
              <w:fldChar w:fldCharType="separate"/>
            </w:r>
            <w:r w:rsidR="00C52793">
              <w:rPr>
                <w:noProof/>
                <w:webHidden/>
              </w:rPr>
              <w:t>28</w:t>
            </w:r>
            <w:r>
              <w:rPr>
                <w:noProof/>
                <w:webHidden/>
              </w:rPr>
              <w:fldChar w:fldCharType="end"/>
            </w:r>
          </w:hyperlink>
        </w:p>
        <w:p w14:paraId="040AAF6F" w14:textId="33D390BA" w:rsidR="00A809CE" w:rsidRDefault="00A809CE">
          <w:pPr>
            <w:pStyle w:val="TDC3"/>
            <w:rPr>
              <w:rFonts w:eastAsiaTheme="minorEastAsia"/>
              <w:noProof/>
              <w:kern w:val="2"/>
              <w:sz w:val="24"/>
              <w:szCs w:val="24"/>
              <w:lang w:val="es-AR" w:eastAsia="es-AR"/>
              <w14:ligatures w14:val="standardContextual"/>
            </w:rPr>
          </w:pPr>
          <w:hyperlink w:anchor="_Toc201692300" w:history="1">
            <w:r w:rsidRPr="00EF71E0">
              <w:rPr>
                <w:rStyle w:val="Hipervnculo"/>
                <w:noProof/>
              </w:rPr>
              <w:t>Evaluar riesgos</w:t>
            </w:r>
            <w:r>
              <w:rPr>
                <w:noProof/>
                <w:webHidden/>
              </w:rPr>
              <w:tab/>
            </w:r>
            <w:r>
              <w:rPr>
                <w:noProof/>
                <w:webHidden/>
              </w:rPr>
              <w:fldChar w:fldCharType="begin"/>
            </w:r>
            <w:r>
              <w:rPr>
                <w:noProof/>
                <w:webHidden/>
              </w:rPr>
              <w:instrText xml:space="preserve"> PAGEREF _Toc201692300 \h </w:instrText>
            </w:r>
            <w:r>
              <w:rPr>
                <w:noProof/>
                <w:webHidden/>
              </w:rPr>
            </w:r>
            <w:r>
              <w:rPr>
                <w:noProof/>
                <w:webHidden/>
              </w:rPr>
              <w:fldChar w:fldCharType="separate"/>
            </w:r>
            <w:r w:rsidR="00C52793">
              <w:rPr>
                <w:noProof/>
                <w:webHidden/>
              </w:rPr>
              <w:t>30</w:t>
            </w:r>
            <w:r>
              <w:rPr>
                <w:noProof/>
                <w:webHidden/>
              </w:rPr>
              <w:fldChar w:fldCharType="end"/>
            </w:r>
          </w:hyperlink>
        </w:p>
        <w:p w14:paraId="28F8E235" w14:textId="5681F60C" w:rsidR="00A809CE" w:rsidRDefault="00A809CE">
          <w:pPr>
            <w:pStyle w:val="TDC3"/>
            <w:rPr>
              <w:rFonts w:eastAsiaTheme="minorEastAsia"/>
              <w:noProof/>
              <w:kern w:val="2"/>
              <w:sz w:val="24"/>
              <w:szCs w:val="24"/>
              <w:lang w:val="es-AR" w:eastAsia="es-AR"/>
              <w14:ligatures w14:val="standardContextual"/>
            </w:rPr>
          </w:pPr>
          <w:hyperlink w:anchor="_Toc201692301" w:history="1">
            <w:r w:rsidRPr="00EF71E0">
              <w:rPr>
                <w:rStyle w:val="Hipervnculo"/>
                <w:noProof/>
              </w:rPr>
              <w:t>Planificar riesgos</w:t>
            </w:r>
            <w:r>
              <w:rPr>
                <w:noProof/>
                <w:webHidden/>
              </w:rPr>
              <w:tab/>
            </w:r>
            <w:r>
              <w:rPr>
                <w:noProof/>
                <w:webHidden/>
              </w:rPr>
              <w:fldChar w:fldCharType="begin"/>
            </w:r>
            <w:r>
              <w:rPr>
                <w:noProof/>
                <w:webHidden/>
              </w:rPr>
              <w:instrText xml:space="preserve"> PAGEREF _Toc201692301 \h </w:instrText>
            </w:r>
            <w:r>
              <w:rPr>
                <w:noProof/>
                <w:webHidden/>
              </w:rPr>
            </w:r>
            <w:r>
              <w:rPr>
                <w:noProof/>
                <w:webHidden/>
              </w:rPr>
              <w:fldChar w:fldCharType="separate"/>
            </w:r>
            <w:r w:rsidR="00C52793">
              <w:rPr>
                <w:noProof/>
                <w:webHidden/>
              </w:rPr>
              <w:t>33</w:t>
            </w:r>
            <w:r>
              <w:rPr>
                <w:noProof/>
                <w:webHidden/>
              </w:rPr>
              <w:fldChar w:fldCharType="end"/>
            </w:r>
          </w:hyperlink>
        </w:p>
        <w:p w14:paraId="6F0ADD86" w14:textId="08929D96" w:rsidR="00A809CE" w:rsidRDefault="00A809CE">
          <w:pPr>
            <w:pStyle w:val="TDC3"/>
            <w:rPr>
              <w:rFonts w:eastAsiaTheme="minorEastAsia"/>
              <w:noProof/>
              <w:kern w:val="2"/>
              <w:sz w:val="24"/>
              <w:szCs w:val="24"/>
              <w:lang w:val="es-AR" w:eastAsia="es-AR"/>
              <w14:ligatures w14:val="standardContextual"/>
            </w:rPr>
          </w:pPr>
          <w:hyperlink w:anchor="_Toc201692302" w:history="1">
            <w:r w:rsidRPr="00EF71E0">
              <w:rPr>
                <w:rStyle w:val="Hipervnculo"/>
                <w:noProof/>
              </w:rPr>
              <w:t>Generar informes</w:t>
            </w:r>
            <w:r>
              <w:rPr>
                <w:noProof/>
                <w:webHidden/>
              </w:rPr>
              <w:tab/>
            </w:r>
            <w:r>
              <w:rPr>
                <w:noProof/>
                <w:webHidden/>
              </w:rPr>
              <w:fldChar w:fldCharType="begin"/>
            </w:r>
            <w:r>
              <w:rPr>
                <w:noProof/>
                <w:webHidden/>
              </w:rPr>
              <w:instrText xml:space="preserve"> PAGEREF _Toc201692302 \h </w:instrText>
            </w:r>
            <w:r>
              <w:rPr>
                <w:noProof/>
                <w:webHidden/>
              </w:rPr>
            </w:r>
            <w:r>
              <w:rPr>
                <w:noProof/>
                <w:webHidden/>
              </w:rPr>
              <w:fldChar w:fldCharType="separate"/>
            </w:r>
            <w:r w:rsidR="00C52793">
              <w:rPr>
                <w:noProof/>
                <w:webHidden/>
              </w:rPr>
              <w:t>38</w:t>
            </w:r>
            <w:r>
              <w:rPr>
                <w:noProof/>
                <w:webHidden/>
              </w:rPr>
              <w:fldChar w:fldCharType="end"/>
            </w:r>
          </w:hyperlink>
        </w:p>
        <w:p w14:paraId="0EE14875" w14:textId="4B433E8D" w:rsidR="00A809CE" w:rsidRDefault="00A809CE">
          <w:pPr>
            <w:pStyle w:val="TDC3"/>
            <w:rPr>
              <w:rFonts w:eastAsiaTheme="minorEastAsia"/>
              <w:noProof/>
              <w:kern w:val="2"/>
              <w:sz w:val="24"/>
              <w:szCs w:val="24"/>
              <w:lang w:val="es-AR" w:eastAsia="es-AR"/>
              <w14:ligatures w14:val="standardContextual"/>
            </w:rPr>
          </w:pPr>
          <w:hyperlink w:anchor="_Toc201692303" w:history="1">
            <w:r w:rsidRPr="00EF71E0">
              <w:rPr>
                <w:rStyle w:val="Hipervnculo"/>
                <w:noProof/>
              </w:rPr>
              <w:t>Exportar archivos</w:t>
            </w:r>
            <w:r>
              <w:rPr>
                <w:noProof/>
                <w:webHidden/>
              </w:rPr>
              <w:tab/>
            </w:r>
            <w:r>
              <w:rPr>
                <w:noProof/>
                <w:webHidden/>
              </w:rPr>
              <w:fldChar w:fldCharType="begin"/>
            </w:r>
            <w:r>
              <w:rPr>
                <w:noProof/>
                <w:webHidden/>
              </w:rPr>
              <w:instrText xml:space="preserve"> PAGEREF _Toc201692303 \h </w:instrText>
            </w:r>
            <w:r>
              <w:rPr>
                <w:noProof/>
                <w:webHidden/>
              </w:rPr>
            </w:r>
            <w:r>
              <w:rPr>
                <w:noProof/>
                <w:webHidden/>
              </w:rPr>
              <w:fldChar w:fldCharType="separate"/>
            </w:r>
            <w:r w:rsidR="00C52793">
              <w:rPr>
                <w:noProof/>
                <w:webHidden/>
              </w:rPr>
              <w:t>40</w:t>
            </w:r>
            <w:r>
              <w:rPr>
                <w:noProof/>
                <w:webHidden/>
              </w:rPr>
              <w:fldChar w:fldCharType="end"/>
            </w:r>
          </w:hyperlink>
        </w:p>
        <w:p w14:paraId="73A55DD5" w14:textId="000756D1" w:rsidR="00A809CE" w:rsidRDefault="00A809CE">
          <w:pPr>
            <w:pStyle w:val="TDC2"/>
            <w:rPr>
              <w:rFonts w:eastAsiaTheme="minorEastAsia"/>
              <w:i w:val="0"/>
              <w:iCs w:val="0"/>
              <w:noProof/>
              <w:kern w:val="2"/>
              <w:sz w:val="24"/>
              <w:szCs w:val="24"/>
              <w:lang w:val="es-AR" w:eastAsia="es-AR"/>
              <w14:ligatures w14:val="standardContextual"/>
            </w:rPr>
          </w:pPr>
          <w:hyperlink w:anchor="_Toc201692304" w:history="1">
            <w:r w:rsidRPr="00EF71E0">
              <w:rPr>
                <w:rStyle w:val="Hipervnculo"/>
                <w:noProof/>
              </w:rPr>
              <w:t>2.3 Usuario espectador</w:t>
            </w:r>
            <w:r>
              <w:rPr>
                <w:noProof/>
                <w:webHidden/>
              </w:rPr>
              <w:tab/>
            </w:r>
            <w:r>
              <w:rPr>
                <w:noProof/>
                <w:webHidden/>
              </w:rPr>
              <w:fldChar w:fldCharType="begin"/>
            </w:r>
            <w:r>
              <w:rPr>
                <w:noProof/>
                <w:webHidden/>
              </w:rPr>
              <w:instrText xml:space="preserve"> PAGEREF _Toc201692304 \h </w:instrText>
            </w:r>
            <w:r>
              <w:rPr>
                <w:noProof/>
                <w:webHidden/>
              </w:rPr>
            </w:r>
            <w:r>
              <w:rPr>
                <w:noProof/>
                <w:webHidden/>
              </w:rPr>
              <w:fldChar w:fldCharType="separate"/>
            </w:r>
            <w:r w:rsidR="00C52793">
              <w:rPr>
                <w:noProof/>
                <w:webHidden/>
              </w:rPr>
              <w:t>45</w:t>
            </w:r>
            <w:r>
              <w:rPr>
                <w:noProof/>
                <w:webHidden/>
              </w:rPr>
              <w:fldChar w:fldCharType="end"/>
            </w:r>
          </w:hyperlink>
        </w:p>
        <w:p w14:paraId="2A0DB076" w14:textId="1CA59D44" w:rsidR="00A809CE" w:rsidRDefault="00A809CE">
          <w:pPr>
            <w:pStyle w:val="TDC1"/>
            <w:rPr>
              <w:rFonts w:eastAsiaTheme="minorEastAsia"/>
              <w:b w:val="0"/>
              <w:bCs w:val="0"/>
              <w:noProof/>
              <w:kern w:val="2"/>
              <w:sz w:val="24"/>
              <w:szCs w:val="24"/>
              <w:lang w:val="es-AR" w:eastAsia="es-AR"/>
              <w14:ligatures w14:val="standardContextual"/>
            </w:rPr>
          </w:pPr>
          <w:hyperlink w:anchor="_Toc201692305" w:history="1">
            <w:r w:rsidRPr="00EF71E0">
              <w:rPr>
                <w:rStyle w:val="Hipervnculo"/>
                <w:noProof/>
              </w:rPr>
              <w:t>3.</w:t>
            </w:r>
            <w:r>
              <w:rPr>
                <w:rFonts w:eastAsiaTheme="minorEastAsia"/>
                <w:b w:val="0"/>
                <w:bCs w:val="0"/>
                <w:noProof/>
                <w:kern w:val="2"/>
                <w:sz w:val="24"/>
                <w:szCs w:val="24"/>
                <w:lang w:val="es-AR" w:eastAsia="es-AR"/>
                <w14:ligatures w14:val="standardContextual"/>
              </w:rPr>
              <w:tab/>
            </w:r>
            <w:r w:rsidRPr="00EF71E0">
              <w:rPr>
                <w:rStyle w:val="Hipervnculo"/>
                <w:noProof/>
              </w:rPr>
              <w:t>Guía de trabajo</w:t>
            </w:r>
            <w:r>
              <w:rPr>
                <w:noProof/>
                <w:webHidden/>
              </w:rPr>
              <w:tab/>
            </w:r>
            <w:r>
              <w:rPr>
                <w:noProof/>
                <w:webHidden/>
              </w:rPr>
              <w:fldChar w:fldCharType="begin"/>
            </w:r>
            <w:r>
              <w:rPr>
                <w:noProof/>
                <w:webHidden/>
              </w:rPr>
              <w:instrText xml:space="preserve"> PAGEREF _Toc201692305 \h </w:instrText>
            </w:r>
            <w:r>
              <w:rPr>
                <w:noProof/>
                <w:webHidden/>
              </w:rPr>
            </w:r>
            <w:r>
              <w:rPr>
                <w:noProof/>
                <w:webHidden/>
              </w:rPr>
              <w:fldChar w:fldCharType="separate"/>
            </w:r>
            <w:r w:rsidR="00C52793">
              <w:rPr>
                <w:noProof/>
                <w:webHidden/>
              </w:rPr>
              <w:t>53</w:t>
            </w:r>
            <w:r>
              <w:rPr>
                <w:noProof/>
                <w:webHidden/>
              </w:rPr>
              <w:fldChar w:fldCharType="end"/>
            </w:r>
          </w:hyperlink>
        </w:p>
        <w:p w14:paraId="6A3770E9" w14:textId="41DCA4F7" w:rsidR="00A809CE" w:rsidRDefault="00A809CE">
          <w:pPr>
            <w:pStyle w:val="TDC2"/>
            <w:rPr>
              <w:rFonts w:eastAsiaTheme="minorEastAsia"/>
              <w:i w:val="0"/>
              <w:iCs w:val="0"/>
              <w:noProof/>
              <w:kern w:val="2"/>
              <w:sz w:val="24"/>
              <w:szCs w:val="24"/>
              <w:lang w:val="es-AR" w:eastAsia="es-AR"/>
              <w14:ligatures w14:val="standardContextual"/>
            </w:rPr>
          </w:pPr>
          <w:hyperlink w:anchor="_Toc201692306" w:history="1">
            <w:r w:rsidRPr="00EF71E0">
              <w:rPr>
                <w:rStyle w:val="Hipervnculo"/>
                <w:noProof/>
              </w:rPr>
              <w:t>3.1 Configuración inicial</w:t>
            </w:r>
            <w:r>
              <w:rPr>
                <w:noProof/>
                <w:webHidden/>
              </w:rPr>
              <w:tab/>
            </w:r>
            <w:r>
              <w:rPr>
                <w:noProof/>
                <w:webHidden/>
              </w:rPr>
              <w:fldChar w:fldCharType="begin"/>
            </w:r>
            <w:r>
              <w:rPr>
                <w:noProof/>
                <w:webHidden/>
              </w:rPr>
              <w:instrText xml:space="preserve"> PAGEREF _Toc201692306 \h </w:instrText>
            </w:r>
            <w:r>
              <w:rPr>
                <w:noProof/>
                <w:webHidden/>
              </w:rPr>
            </w:r>
            <w:r>
              <w:rPr>
                <w:noProof/>
                <w:webHidden/>
              </w:rPr>
              <w:fldChar w:fldCharType="separate"/>
            </w:r>
            <w:r w:rsidR="00C52793">
              <w:rPr>
                <w:noProof/>
                <w:webHidden/>
              </w:rPr>
              <w:t>53</w:t>
            </w:r>
            <w:r>
              <w:rPr>
                <w:noProof/>
                <w:webHidden/>
              </w:rPr>
              <w:fldChar w:fldCharType="end"/>
            </w:r>
          </w:hyperlink>
        </w:p>
        <w:p w14:paraId="6BF396E0" w14:textId="58F49001" w:rsidR="00A809CE" w:rsidRDefault="00A809CE">
          <w:pPr>
            <w:pStyle w:val="TDC3"/>
            <w:rPr>
              <w:rFonts w:eastAsiaTheme="minorEastAsia"/>
              <w:noProof/>
              <w:kern w:val="2"/>
              <w:sz w:val="24"/>
              <w:szCs w:val="24"/>
              <w:lang w:val="es-AR" w:eastAsia="es-AR"/>
              <w14:ligatures w14:val="standardContextual"/>
            </w:rPr>
          </w:pPr>
          <w:hyperlink w:anchor="_Toc201692307" w:history="1">
            <w:r w:rsidRPr="00EF71E0">
              <w:rPr>
                <w:rStyle w:val="Hipervnculo"/>
                <w:noProof/>
              </w:rPr>
              <w:t>Registro de usuarios</w:t>
            </w:r>
            <w:r>
              <w:rPr>
                <w:noProof/>
                <w:webHidden/>
              </w:rPr>
              <w:tab/>
            </w:r>
            <w:r>
              <w:rPr>
                <w:noProof/>
                <w:webHidden/>
              </w:rPr>
              <w:fldChar w:fldCharType="begin"/>
            </w:r>
            <w:r>
              <w:rPr>
                <w:noProof/>
                <w:webHidden/>
              </w:rPr>
              <w:instrText xml:space="preserve"> PAGEREF _Toc201692307 \h </w:instrText>
            </w:r>
            <w:r>
              <w:rPr>
                <w:noProof/>
                <w:webHidden/>
              </w:rPr>
            </w:r>
            <w:r>
              <w:rPr>
                <w:noProof/>
                <w:webHidden/>
              </w:rPr>
              <w:fldChar w:fldCharType="separate"/>
            </w:r>
            <w:r w:rsidR="00C52793">
              <w:rPr>
                <w:noProof/>
                <w:webHidden/>
              </w:rPr>
              <w:t>53</w:t>
            </w:r>
            <w:r>
              <w:rPr>
                <w:noProof/>
                <w:webHidden/>
              </w:rPr>
              <w:fldChar w:fldCharType="end"/>
            </w:r>
          </w:hyperlink>
        </w:p>
        <w:p w14:paraId="7AEFEF5B" w14:textId="362509E7" w:rsidR="00A809CE" w:rsidRDefault="00A809CE">
          <w:pPr>
            <w:pStyle w:val="TDC3"/>
            <w:rPr>
              <w:rFonts w:eastAsiaTheme="minorEastAsia"/>
              <w:noProof/>
              <w:kern w:val="2"/>
              <w:sz w:val="24"/>
              <w:szCs w:val="24"/>
              <w:lang w:val="es-AR" w:eastAsia="es-AR"/>
              <w14:ligatures w14:val="standardContextual"/>
            </w:rPr>
          </w:pPr>
          <w:hyperlink w:anchor="_Toc201692308" w:history="1">
            <w:r w:rsidRPr="00EF71E0">
              <w:rPr>
                <w:rStyle w:val="Hipervnculo"/>
                <w:noProof/>
              </w:rPr>
              <w:t>Administración de categorías</w:t>
            </w:r>
            <w:r>
              <w:rPr>
                <w:noProof/>
                <w:webHidden/>
              </w:rPr>
              <w:tab/>
            </w:r>
            <w:r>
              <w:rPr>
                <w:noProof/>
                <w:webHidden/>
              </w:rPr>
              <w:fldChar w:fldCharType="begin"/>
            </w:r>
            <w:r>
              <w:rPr>
                <w:noProof/>
                <w:webHidden/>
              </w:rPr>
              <w:instrText xml:space="preserve"> PAGEREF _Toc201692308 \h </w:instrText>
            </w:r>
            <w:r>
              <w:rPr>
                <w:noProof/>
                <w:webHidden/>
              </w:rPr>
            </w:r>
            <w:r>
              <w:rPr>
                <w:noProof/>
                <w:webHidden/>
              </w:rPr>
              <w:fldChar w:fldCharType="separate"/>
            </w:r>
            <w:r w:rsidR="00C52793">
              <w:rPr>
                <w:noProof/>
                <w:webHidden/>
              </w:rPr>
              <w:t>55</w:t>
            </w:r>
            <w:r>
              <w:rPr>
                <w:noProof/>
                <w:webHidden/>
              </w:rPr>
              <w:fldChar w:fldCharType="end"/>
            </w:r>
          </w:hyperlink>
        </w:p>
        <w:p w14:paraId="61BE6A1F" w14:textId="19F062F6" w:rsidR="00A809CE" w:rsidRDefault="00A809CE">
          <w:pPr>
            <w:pStyle w:val="TDC2"/>
            <w:rPr>
              <w:rFonts w:eastAsiaTheme="minorEastAsia"/>
              <w:i w:val="0"/>
              <w:iCs w:val="0"/>
              <w:noProof/>
              <w:kern w:val="2"/>
              <w:sz w:val="24"/>
              <w:szCs w:val="24"/>
              <w:lang w:val="es-AR" w:eastAsia="es-AR"/>
              <w14:ligatures w14:val="standardContextual"/>
            </w:rPr>
          </w:pPr>
          <w:hyperlink w:anchor="_Toc201692309" w:history="1">
            <w:r w:rsidRPr="00EF71E0">
              <w:rPr>
                <w:rStyle w:val="Hipervnculo"/>
                <w:noProof/>
              </w:rPr>
              <w:t>3.2 Creación del proyecto</w:t>
            </w:r>
            <w:r>
              <w:rPr>
                <w:noProof/>
                <w:webHidden/>
              </w:rPr>
              <w:tab/>
            </w:r>
            <w:r>
              <w:rPr>
                <w:noProof/>
                <w:webHidden/>
              </w:rPr>
              <w:fldChar w:fldCharType="begin"/>
            </w:r>
            <w:r>
              <w:rPr>
                <w:noProof/>
                <w:webHidden/>
              </w:rPr>
              <w:instrText xml:space="preserve"> PAGEREF _Toc201692309 \h </w:instrText>
            </w:r>
            <w:r>
              <w:rPr>
                <w:noProof/>
                <w:webHidden/>
              </w:rPr>
            </w:r>
            <w:r>
              <w:rPr>
                <w:noProof/>
                <w:webHidden/>
              </w:rPr>
              <w:fldChar w:fldCharType="separate"/>
            </w:r>
            <w:r w:rsidR="00C52793">
              <w:rPr>
                <w:noProof/>
                <w:webHidden/>
              </w:rPr>
              <w:t>56</w:t>
            </w:r>
            <w:r>
              <w:rPr>
                <w:noProof/>
                <w:webHidden/>
              </w:rPr>
              <w:fldChar w:fldCharType="end"/>
            </w:r>
          </w:hyperlink>
        </w:p>
        <w:p w14:paraId="60FA0F09" w14:textId="4BD37012" w:rsidR="00A809CE" w:rsidRDefault="00A809CE">
          <w:pPr>
            <w:pStyle w:val="TDC2"/>
            <w:rPr>
              <w:rFonts w:eastAsiaTheme="minorEastAsia"/>
              <w:i w:val="0"/>
              <w:iCs w:val="0"/>
              <w:noProof/>
              <w:kern w:val="2"/>
              <w:sz w:val="24"/>
              <w:szCs w:val="24"/>
              <w:lang w:val="es-AR" w:eastAsia="es-AR"/>
              <w14:ligatures w14:val="standardContextual"/>
            </w:rPr>
          </w:pPr>
          <w:hyperlink w:anchor="_Toc201692310" w:history="1">
            <w:r w:rsidRPr="00EF71E0">
              <w:rPr>
                <w:rStyle w:val="Hipervnculo"/>
                <w:noProof/>
              </w:rPr>
              <w:t>3.3 Proceso de gestión de riesgos</w:t>
            </w:r>
            <w:r>
              <w:rPr>
                <w:noProof/>
                <w:webHidden/>
              </w:rPr>
              <w:tab/>
            </w:r>
            <w:r>
              <w:rPr>
                <w:noProof/>
                <w:webHidden/>
              </w:rPr>
              <w:fldChar w:fldCharType="begin"/>
            </w:r>
            <w:r>
              <w:rPr>
                <w:noProof/>
                <w:webHidden/>
              </w:rPr>
              <w:instrText xml:space="preserve"> PAGEREF _Toc201692310 \h </w:instrText>
            </w:r>
            <w:r>
              <w:rPr>
                <w:noProof/>
                <w:webHidden/>
              </w:rPr>
            </w:r>
            <w:r>
              <w:rPr>
                <w:noProof/>
                <w:webHidden/>
              </w:rPr>
              <w:fldChar w:fldCharType="separate"/>
            </w:r>
            <w:r w:rsidR="00C52793">
              <w:rPr>
                <w:noProof/>
                <w:webHidden/>
              </w:rPr>
              <w:t>60</w:t>
            </w:r>
            <w:r>
              <w:rPr>
                <w:noProof/>
                <w:webHidden/>
              </w:rPr>
              <w:fldChar w:fldCharType="end"/>
            </w:r>
          </w:hyperlink>
        </w:p>
        <w:p w14:paraId="741FBC0F" w14:textId="72C8D50F" w:rsidR="00A809CE" w:rsidRDefault="00A809CE">
          <w:pPr>
            <w:pStyle w:val="TDC3"/>
            <w:rPr>
              <w:rFonts w:eastAsiaTheme="minorEastAsia"/>
              <w:noProof/>
              <w:kern w:val="2"/>
              <w:sz w:val="24"/>
              <w:szCs w:val="24"/>
              <w:lang w:val="es-AR" w:eastAsia="es-AR"/>
              <w14:ligatures w14:val="standardContextual"/>
            </w:rPr>
          </w:pPr>
          <w:hyperlink w:anchor="_Toc201692311" w:history="1">
            <w:r w:rsidRPr="00EF71E0">
              <w:rPr>
                <w:rStyle w:val="Hipervnculo"/>
                <w:noProof/>
              </w:rPr>
              <w:t>Identificación</w:t>
            </w:r>
            <w:r>
              <w:rPr>
                <w:noProof/>
                <w:webHidden/>
              </w:rPr>
              <w:tab/>
            </w:r>
            <w:r>
              <w:rPr>
                <w:noProof/>
                <w:webHidden/>
              </w:rPr>
              <w:fldChar w:fldCharType="begin"/>
            </w:r>
            <w:r>
              <w:rPr>
                <w:noProof/>
                <w:webHidden/>
              </w:rPr>
              <w:instrText xml:space="preserve"> PAGEREF _Toc201692311 \h </w:instrText>
            </w:r>
            <w:r>
              <w:rPr>
                <w:noProof/>
                <w:webHidden/>
              </w:rPr>
            </w:r>
            <w:r>
              <w:rPr>
                <w:noProof/>
                <w:webHidden/>
              </w:rPr>
              <w:fldChar w:fldCharType="separate"/>
            </w:r>
            <w:r w:rsidR="00C52793">
              <w:rPr>
                <w:noProof/>
                <w:webHidden/>
              </w:rPr>
              <w:t>60</w:t>
            </w:r>
            <w:r>
              <w:rPr>
                <w:noProof/>
                <w:webHidden/>
              </w:rPr>
              <w:fldChar w:fldCharType="end"/>
            </w:r>
          </w:hyperlink>
        </w:p>
        <w:p w14:paraId="007E8BF5" w14:textId="03EB6D8E" w:rsidR="00A809CE" w:rsidRDefault="00A809CE">
          <w:pPr>
            <w:pStyle w:val="TDC3"/>
            <w:rPr>
              <w:rFonts w:eastAsiaTheme="minorEastAsia"/>
              <w:noProof/>
              <w:kern w:val="2"/>
              <w:sz w:val="24"/>
              <w:szCs w:val="24"/>
              <w:lang w:val="es-AR" w:eastAsia="es-AR"/>
              <w14:ligatures w14:val="standardContextual"/>
            </w:rPr>
          </w:pPr>
          <w:hyperlink w:anchor="_Toc201692312" w:history="1">
            <w:r w:rsidRPr="00EF71E0">
              <w:rPr>
                <w:rStyle w:val="Hipervnculo"/>
                <w:noProof/>
              </w:rPr>
              <w:t>Evaluación</w:t>
            </w:r>
            <w:r>
              <w:rPr>
                <w:noProof/>
                <w:webHidden/>
              </w:rPr>
              <w:tab/>
            </w:r>
            <w:r>
              <w:rPr>
                <w:noProof/>
                <w:webHidden/>
              </w:rPr>
              <w:fldChar w:fldCharType="begin"/>
            </w:r>
            <w:r>
              <w:rPr>
                <w:noProof/>
                <w:webHidden/>
              </w:rPr>
              <w:instrText xml:space="preserve"> PAGEREF _Toc201692312 \h </w:instrText>
            </w:r>
            <w:r>
              <w:rPr>
                <w:noProof/>
                <w:webHidden/>
              </w:rPr>
            </w:r>
            <w:r>
              <w:rPr>
                <w:noProof/>
                <w:webHidden/>
              </w:rPr>
              <w:fldChar w:fldCharType="separate"/>
            </w:r>
            <w:r w:rsidR="00C52793">
              <w:rPr>
                <w:noProof/>
                <w:webHidden/>
              </w:rPr>
              <w:t>62</w:t>
            </w:r>
            <w:r>
              <w:rPr>
                <w:noProof/>
                <w:webHidden/>
              </w:rPr>
              <w:fldChar w:fldCharType="end"/>
            </w:r>
          </w:hyperlink>
        </w:p>
        <w:p w14:paraId="11CBD6E7" w14:textId="38D291C9" w:rsidR="00A809CE" w:rsidRDefault="00A809CE">
          <w:pPr>
            <w:pStyle w:val="TDC3"/>
            <w:rPr>
              <w:rFonts w:eastAsiaTheme="minorEastAsia"/>
              <w:noProof/>
              <w:kern w:val="2"/>
              <w:sz w:val="24"/>
              <w:szCs w:val="24"/>
              <w:lang w:val="es-AR" w:eastAsia="es-AR"/>
              <w14:ligatures w14:val="standardContextual"/>
            </w:rPr>
          </w:pPr>
          <w:hyperlink w:anchor="_Toc201692313" w:history="1">
            <w:r w:rsidRPr="00EF71E0">
              <w:rPr>
                <w:rStyle w:val="Hipervnculo"/>
                <w:noProof/>
              </w:rPr>
              <w:t>Planificación</w:t>
            </w:r>
            <w:r>
              <w:rPr>
                <w:noProof/>
                <w:webHidden/>
              </w:rPr>
              <w:tab/>
            </w:r>
            <w:r>
              <w:rPr>
                <w:noProof/>
                <w:webHidden/>
              </w:rPr>
              <w:fldChar w:fldCharType="begin"/>
            </w:r>
            <w:r>
              <w:rPr>
                <w:noProof/>
                <w:webHidden/>
              </w:rPr>
              <w:instrText xml:space="preserve"> PAGEREF _Toc201692313 \h </w:instrText>
            </w:r>
            <w:r>
              <w:rPr>
                <w:noProof/>
                <w:webHidden/>
              </w:rPr>
            </w:r>
            <w:r>
              <w:rPr>
                <w:noProof/>
                <w:webHidden/>
              </w:rPr>
              <w:fldChar w:fldCharType="separate"/>
            </w:r>
            <w:r w:rsidR="00C52793">
              <w:rPr>
                <w:noProof/>
                <w:webHidden/>
              </w:rPr>
              <w:t>65</w:t>
            </w:r>
            <w:r>
              <w:rPr>
                <w:noProof/>
                <w:webHidden/>
              </w:rPr>
              <w:fldChar w:fldCharType="end"/>
            </w:r>
          </w:hyperlink>
        </w:p>
        <w:p w14:paraId="5400056E" w14:textId="1B98FEFE" w:rsidR="00A809CE" w:rsidRDefault="00A809CE">
          <w:pPr>
            <w:pStyle w:val="TDC3"/>
            <w:rPr>
              <w:rFonts w:eastAsiaTheme="minorEastAsia"/>
              <w:noProof/>
              <w:kern w:val="2"/>
              <w:sz w:val="24"/>
              <w:szCs w:val="24"/>
              <w:lang w:val="es-AR" w:eastAsia="es-AR"/>
              <w14:ligatures w14:val="standardContextual"/>
            </w:rPr>
          </w:pPr>
          <w:hyperlink w:anchor="_Toc201692314" w:history="1">
            <w:r w:rsidRPr="00EF71E0">
              <w:rPr>
                <w:rStyle w:val="Hipervnculo"/>
                <w:noProof/>
              </w:rPr>
              <w:t>Registro de incidencias</w:t>
            </w:r>
            <w:r>
              <w:rPr>
                <w:noProof/>
                <w:webHidden/>
              </w:rPr>
              <w:tab/>
            </w:r>
            <w:r>
              <w:rPr>
                <w:noProof/>
                <w:webHidden/>
              </w:rPr>
              <w:fldChar w:fldCharType="begin"/>
            </w:r>
            <w:r>
              <w:rPr>
                <w:noProof/>
                <w:webHidden/>
              </w:rPr>
              <w:instrText xml:space="preserve"> PAGEREF _Toc201692314 \h </w:instrText>
            </w:r>
            <w:r>
              <w:rPr>
                <w:noProof/>
                <w:webHidden/>
              </w:rPr>
            </w:r>
            <w:r>
              <w:rPr>
                <w:noProof/>
                <w:webHidden/>
              </w:rPr>
              <w:fldChar w:fldCharType="separate"/>
            </w:r>
            <w:r w:rsidR="00C52793">
              <w:rPr>
                <w:noProof/>
                <w:webHidden/>
              </w:rPr>
              <w:t>70</w:t>
            </w:r>
            <w:r>
              <w:rPr>
                <w:noProof/>
                <w:webHidden/>
              </w:rPr>
              <w:fldChar w:fldCharType="end"/>
            </w:r>
          </w:hyperlink>
        </w:p>
        <w:p w14:paraId="1FDD2411" w14:textId="29E0BD82" w:rsidR="00A809CE" w:rsidRDefault="00A809CE">
          <w:pPr>
            <w:pStyle w:val="TDC3"/>
            <w:rPr>
              <w:rFonts w:eastAsiaTheme="minorEastAsia"/>
              <w:noProof/>
              <w:kern w:val="2"/>
              <w:sz w:val="24"/>
              <w:szCs w:val="24"/>
              <w:lang w:val="es-AR" w:eastAsia="es-AR"/>
              <w14:ligatures w14:val="standardContextual"/>
            </w:rPr>
          </w:pPr>
          <w:hyperlink w:anchor="_Toc201692315" w:history="1">
            <w:r w:rsidRPr="00EF71E0">
              <w:rPr>
                <w:rStyle w:val="Hipervnculo"/>
                <w:noProof/>
              </w:rPr>
              <w:t>Siguientes iteraciones</w:t>
            </w:r>
            <w:r>
              <w:rPr>
                <w:noProof/>
                <w:webHidden/>
              </w:rPr>
              <w:tab/>
            </w:r>
            <w:r>
              <w:rPr>
                <w:noProof/>
                <w:webHidden/>
              </w:rPr>
              <w:fldChar w:fldCharType="begin"/>
            </w:r>
            <w:r>
              <w:rPr>
                <w:noProof/>
                <w:webHidden/>
              </w:rPr>
              <w:instrText xml:space="preserve"> PAGEREF _Toc201692315 \h </w:instrText>
            </w:r>
            <w:r>
              <w:rPr>
                <w:noProof/>
                <w:webHidden/>
              </w:rPr>
            </w:r>
            <w:r>
              <w:rPr>
                <w:noProof/>
                <w:webHidden/>
              </w:rPr>
              <w:fldChar w:fldCharType="separate"/>
            </w:r>
            <w:r w:rsidR="00C52793">
              <w:rPr>
                <w:noProof/>
                <w:webHidden/>
              </w:rPr>
              <w:t>73</w:t>
            </w:r>
            <w:r>
              <w:rPr>
                <w:noProof/>
                <w:webHidden/>
              </w:rPr>
              <w:fldChar w:fldCharType="end"/>
            </w:r>
          </w:hyperlink>
        </w:p>
        <w:p w14:paraId="01BD6CE8" w14:textId="0D703D24" w:rsidR="00A809CE" w:rsidRDefault="00A809CE">
          <w:pPr>
            <w:pStyle w:val="TDC1"/>
            <w:rPr>
              <w:rFonts w:eastAsiaTheme="minorEastAsia"/>
              <w:b w:val="0"/>
              <w:bCs w:val="0"/>
              <w:noProof/>
              <w:kern w:val="2"/>
              <w:sz w:val="24"/>
              <w:szCs w:val="24"/>
              <w:lang w:val="es-AR" w:eastAsia="es-AR"/>
              <w14:ligatures w14:val="standardContextual"/>
            </w:rPr>
          </w:pPr>
          <w:hyperlink w:anchor="_Toc201692316" w:history="1">
            <w:r w:rsidRPr="00EF71E0">
              <w:rPr>
                <w:rStyle w:val="Hipervnculo"/>
                <w:noProof/>
              </w:rPr>
              <w:t>Anexo</w:t>
            </w:r>
            <w:r>
              <w:rPr>
                <w:noProof/>
                <w:webHidden/>
              </w:rPr>
              <w:tab/>
            </w:r>
            <w:r>
              <w:rPr>
                <w:noProof/>
                <w:webHidden/>
              </w:rPr>
              <w:fldChar w:fldCharType="begin"/>
            </w:r>
            <w:r>
              <w:rPr>
                <w:noProof/>
                <w:webHidden/>
              </w:rPr>
              <w:instrText xml:space="preserve"> PAGEREF _Toc201692316 \h </w:instrText>
            </w:r>
            <w:r>
              <w:rPr>
                <w:noProof/>
                <w:webHidden/>
              </w:rPr>
            </w:r>
            <w:r>
              <w:rPr>
                <w:noProof/>
                <w:webHidden/>
              </w:rPr>
              <w:fldChar w:fldCharType="separate"/>
            </w:r>
            <w:r w:rsidR="00C52793">
              <w:rPr>
                <w:noProof/>
                <w:webHidden/>
              </w:rPr>
              <w:t>75</w:t>
            </w:r>
            <w:r>
              <w:rPr>
                <w:noProof/>
                <w:webHidden/>
              </w:rPr>
              <w:fldChar w:fldCharType="end"/>
            </w:r>
          </w:hyperlink>
        </w:p>
        <w:p w14:paraId="5B07B3C1" w14:textId="10BDB01C" w:rsidR="00A809CE" w:rsidRDefault="00A809CE">
          <w:pPr>
            <w:pStyle w:val="TDC2"/>
            <w:rPr>
              <w:rFonts w:eastAsiaTheme="minorEastAsia"/>
              <w:i w:val="0"/>
              <w:iCs w:val="0"/>
              <w:noProof/>
              <w:kern w:val="2"/>
              <w:sz w:val="24"/>
              <w:szCs w:val="24"/>
              <w:lang w:val="es-AR" w:eastAsia="es-AR"/>
              <w14:ligatures w14:val="standardContextual"/>
            </w:rPr>
          </w:pPr>
          <w:hyperlink w:anchor="_Toc201692317" w:history="1">
            <w:r w:rsidRPr="00EF71E0">
              <w:rPr>
                <w:rStyle w:val="Hipervnculo"/>
                <w:noProof/>
              </w:rPr>
              <w:t>Guía rápida de Botones</w:t>
            </w:r>
            <w:r>
              <w:rPr>
                <w:noProof/>
                <w:webHidden/>
              </w:rPr>
              <w:tab/>
            </w:r>
            <w:r>
              <w:rPr>
                <w:noProof/>
                <w:webHidden/>
              </w:rPr>
              <w:fldChar w:fldCharType="begin"/>
            </w:r>
            <w:r>
              <w:rPr>
                <w:noProof/>
                <w:webHidden/>
              </w:rPr>
              <w:instrText xml:space="preserve"> PAGEREF _Toc201692317 \h </w:instrText>
            </w:r>
            <w:r>
              <w:rPr>
                <w:noProof/>
                <w:webHidden/>
              </w:rPr>
            </w:r>
            <w:r>
              <w:rPr>
                <w:noProof/>
                <w:webHidden/>
              </w:rPr>
              <w:fldChar w:fldCharType="separate"/>
            </w:r>
            <w:r w:rsidR="00C52793">
              <w:rPr>
                <w:noProof/>
                <w:webHidden/>
              </w:rPr>
              <w:t>75</w:t>
            </w:r>
            <w:r>
              <w:rPr>
                <w:noProof/>
                <w:webHidden/>
              </w:rPr>
              <w:fldChar w:fldCharType="end"/>
            </w:r>
          </w:hyperlink>
        </w:p>
        <w:p w14:paraId="1FAFC3F8" w14:textId="5187EB26" w:rsidR="00505934" w:rsidRDefault="00505934" w:rsidP="00505934">
          <w:pPr>
            <w:tabs>
              <w:tab w:val="left" w:pos="5954"/>
            </w:tabs>
          </w:pPr>
          <w:r>
            <w:fldChar w:fldCharType="end"/>
          </w:r>
        </w:p>
      </w:sdtContent>
    </w:sdt>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201692284"/>
      <w:r>
        <w:t>Introducción</w:t>
      </w:r>
      <w:bookmarkEnd w:id="0"/>
    </w:p>
    <w:p w14:paraId="2827D0F4" w14:textId="61DCCD0E" w:rsidR="006E6757" w:rsidRPr="006E6757" w:rsidRDefault="00263537" w:rsidP="006E6757">
      <w:pPr>
        <w:ind w:left="0" w:firstLine="0"/>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6E6757">
      <w:pPr>
        <w:pStyle w:val="Prrafodelista"/>
        <w:numPr>
          <w:ilvl w:val="0"/>
          <w:numId w:val="17"/>
        </w:numPr>
      </w:pPr>
      <w:r>
        <w:t>Como u</w:t>
      </w:r>
      <w:r w:rsidR="006E6757" w:rsidRPr="006E6757">
        <w:t>tilizar las interfaces principales de Vesta Risk Manager.</w:t>
      </w:r>
    </w:p>
    <w:p w14:paraId="68516F86" w14:textId="1AF35704" w:rsidR="006E6757" w:rsidRPr="006E6757" w:rsidRDefault="00E34FE3" w:rsidP="006E6757">
      <w:pPr>
        <w:pStyle w:val="Prrafodelista"/>
        <w:numPr>
          <w:ilvl w:val="0"/>
          <w:numId w:val="17"/>
        </w:numPr>
      </w:pPr>
      <w:r>
        <w:t>Como c</w:t>
      </w:r>
      <w:r w:rsidR="006E6757" w:rsidRPr="006E6757">
        <w:t>rear y gestionar proyecto.</w:t>
      </w:r>
    </w:p>
    <w:p w14:paraId="1730602B" w14:textId="297E098C" w:rsidR="006E6757" w:rsidRDefault="00E34FE3" w:rsidP="006E6757">
      <w:pPr>
        <w:pStyle w:val="Prrafodelista"/>
        <w:numPr>
          <w:ilvl w:val="0"/>
          <w:numId w:val="17"/>
        </w:numPr>
      </w:pPr>
      <w:r>
        <w:t>Como i</w:t>
      </w:r>
      <w:r w:rsidR="006E6757" w:rsidRPr="006E6757">
        <w:t xml:space="preserve">dentificar y analizar riesgos dentro de </w:t>
      </w:r>
      <w:r>
        <w:t>los</w:t>
      </w:r>
      <w:r w:rsidR="006E6757" w:rsidRPr="006E6757">
        <w:t xml:space="preserve"> proyectos.</w:t>
      </w:r>
    </w:p>
    <w:p w14:paraId="2CBA50CD" w14:textId="65F4FFE5" w:rsidR="0019655E" w:rsidRPr="006E6757" w:rsidRDefault="0019655E" w:rsidP="006E6757">
      <w:pPr>
        <w:pStyle w:val="Prrafodelista"/>
        <w:numPr>
          <w:ilvl w:val="0"/>
          <w:numId w:val="17"/>
        </w:numPr>
      </w:pPr>
      <w:r>
        <w:t>Como planificar riesgos</w:t>
      </w:r>
    </w:p>
    <w:p w14:paraId="370FFF53" w14:textId="7DEE54AC" w:rsidR="00C539D1" w:rsidRDefault="00E34FE3" w:rsidP="006E6757">
      <w:pPr>
        <w:pStyle w:val="Prrafodelista"/>
        <w:numPr>
          <w:ilvl w:val="0"/>
          <w:numId w:val="17"/>
        </w:numPr>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201692285"/>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1EB7E8C" w:rsidR="009B6953" w:rsidRPr="00263537" w:rsidRDefault="009B6953" w:rsidP="009B6953">
            <w:pPr>
              <w:ind w:left="64" w:firstLine="0"/>
              <w:rPr>
                <w:u w:val="single"/>
              </w:rPr>
            </w:pPr>
            <w:r w:rsidRPr="009B6953">
              <w:t>Guía para los usuarios sobre la instalación y despliegue del sistema</w:t>
            </w:r>
            <w:r w:rsidR="00263537">
              <w:t>.</w:t>
            </w:r>
            <w:r w:rsidR="0019655E">
              <w:t xml:space="preserve"> Contiene información sobre los requisitos del sistema.</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201692286"/>
      <w:r w:rsidRPr="00C539D1">
        <w:t>Descripción</w:t>
      </w:r>
      <w:bookmarkEnd w:id="4"/>
    </w:p>
    <w:p w14:paraId="6526C880" w14:textId="7E7B9EF1" w:rsidR="00F532CF" w:rsidRDefault="004753D3" w:rsidP="004753D3">
      <w:pPr>
        <w:ind w:left="0" w:firstLine="0"/>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6E6757">
      <w:pPr>
        <w:pStyle w:val="Prrafodelista"/>
        <w:numPr>
          <w:ilvl w:val="0"/>
          <w:numId w:val="16"/>
        </w:numPr>
      </w:pPr>
      <w:r>
        <w:t>Obtener el máximo provecho de las capacidades del sistema.</w:t>
      </w:r>
    </w:p>
    <w:p w14:paraId="20C4064A" w14:textId="0E8C10BF" w:rsidR="006E6757" w:rsidRDefault="006E6757" w:rsidP="006E6757">
      <w:pPr>
        <w:pStyle w:val="Prrafodelista"/>
        <w:numPr>
          <w:ilvl w:val="0"/>
          <w:numId w:val="16"/>
        </w:numPr>
      </w:pPr>
      <w:r>
        <w:t>Aumentar su eficiencia en el uso del sistema y en las tareas de gestión de riesgos que realiza.</w:t>
      </w:r>
    </w:p>
    <w:p w14:paraId="7F384947" w14:textId="0F02B3C6" w:rsidR="006E6757" w:rsidRDefault="006E6757" w:rsidP="006E6757">
      <w:pPr>
        <w:pStyle w:val="Prrafodelista"/>
        <w:numPr>
          <w:ilvl w:val="0"/>
          <w:numId w:val="16"/>
        </w:numPr>
      </w:pPr>
      <w:r>
        <w:t>Evitar y corregir errores comunes.</w:t>
      </w:r>
    </w:p>
    <w:p w14:paraId="699B9B97" w14:textId="77777777" w:rsidR="00F532CF" w:rsidRDefault="00F532CF" w:rsidP="009F1AD2">
      <w:pPr>
        <w:ind w:left="0" w:firstLine="0"/>
        <w:jc w:val="both"/>
      </w:pPr>
    </w:p>
    <w:p w14:paraId="11ACCDE5" w14:textId="1F46CB64" w:rsidR="00F532CF" w:rsidRDefault="00C94E03" w:rsidP="003C5661">
      <w:pPr>
        <w:pStyle w:val="PSI-Ttulo1"/>
        <w:numPr>
          <w:ilvl w:val="0"/>
          <w:numId w:val="25"/>
        </w:numPr>
      </w:pPr>
      <w:bookmarkStart w:id="5" w:name="_Toc201692287"/>
      <w:r>
        <w:t>Introducción al Sistema</w:t>
      </w:r>
      <w:bookmarkEnd w:id="5"/>
    </w:p>
    <w:p w14:paraId="1B200443" w14:textId="0309EBDB" w:rsidR="006E6757" w:rsidRPr="006E6757" w:rsidRDefault="006E6757" w:rsidP="006E6757">
      <w:pPr>
        <w:ind w:left="0" w:firstLine="0"/>
      </w:pPr>
      <w:r w:rsidRPr="006E6757">
        <w:t xml:space="preserve">Vesta Risk Manager es una herramienta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6E6757">
      <w:pPr>
        <w:pStyle w:val="Prrafodelista"/>
        <w:numPr>
          <w:ilvl w:val="0"/>
          <w:numId w:val="15"/>
        </w:numPr>
      </w:pPr>
      <w:r w:rsidRPr="006E6757">
        <w:t>Identificar y evaluar riesgos de manera eficiente.</w:t>
      </w:r>
    </w:p>
    <w:p w14:paraId="414E45A9" w14:textId="77777777" w:rsidR="006E6757" w:rsidRPr="006E6757" w:rsidRDefault="006E6757" w:rsidP="006E6757">
      <w:pPr>
        <w:pStyle w:val="Prrafodelista"/>
        <w:numPr>
          <w:ilvl w:val="0"/>
          <w:numId w:val="15"/>
        </w:numPr>
      </w:pPr>
      <w:r w:rsidRPr="006E6757">
        <w:t>Planificar estrategias para mitigarlos.</w:t>
      </w:r>
    </w:p>
    <w:p w14:paraId="72D34AAB" w14:textId="1B8CC889" w:rsidR="006E6757" w:rsidRPr="006E6757" w:rsidRDefault="006E6757" w:rsidP="006E6757">
      <w:pPr>
        <w:pStyle w:val="Prrafodelista"/>
        <w:numPr>
          <w:ilvl w:val="0"/>
          <w:numId w:val="15"/>
        </w:numPr>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6E6757">
      <w:pPr>
        <w:pStyle w:val="Prrafodelista"/>
        <w:numPr>
          <w:ilvl w:val="0"/>
          <w:numId w:val="15"/>
        </w:numPr>
        <w:rPr>
          <w:lang w:val="es-AR"/>
        </w:rPr>
      </w:pPr>
      <w:r w:rsidRPr="006E6757">
        <w:t xml:space="preserve">Mejorar </w:t>
      </w:r>
      <w:r>
        <w:t>sus</w:t>
      </w:r>
      <w:r w:rsidRPr="006E6757">
        <w:t xml:space="preserve"> procesos de gestión de riesgos.</w:t>
      </w:r>
    </w:p>
    <w:p w14:paraId="7A87C76E" w14:textId="2BB6A635" w:rsidR="00C94E03" w:rsidRDefault="00D23BAF" w:rsidP="00C94E03">
      <w:pPr>
        <w:pStyle w:val="PSI-Ttulo2"/>
      </w:pPr>
      <w:bookmarkStart w:id="6" w:name="_Toc201692288"/>
      <w:r>
        <w:lastRenderedPageBreak/>
        <w:t xml:space="preserve">1.1 </w:t>
      </w:r>
      <w:r w:rsidR="00C94E03" w:rsidRPr="002A33D7">
        <w:t>Ingreso al Sistema</w:t>
      </w:r>
      <w:bookmarkEnd w:id="6"/>
    </w:p>
    <w:p w14:paraId="524894EC" w14:textId="664482DE" w:rsidR="004A4B6E" w:rsidRDefault="004A4B6E" w:rsidP="004A4B6E">
      <w:pPr>
        <w:ind w:left="0" w:firstLine="0"/>
      </w:pPr>
      <w:r>
        <w:t xml:space="preserve">Para poder iniciar sesión en el sistema, </w:t>
      </w:r>
      <w:r w:rsidR="00077500">
        <w:t>el usuario debe</w:t>
      </w:r>
      <w:r>
        <w:t xml:space="preserve"> ingresar con su cuenta de Google, habiendo sido registrado previamente por un </w:t>
      </w:r>
      <w:r w:rsidR="00890ED7" w:rsidRPr="00890ED7">
        <w:rPr>
          <w:u w:val="single"/>
        </w:rPr>
        <w:t>A</w:t>
      </w:r>
      <w:r w:rsidRPr="00890ED7">
        <w:rPr>
          <w:u w:val="single"/>
        </w:rPr>
        <w:t>dministrador</w:t>
      </w:r>
      <w:r>
        <w:t xml:space="preserve"> del sistema.</w:t>
      </w:r>
    </w:p>
    <w:p w14:paraId="6DE70398" w14:textId="77777777" w:rsidR="004A4B6E" w:rsidRDefault="004A4B6E" w:rsidP="004A4B6E">
      <w:pPr>
        <w:ind w:left="0" w:firstLine="0"/>
      </w:pPr>
      <w:r>
        <w:t>Los pasos a seguir son los siguientes:</w:t>
      </w:r>
    </w:p>
    <w:p w14:paraId="3DCC09A1" w14:textId="42BD68A6" w:rsidR="00D570A2" w:rsidRDefault="004A4B6E" w:rsidP="00ED71B3">
      <w:pPr>
        <w:pStyle w:val="Prrafodelista"/>
        <w:numPr>
          <w:ilvl w:val="0"/>
          <w:numId w:val="19"/>
        </w:numPr>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ED71B3">
      <w:pPr>
        <w:pStyle w:val="Prrafodelista"/>
        <w:numPr>
          <w:ilvl w:val="0"/>
          <w:numId w:val="19"/>
        </w:numPr>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ED71B3">
      <w:pPr>
        <w:pStyle w:val="Prrafodelista"/>
        <w:numPr>
          <w:ilvl w:val="0"/>
          <w:numId w:val="19"/>
        </w:numPr>
      </w:pPr>
      <w:r>
        <w:t>Ingresar su correo y contraseña de Google en la ventana emergente.</w:t>
      </w:r>
    </w:p>
    <w:p w14:paraId="40B36C0A" w14:textId="7EEA3A2B" w:rsidR="003C7836" w:rsidRDefault="00ED71B3" w:rsidP="003C7836">
      <w:pPr>
        <w:pStyle w:val="Prrafodelista"/>
        <w:numPr>
          <w:ilvl w:val="0"/>
          <w:numId w:val="19"/>
        </w:numPr>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 xml:space="preserve">Usuario ingresado no registrado. Solicite ser registrado por un </w:t>
      </w:r>
      <w:r w:rsidR="00890ED7" w:rsidRPr="00890ED7">
        <w:rPr>
          <w:u w:val="single"/>
        </w:rPr>
        <w:t>A</w:t>
      </w:r>
      <w:r w:rsidR="003C7836" w:rsidRPr="00890ED7">
        <w:rPr>
          <w:u w:val="single"/>
        </w:rPr>
        <w:t>dministrador</w:t>
      </w:r>
      <w:r w:rsidR="003C7836" w:rsidRPr="003C7836">
        <w:t xml:space="preserve"> del sistema e inténtelo de nuevo</w:t>
      </w:r>
      <w:r w:rsidR="003C7836">
        <w:t xml:space="preserve">”. Si esto sucede, </w:t>
      </w:r>
      <w:r w:rsidR="00077500">
        <w:t>el usuario debe</w:t>
      </w:r>
      <w:r w:rsidR="003C7836">
        <w:t xml:space="preserve"> comunicarse personalmente con un </w:t>
      </w:r>
      <w:r w:rsidR="00890ED7" w:rsidRPr="00890ED7">
        <w:rPr>
          <w:u w:val="single"/>
        </w:rPr>
        <w:t>A</w:t>
      </w:r>
      <w:r w:rsidR="003C7836" w:rsidRPr="00890ED7">
        <w:rPr>
          <w:u w:val="single"/>
        </w:rPr>
        <w:t>dministrador</w:t>
      </w:r>
      <w:r w:rsidR="003C7836">
        <w:t xml:space="preserve"> del sistema y solicitar ser registrado.</w:t>
      </w:r>
    </w:p>
    <w:p w14:paraId="76B90395" w14:textId="25C35C4E" w:rsidR="00D729FA" w:rsidRDefault="00D23BAF" w:rsidP="00D729FA">
      <w:pPr>
        <w:pStyle w:val="Ttulo2"/>
      </w:pPr>
      <w:bookmarkStart w:id="7" w:name="_Perfiles_de_usuario"/>
      <w:bookmarkStart w:id="8" w:name="_Toc201692289"/>
      <w:bookmarkEnd w:id="7"/>
      <w:r>
        <w:t xml:space="preserve">1.2 </w:t>
      </w:r>
      <w:r w:rsidR="00D729FA">
        <w:t>Perfiles de usuario</w:t>
      </w:r>
      <w:bookmarkEnd w:id="8"/>
    </w:p>
    <w:p w14:paraId="0CCD0946" w14:textId="065D4C9A" w:rsidR="00D729FA" w:rsidRDefault="00D729FA" w:rsidP="00D729FA">
      <w:r>
        <w:t>Existen tres perfiles de usuario por defecto en el sistema:</w:t>
      </w:r>
    </w:p>
    <w:p w14:paraId="5DBA989C" w14:textId="7252EC8C" w:rsidR="00D729FA" w:rsidRDefault="00D729FA" w:rsidP="00D729FA">
      <w:pPr>
        <w:pStyle w:val="Prrafodelista"/>
        <w:numPr>
          <w:ilvl w:val="0"/>
          <w:numId w:val="21"/>
        </w:numPr>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etc</w:t>
      </w:r>
      <w:r>
        <w:t>).</w:t>
      </w:r>
      <w:r w:rsidR="00BE722E">
        <w:t xml:space="preserve"> Puede visualizar proyecto</w:t>
      </w:r>
      <w:r w:rsidR="002179BC">
        <w:t>s en modo espectador.</w:t>
      </w:r>
    </w:p>
    <w:p w14:paraId="0C9678B0" w14:textId="424523B6" w:rsidR="00D729FA" w:rsidRDefault="00D729FA" w:rsidP="00D729FA">
      <w:pPr>
        <w:pStyle w:val="Prrafodelista"/>
        <w:numPr>
          <w:ilvl w:val="0"/>
          <w:numId w:val="21"/>
        </w:numPr>
      </w:pPr>
      <w:r w:rsidRPr="00D729FA">
        <w:rPr>
          <w:b/>
          <w:bCs/>
        </w:rPr>
        <w:t>Usuario estándar</w:t>
      </w:r>
      <w:r>
        <w:t xml:space="preserve">: Puede participar de los proyectos con dos posibles </w:t>
      </w:r>
      <w:r w:rsidRPr="00D729FA">
        <w:rPr>
          <w:b/>
          <w:bCs/>
        </w:rPr>
        <w:t>roles</w:t>
      </w:r>
      <w:r>
        <w:t xml:space="preserve">: </w:t>
      </w:r>
      <w:r w:rsidRPr="00B62F4B">
        <w:rPr>
          <w:u w:val="single"/>
        </w:rPr>
        <w:t>Líder de proyecto</w:t>
      </w:r>
      <w:r>
        <w:t xml:space="preserve"> o </w:t>
      </w:r>
      <w:r w:rsidRPr="00B62F4B">
        <w:rPr>
          <w:u w:val="single"/>
        </w:rPr>
        <w:t>Desarrollador</w:t>
      </w:r>
      <w:r>
        <w:t xml:space="preserve">. </w:t>
      </w:r>
    </w:p>
    <w:p w14:paraId="7034028E" w14:textId="0C473FA6" w:rsidR="00D729FA" w:rsidRPr="00D729FA" w:rsidRDefault="00D729FA" w:rsidP="00D729FA">
      <w:pPr>
        <w:pStyle w:val="Prrafodelista"/>
        <w:numPr>
          <w:ilvl w:val="0"/>
          <w:numId w:val="21"/>
        </w:numPr>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802A861" w14:textId="77777777" w:rsidR="0058133F" w:rsidRDefault="0058133F">
      <w:pPr>
        <w:rPr>
          <w:rFonts w:asciiTheme="majorHAnsi" w:eastAsiaTheme="majorEastAsia" w:hAnsiTheme="majorHAnsi" w:cstheme="majorBidi"/>
          <w:b/>
          <w:bCs/>
          <w:color w:val="4F81BD" w:themeColor="accent1"/>
          <w:sz w:val="26"/>
          <w:szCs w:val="26"/>
          <w:lang w:val="es-AR"/>
        </w:rPr>
      </w:pPr>
      <w:r>
        <w:br w:type="page"/>
      </w:r>
    </w:p>
    <w:p w14:paraId="579A4326" w14:textId="53348BFB" w:rsidR="00C94E03" w:rsidRDefault="00D23BAF" w:rsidP="00C94E03">
      <w:pPr>
        <w:pStyle w:val="PSI-Ttulo2"/>
      </w:pPr>
      <w:bookmarkStart w:id="9" w:name="_Toc201692290"/>
      <w:r>
        <w:lastRenderedPageBreak/>
        <w:t>1.3 Componentes</w:t>
      </w:r>
      <w:r w:rsidR="00C94E03" w:rsidRPr="002A33D7">
        <w:t xml:space="preserve">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login de Vesta Risk Manager</w:t>
      </w:r>
      <w:r w:rsidR="006248F2">
        <w:rPr>
          <w:b/>
          <w:bCs/>
        </w:rPr>
        <w:t>.</w:t>
      </w:r>
    </w:p>
    <w:p w14:paraId="5A646240" w14:textId="4BAF3BC1" w:rsidR="00F532CF" w:rsidRDefault="00ED71B3" w:rsidP="00BD0156">
      <w:pPr>
        <w:pStyle w:val="PSI-Comentario"/>
      </w:pPr>
      <w:r w:rsidRPr="00ED71B3">
        <w:rPr>
          <w:noProof/>
        </w:rPr>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6C3776EB" w14:textId="77777777" w:rsidR="0058133F" w:rsidRDefault="0058133F">
      <w:pPr>
        <w:rPr>
          <w:b/>
          <w:bCs/>
        </w:rPr>
      </w:pPr>
      <w:r>
        <w:rPr>
          <w:b/>
          <w:bCs/>
        </w:rPr>
        <w:br w:type="page"/>
      </w:r>
    </w:p>
    <w:p w14:paraId="01A6B429" w14:textId="79026707" w:rsidR="00413613" w:rsidRPr="003C7836" w:rsidRDefault="00413613" w:rsidP="003C7836">
      <w:pPr>
        <w:rPr>
          <w:b/>
          <w:bCs/>
        </w:rPr>
      </w:pPr>
      <w:r w:rsidRPr="003C7836">
        <w:rPr>
          <w:b/>
          <w:bCs/>
        </w:rPr>
        <w:lastRenderedPageBreak/>
        <w:t>Paso 3: Iniciar sesión con Google</w:t>
      </w:r>
      <w:r w:rsidR="006248F2">
        <w:rPr>
          <w:b/>
          <w:bCs/>
        </w:rPr>
        <w:t>.</w:t>
      </w:r>
    </w:p>
    <w:p w14:paraId="14887A05" w14:textId="6819933E" w:rsidR="00ED71B3" w:rsidRDefault="00ED71B3" w:rsidP="00BD0156">
      <w:pPr>
        <w:pStyle w:val="PSI-Comentario"/>
      </w:pPr>
      <w:r w:rsidRPr="00ED71B3">
        <w:rPr>
          <w:noProof/>
        </w:rPr>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3"/>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4"/>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w:t>
      </w:r>
      <w:r w:rsidRPr="00890ED7">
        <w:rPr>
          <w:u w:val="single"/>
        </w:rPr>
        <w:t>Administrador</w:t>
      </w:r>
      <w:r>
        <w:t>.</w:t>
      </w:r>
    </w:p>
    <w:p w14:paraId="3E8A9116" w14:textId="3065D860" w:rsidR="00413613" w:rsidRDefault="0058133F" w:rsidP="00BD0156">
      <w:pPr>
        <w:pStyle w:val="PSI-Comentario"/>
      </w:pPr>
      <w:r w:rsidRPr="0058133F">
        <w:rPr>
          <w:noProof/>
        </w:rPr>
        <w:drawing>
          <wp:inline distT="0" distB="0" distL="0" distR="0" wp14:anchorId="4E2A9BD6" wp14:editId="31A7A0FD">
            <wp:extent cx="5400040" cy="2749550"/>
            <wp:effectExtent l="19050" t="19050" r="10160" b="12700"/>
            <wp:docPr id="140129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918" name=""/>
                    <pic:cNvPicPr/>
                  </pic:nvPicPr>
                  <pic:blipFill>
                    <a:blip r:embed="rId15"/>
                    <a:stretch>
                      <a:fillRect/>
                    </a:stretch>
                  </pic:blipFill>
                  <pic:spPr>
                    <a:xfrm>
                      <a:off x="0" y="0"/>
                      <a:ext cx="5400040" cy="2749550"/>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 xml:space="preserve">Vista de </w:t>
      </w:r>
      <w:r w:rsidRPr="00890ED7">
        <w:rPr>
          <w:u w:val="single"/>
        </w:rPr>
        <w:t>Usuario estándar</w:t>
      </w:r>
      <w:r>
        <w:t>.</w:t>
      </w:r>
    </w:p>
    <w:p w14:paraId="3932A86C" w14:textId="4749B088" w:rsidR="00413613" w:rsidRDefault="0058133F" w:rsidP="00BD0156">
      <w:pPr>
        <w:pStyle w:val="PSI-Comentario"/>
      </w:pPr>
      <w:r w:rsidRPr="0058133F">
        <w:rPr>
          <w:noProof/>
        </w:rPr>
        <w:drawing>
          <wp:inline distT="0" distB="0" distL="0" distR="0" wp14:anchorId="71061B5C" wp14:editId="251B7CC4">
            <wp:extent cx="5400040" cy="2749550"/>
            <wp:effectExtent l="19050" t="19050" r="10160" b="12700"/>
            <wp:docPr id="3067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775" name=""/>
                    <pic:cNvPicPr/>
                  </pic:nvPicPr>
                  <pic:blipFill>
                    <a:blip r:embed="rId16"/>
                    <a:stretch>
                      <a:fillRect/>
                    </a:stretch>
                  </pic:blipFill>
                  <pic:spPr>
                    <a:xfrm>
                      <a:off x="0" y="0"/>
                      <a:ext cx="5400040" cy="274955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2C244964" w14:textId="77777777" w:rsidR="0058133F" w:rsidRDefault="0058133F">
      <w:pPr>
        <w:rPr>
          <w:b/>
          <w:bCs/>
        </w:rPr>
      </w:pPr>
      <w:r>
        <w:rPr>
          <w:b/>
          <w:bCs/>
        </w:rPr>
        <w:br w:type="page"/>
      </w:r>
    </w:p>
    <w:p w14:paraId="73753953" w14:textId="2A8E3216" w:rsidR="003C7836" w:rsidRPr="003C7836" w:rsidRDefault="003C7836" w:rsidP="003C7836">
      <w:pPr>
        <w:rPr>
          <w:b/>
          <w:bCs/>
        </w:rPr>
      </w:pPr>
      <w:r w:rsidRPr="003C7836">
        <w:rPr>
          <w:b/>
          <w:bCs/>
        </w:rPr>
        <w:lastRenderedPageBreak/>
        <w:t>Error al iniciar sesión: Usuario no registrado</w:t>
      </w:r>
      <w:r w:rsidR="006248F2">
        <w:rPr>
          <w:b/>
          <w:bCs/>
        </w:rPr>
        <w:t>.</w:t>
      </w:r>
    </w:p>
    <w:p w14:paraId="3710D099" w14:textId="27581A51" w:rsidR="003C7836" w:rsidRDefault="003C7836" w:rsidP="00BD0156">
      <w:pPr>
        <w:pStyle w:val="PSI-Comentario"/>
      </w:pPr>
      <w:r w:rsidRPr="003C7836">
        <w:rPr>
          <w:noProof/>
        </w:rPr>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7"/>
                    <a:stretch>
                      <a:fillRect/>
                    </a:stretch>
                  </pic:blipFill>
                  <pic:spPr>
                    <a:xfrm>
                      <a:off x="0" y="0"/>
                      <a:ext cx="5400040" cy="2850515"/>
                    </a:xfrm>
                    <a:prstGeom prst="rect">
                      <a:avLst/>
                    </a:prstGeom>
                    <a:ln>
                      <a:solidFill>
                        <a:schemeClr val="tx1"/>
                      </a:solidFill>
                    </a:ln>
                  </pic:spPr>
                </pic:pic>
              </a:graphicData>
            </a:graphic>
          </wp:inline>
        </w:drawing>
      </w:r>
    </w:p>
    <w:p w14:paraId="56D06E33" w14:textId="5532F2C8" w:rsidR="00ED71B3" w:rsidRDefault="00D23BAF" w:rsidP="00C619E5">
      <w:pPr>
        <w:pStyle w:val="Ttulo2"/>
      </w:pPr>
      <w:bookmarkStart w:id="10" w:name="_Toc201692291"/>
      <w:r>
        <w:t xml:space="preserve">1.4 </w:t>
      </w:r>
      <w:r w:rsidR="00C619E5">
        <w:t>Metodología de gestión de riesgos</w:t>
      </w:r>
      <w:bookmarkEnd w:id="10"/>
    </w:p>
    <w:p w14:paraId="409D77FD" w14:textId="77777777" w:rsidR="00DF35F6" w:rsidRDefault="00DF35F6" w:rsidP="002305F4">
      <w:pPr>
        <w:ind w:left="0" w:firstLine="0"/>
        <w:jc w:val="both"/>
      </w:pPr>
      <w:r w:rsidRPr="00DF35F6">
        <w:t>Vesta Risk Manager emplea una metodología híbrida basada en los enfoques PSI y Tongji para la gestión de riesgos en proyectos. Esta metodología se desarrolla en tres etapas principales</w:t>
      </w:r>
      <w:r>
        <w:t>:</w:t>
      </w:r>
    </w:p>
    <w:p w14:paraId="5F6F8BAF" w14:textId="49B22BF5" w:rsidR="00D71382" w:rsidRDefault="00D71382" w:rsidP="002305F4">
      <w:pPr>
        <w:pStyle w:val="Prrafodelista"/>
        <w:numPr>
          <w:ilvl w:val="0"/>
          <w:numId w:val="24"/>
        </w:numPr>
        <w:jc w:val="both"/>
      </w:pPr>
      <w:r w:rsidRPr="00D71382">
        <w:rPr>
          <w:b/>
          <w:bCs/>
        </w:rPr>
        <w:t>Identificación de riesgos</w:t>
      </w:r>
      <w:r>
        <w:t>: Al inicio de cada iteración del proyecto, se identifican los riesgos potenciales. Para evitar ambigüedades, se recomienda describir cada riesgo utilizando la siguiente estructura: “Dada/s &lt;una o más causas&gt;, podría ocurrir &lt;el riesgo&gt;, lo que conduciría a &lt;uno o más efectos&gt;”.</w:t>
      </w:r>
      <w:r w:rsidR="0009689F">
        <w:t xml:space="preserve"> Esta estructura se muestra como sugerencia en el formulario de identificación de riesgos como recordatorio al usuario.</w:t>
      </w:r>
    </w:p>
    <w:p w14:paraId="7CDADF24" w14:textId="722144EB" w:rsidR="00D71382" w:rsidRDefault="00D71382" w:rsidP="002305F4">
      <w:pPr>
        <w:pStyle w:val="Prrafodelista"/>
        <w:numPr>
          <w:ilvl w:val="0"/>
          <w:numId w:val="24"/>
        </w:numPr>
        <w:jc w:val="both"/>
      </w:pPr>
      <w:r w:rsidRPr="00D71382">
        <w:rPr>
          <w:b/>
          <w:bCs/>
        </w:rPr>
        <w:t>Evaluación de riesgos</w:t>
      </w:r>
      <w:r>
        <w:t>: Cada riesgo identificado se evalúa de acuerdo a su impacto (</w:t>
      </w:r>
      <w:r w:rsidRPr="00D71382">
        <w:t>Grado de daño o inconveniente que el riesgo puede causar al proyecto</w:t>
      </w:r>
      <w:r>
        <w:t>) y probabilidad (</w:t>
      </w:r>
      <w:r w:rsidRPr="00D71382">
        <w:t>Posibilidad de que el riesgo ocurra</w:t>
      </w:r>
      <w:r>
        <w:t xml:space="preserve">). </w:t>
      </w:r>
      <w:r w:rsidRPr="00D71382">
        <w:t>Ambas dimensiones se califican en una escala del 1 al 10, donde 1 representa un valor muy bajo y 10 un valor muy alto. El factor de riesgo se calcula como el producto de ambas dimensiones</w:t>
      </w:r>
      <w:r>
        <w:t>, y sirve como indicador de prioridad.</w:t>
      </w:r>
    </w:p>
    <w:p w14:paraId="0292EB91" w14:textId="6DA89434" w:rsidR="00D71382" w:rsidRDefault="00D71382" w:rsidP="002305F4">
      <w:pPr>
        <w:pStyle w:val="Prrafodelista"/>
        <w:numPr>
          <w:ilvl w:val="0"/>
          <w:numId w:val="24"/>
        </w:numPr>
        <w:jc w:val="both"/>
      </w:pPr>
      <w:r>
        <w:rPr>
          <w:b/>
          <w:bCs/>
        </w:rPr>
        <w:t>Planificación de riesgos</w:t>
      </w:r>
      <w:r w:rsidRPr="00D71382">
        <w:t>:</w:t>
      </w:r>
      <w:r>
        <w:t xml:space="preserve"> </w:t>
      </w:r>
      <w:r w:rsidRPr="00D71382">
        <w:t xml:space="preserve">Para los riesgos con mayor </w:t>
      </w:r>
      <w:r>
        <w:t>factor de riesgo</w:t>
      </w:r>
      <w:r w:rsidRPr="00D71382">
        <w:t>, se definen planes de acción,</w:t>
      </w:r>
      <w:r>
        <w:t xml:space="preserve"> los cuales pueden ser de </w:t>
      </w:r>
      <w:r w:rsidRPr="002305F4">
        <w:rPr>
          <w:u w:val="single"/>
        </w:rPr>
        <w:t>mitigación</w:t>
      </w:r>
      <w:r>
        <w:t xml:space="preserve"> (Orientado a reducir la probabilidad del riesgo), de </w:t>
      </w:r>
      <w:r w:rsidRPr="002305F4">
        <w:rPr>
          <w:u w:val="single"/>
        </w:rPr>
        <w:t>minimización</w:t>
      </w:r>
      <w:r>
        <w:t xml:space="preserve"> (Orientado a reducir el impacto del riesgo) o de </w:t>
      </w:r>
      <w:r w:rsidRPr="002305F4">
        <w:rPr>
          <w:u w:val="single"/>
        </w:rPr>
        <w:t>contingencia</w:t>
      </w:r>
      <w:r>
        <w:t xml:space="preserve"> (</w:t>
      </w:r>
      <w:r w:rsidRPr="00D71382">
        <w:t>Establece las acciones a seguir si el riesgo se materializa</w:t>
      </w:r>
      <w:r>
        <w:t>).</w:t>
      </w:r>
    </w:p>
    <w:p w14:paraId="34B5BB1E" w14:textId="77777777" w:rsidR="00D71382" w:rsidRDefault="00D71382" w:rsidP="00D71382">
      <w:pPr>
        <w:pStyle w:val="Prrafodelista"/>
        <w:ind w:firstLine="0"/>
      </w:pPr>
    </w:p>
    <w:p w14:paraId="5D9E32AC" w14:textId="4A33CC4B" w:rsidR="00C16168" w:rsidRDefault="00D23BAF" w:rsidP="00C16168">
      <w:pPr>
        <w:pStyle w:val="Ttulo2"/>
      </w:pPr>
      <w:bookmarkStart w:id="11" w:name="_Guía_de_estados"/>
      <w:bookmarkStart w:id="12" w:name="_Toc201692292"/>
      <w:bookmarkEnd w:id="11"/>
      <w:r>
        <w:t xml:space="preserve">1.5 </w:t>
      </w:r>
      <w:r w:rsidR="00C16168">
        <w:t>Guía de estados de los riesgos (Escudos)</w:t>
      </w:r>
      <w:bookmarkEnd w:id="12"/>
    </w:p>
    <w:p w14:paraId="09C81DD4" w14:textId="77777777" w:rsidR="00E25734" w:rsidRDefault="00E25734" w:rsidP="002305F4">
      <w:pPr>
        <w:ind w:left="0" w:firstLine="0"/>
        <w:jc w:val="both"/>
      </w:pPr>
      <w:r>
        <w:t>Con el objetivo de facilitar la evaluación de riesgos y reducir el esfuerzo asociado a la toma de decisiones, Vesta Risk Manager asigna un estado visual a cada riesgo evaluado. Estos estados se representan mediante íconos en forma de escudo, visibles en la lista de riesgos del proyecto.</w:t>
      </w:r>
    </w:p>
    <w:p w14:paraId="5D2CF25B" w14:textId="77777777" w:rsidR="00E25734" w:rsidRDefault="00E25734" w:rsidP="00E25734">
      <w:pPr>
        <w:ind w:left="0" w:firstLine="0"/>
      </w:pPr>
    </w:p>
    <w:p w14:paraId="190ADBA2" w14:textId="0D421D65" w:rsidR="00C16168" w:rsidRDefault="00E25734" w:rsidP="002305F4">
      <w:pPr>
        <w:ind w:left="0" w:firstLine="0"/>
        <w:jc w:val="both"/>
      </w:pPr>
      <w:r>
        <w:lastRenderedPageBreak/>
        <w:t xml:space="preserve">Cada escudo indica la acción sugerida para ese riesgo. A </w:t>
      </w:r>
      <w:r w:rsidR="00D23BAF">
        <w:t>continuación,</w:t>
      </w:r>
      <w:r>
        <w:t xml:space="preserve"> se detallan los posibles estados:</w:t>
      </w:r>
    </w:p>
    <w:p w14:paraId="782DF280" w14:textId="77777777" w:rsidR="002305F4" w:rsidRPr="002305F4" w:rsidRDefault="00C16168" w:rsidP="002305F4">
      <w:pPr>
        <w:pStyle w:val="Prrafodelista"/>
        <w:numPr>
          <w:ilvl w:val="0"/>
          <w:numId w:val="20"/>
        </w:numPr>
        <w:jc w:val="both"/>
      </w:pPr>
      <w:r>
        <w:rPr>
          <w:b/>
          <w:bCs/>
        </w:rPr>
        <w:t>Evaluar (Escudo amarillo</w:t>
      </w:r>
      <w:r w:rsidRPr="00291C03">
        <w:rPr>
          <w:b/>
          <w:bCs/>
        </w:rPr>
        <w:t xml:space="preserve"> </w:t>
      </w:r>
      <w:r w:rsidRPr="00291C03">
        <w:rPr>
          <w:b/>
          <w:bCs/>
          <w:noProof/>
        </w:rPr>
        <w:drawing>
          <wp:inline distT="0" distB="0" distL="0" distR="0" wp14:anchorId="1746A994" wp14:editId="0CE45CA6">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18"/>
                    <a:stretch>
                      <a:fillRect/>
                    </a:stretch>
                  </pic:blipFill>
                  <pic:spPr>
                    <a:xfrm>
                      <a:off x="0" y="0"/>
                      <a:ext cx="190500" cy="228600"/>
                    </a:xfrm>
                    <a:prstGeom prst="rect">
                      <a:avLst/>
                    </a:prstGeom>
                  </pic:spPr>
                </pic:pic>
              </a:graphicData>
            </a:graphic>
          </wp:inline>
        </w:drawing>
      </w:r>
      <w:r>
        <w:rPr>
          <w:b/>
          <w:bCs/>
        </w:rPr>
        <w:t>):</w:t>
      </w:r>
    </w:p>
    <w:p w14:paraId="5098A5F3" w14:textId="15BD0167" w:rsidR="00C16168" w:rsidRDefault="00C16168" w:rsidP="002305F4">
      <w:pPr>
        <w:pStyle w:val="Prrafodelista"/>
        <w:ind w:firstLine="0"/>
        <w:jc w:val="both"/>
      </w:pPr>
      <w:r>
        <w:t xml:space="preserve">Un riesgo tendrá este estado en dos situaciones: (1) Cuando el riesgo acaba de ser identificado y (2) cuando el proyecto avanza a la siguiente iteración. </w:t>
      </w:r>
      <w:r>
        <w:br/>
        <w:t xml:space="preserve">Este estado informa sobre los riesgos que necesitan ser evaluados durante la iteración actual (ver </w:t>
      </w:r>
      <w:hyperlink w:anchor="_Evaluar_riesgos" w:history="1">
        <w:r w:rsidRPr="009B6953">
          <w:rPr>
            <w:rStyle w:val="Hipervnculo"/>
          </w:rPr>
          <w:t>Evaluar riesgos</w:t>
        </w:r>
      </w:hyperlink>
      <w:r>
        <w:t xml:space="preserve">), y se representa con un escudo amarillo. </w:t>
      </w:r>
    </w:p>
    <w:p w14:paraId="0B233BCA" w14:textId="77777777" w:rsidR="00C16168" w:rsidRDefault="00C16168" w:rsidP="002305F4">
      <w:pPr>
        <w:pStyle w:val="Prrafodelista"/>
        <w:ind w:firstLine="0"/>
        <w:jc w:val="both"/>
      </w:pPr>
      <w:r>
        <w:t>1. Al añadir un nuevo riesgo, este será marcado automáticamente con el estado “Evaluar”.</w:t>
      </w:r>
    </w:p>
    <w:p w14:paraId="61B9660F" w14:textId="77777777" w:rsidR="00C16168" w:rsidRDefault="00C16168" w:rsidP="002305F4">
      <w:pPr>
        <w:pStyle w:val="Prrafodelista"/>
        <w:ind w:firstLine="0"/>
        <w:jc w:val="both"/>
      </w:pPr>
      <w:r>
        <w:t>2. Al cambiar la iteración del proyecto, todos los riesgos serán marcados con el estado “Evaluar”, a excepción de aquellos que estén en el estado “Ignorar”.</w:t>
      </w:r>
    </w:p>
    <w:p w14:paraId="208D37B3" w14:textId="77777777" w:rsidR="00C16168" w:rsidRDefault="00C16168" w:rsidP="002305F4">
      <w:pPr>
        <w:pStyle w:val="Prrafodelista"/>
        <w:ind w:firstLine="0"/>
        <w:jc w:val="both"/>
      </w:pPr>
      <w:r>
        <w:t>Luego de que se realice una evaluación, el estado del riesgo puede cambiar a “Ignorar”, “Reevaluar”, “Planificar” o “Crítico”, dependiendo del factor de riesgo resultado de la evaluación realizada.</w:t>
      </w:r>
    </w:p>
    <w:p w14:paraId="7D4B3234" w14:textId="48D1E80E" w:rsidR="002305F4" w:rsidRDefault="00C16168" w:rsidP="002305F4">
      <w:pPr>
        <w:pStyle w:val="Prrafodelista"/>
        <w:numPr>
          <w:ilvl w:val="0"/>
          <w:numId w:val="20"/>
        </w:numPr>
        <w:jc w:val="both"/>
      </w:pPr>
      <w:r>
        <w:rPr>
          <w:b/>
          <w:bCs/>
        </w:rPr>
        <w:t xml:space="preserve">Ignorar (Escudo gris </w:t>
      </w:r>
      <w:r w:rsidRPr="00291C03">
        <w:rPr>
          <w:b/>
          <w:bCs/>
          <w:noProof/>
        </w:rPr>
        <w:drawing>
          <wp:inline distT="0" distB="0" distL="0" distR="0" wp14:anchorId="2FC30387" wp14:editId="676B26DC">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19"/>
                    <a:stretch>
                      <a:fillRect/>
                    </a:stretch>
                  </pic:blipFill>
                  <pic:spPr>
                    <a:xfrm>
                      <a:off x="0" y="0"/>
                      <a:ext cx="180975" cy="200025"/>
                    </a:xfrm>
                    <a:prstGeom prst="rect">
                      <a:avLst/>
                    </a:prstGeom>
                  </pic:spPr>
                </pic:pic>
              </a:graphicData>
            </a:graphic>
          </wp:inline>
        </w:drawing>
      </w:r>
      <w:r>
        <w:rPr>
          <w:b/>
          <w:bCs/>
        </w:rPr>
        <w:t>)</w:t>
      </w:r>
    </w:p>
    <w:p w14:paraId="7728D9DE" w14:textId="77777777" w:rsidR="002305F4" w:rsidRDefault="00C16168" w:rsidP="002305F4">
      <w:pPr>
        <w:pStyle w:val="Prrafodelista"/>
        <w:ind w:firstLine="0"/>
        <w:jc w:val="both"/>
      </w:pPr>
      <w:r>
        <w:t>Un riesgo tendrá este estado cuando haya sido evaluado con un factor de riesgo inferior a 9 (no incluido). Este indica que el riesgo no supone una amenaza para el proyecto, por lo que se recomienda no tomar ninguna acción frente a este, y se representa con un escudo gris.</w:t>
      </w:r>
      <w:r w:rsidR="002305F4">
        <w:t xml:space="preserve"> </w:t>
      </w:r>
    </w:p>
    <w:p w14:paraId="649E973B" w14:textId="7E53FD49" w:rsidR="00C16168" w:rsidRDefault="00C16168" w:rsidP="002305F4">
      <w:pPr>
        <w:pStyle w:val="Prrafodelista"/>
        <w:ind w:firstLine="0"/>
        <w:jc w:val="both"/>
      </w:pPr>
      <w:r>
        <w:t>Cuando cambie la iteración del proyecto y todos los riesgos pasen al estado “</w:t>
      </w:r>
      <w:r w:rsidR="0009689F">
        <w:t>Evaluar”</w:t>
      </w:r>
      <w:r>
        <w:t xml:space="preserve">, los riesgos en el estado “Ignorar” no verán modificado su estado. </w:t>
      </w:r>
    </w:p>
    <w:p w14:paraId="6BE76C73" w14:textId="77777777" w:rsidR="00C16168" w:rsidRDefault="00C16168" w:rsidP="00C16168">
      <w:pPr>
        <w:pStyle w:val="Prrafodelista"/>
        <w:numPr>
          <w:ilvl w:val="0"/>
          <w:numId w:val="20"/>
        </w:numPr>
        <w:rPr>
          <w:b/>
          <w:bCs/>
        </w:rPr>
      </w:pPr>
      <w:r>
        <w:rPr>
          <w:b/>
          <w:bCs/>
        </w:rPr>
        <w:t xml:space="preserve">Reevaluar (Escudo azul </w:t>
      </w:r>
      <w:r w:rsidRPr="00291C03">
        <w:rPr>
          <w:b/>
          <w:bCs/>
          <w:noProof/>
        </w:rPr>
        <w:drawing>
          <wp:inline distT="0" distB="0" distL="0" distR="0" wp14:anchorId="14BEB771" wp14:editId="739024A4">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20"/>
                    <a:stretch>
                      <a:fillRect/>
                    </a:stretch>
                  </pic:blipFill>
                  <pic:spPr>
                    <a:xfrm>
                      <a:off x="0" y="0"/>
                      <a:ext cx="190500" cy="219075"/>
                    </a:xfrm>
                    <a:prstGeom prst="rect">
                      <a:avLst/>
                    </a:prstGeom>
                  </pic:spPr>
                </pic:pic>
              </a:graphicData>
            </a:graphic>
          </wp:inline>
        </w:drawing>
      </w:r>
      <w:r>
        <w:rPr>
          <w:b/>
          <w:bCs/>
        </w:rPr>
        <w:t>)</w:t>
      </w:r>
    </w:p>
    <w:p w14:paraId="283865EC" w14:textId="4EC8CF78" w:rsidR="00C16168" w:rsidRPr="000E1ABE" w:rsidRDefault="00C16168" w:rsidP="002305F4">
      <w:pPr>
        <w:pStyle w:val="Prrafodelista"/>
        <w:ind w:firstLine="0"/>
        <w:jc w:val="both"/>
      </w:pPr>
      <w:r>
        <w:t>Un riesgo tendrá este estado cuando haya sido evaluado con un factor de riesgo mayor o igual a 9 y menor a 36 (no incluido). Este indica que el riesgo no necesita una toma de acción inmediata, pero debe seguir siendo evaluado en las siguientes iteraciones, y se representa con un escudo azul. En cada nueva iteración, el estado de estos riesgos cambiara a “Evaluar”.</w:t>
      </w:r>
    </w:p>
    <w:p w14:paraId="16AAE92D" w14:textId="77777777" w:rsidR="00C16168" w:rsidRDefault="00C16168" w:rsidP="00C16168">
      <w:pPr>
        <w:pStyle w:val="Prrafodelista"/>
        <w:numPr>
          <w:ilvl w:val="0"/>
          <w:numId w:val="20"/>
        </w:numPr>
        <w:rPr>
          <w:b/>
          <w:bCs/>
        </w:rPr>
      </w:pPr>
      <w:r>
        <w:rPr>
          <w:b/>
          <w:bCs/>
        </w:rPr>
        <w:t xml:space="preserve">Planificar (Escudo rojo </w:t>
      </w:r>
      <w:r w:rsidRPr="00291C03">
        <w:rPr>
          <w:b/>
          <w:bCs/>
          <w:noProof/>
        </w:rPr>
        <w:drawing>
          <wp:inline distT="0" distB="0" distL="0" distR="0" wp14:anchorId="7BDAA96D" wp14:editId="0EA2B290">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21"/>
                    <a:stretch>
                      <a:fillRect/>
                    </a:stretch>
                  </pic:blipFill>
                  <pic:spPr>
                    <a:xfrm>
                      <a:off x="0" y="0"/>
                      <a:ext cx="209550" cy="228600"/>
                    </a:xfrm>
                    <a:prstGeom prst="rect">
                      <a:avLst/>
                    </a:prstGeom>
                  </pic:spPr>
                </pic:pic>
              </a:graphicData>
            </a:graphic>
          </wp:inline>
        </w:drawing>
      </w:r>
      <w:r>
        <w:rPr>
          <w:b/>
          <w:bCs/>
        </w:rPr>
        <w:t>)</w:t>
      </w:r>
    </w:p>
    <w:p w14:paraId="35C0200A" w14:textId="16247F3B" w:rsidR="00C16168" w:rsidRPr="00EE3C08" w:rsidRDefault="00C16168" w:rsidP="002305F4">
      <w:pPr>
        <w:pStyle w:val="Prrafodelista"/>
        <w:ind w:firstLine="0"/>
        <w:jc w:val="both"/>
      </w:pPr>
      <w:r>
        <w:t>Un riesgo tendrá este estado cuando haya sido evaluado con un factor de riesgo mayor o igual a 36 y menor a 64 (no incluido). Este indica que el riesgo requiere de un plan de acción, y se representa con un escudo rojo.</w:t>
      </w:r>
      <w:r w:rsidR="002305F4">
        <w:t xml:space="preserve"> </w:t>
      </w:r>
      <w:r>
        <w:t>Al realizar al menos un plan de acción contra estos riesgos, su estado pasara a “Planificado”.</w:t>
      </w:r>
    </w:p>
    <w:p w14:paraId="2699FE6B" w14:textId="77777777" w:rsidR="00C16168" w:rsidRDefault="00C16168" w:rsidP="00C16168">
      <w:pPr>
        <w:pStyle w:val="Prrafodelista"/>
        <w:numPr>
          <w:ilvl w:val="0"/>
          <w:numId w:val="20"/>
        </w:numPr>
        <w:rPr>
          <w:b/>
          <w:bCs/>
        </w:rPr>
      </w:pPr>
      <w:r>
        <w:rPr>
          <w:b/>
          <w:bCs/>
        </w:rPr>
        <w:t xml:space="preserve">Crítico (Escudo rojo oscuro </w:t>
      </w:r>
      <w:r w:rsidRPr="00291C03">
        <w:rPr>
          <w:b/>
          <w:bCs/>
          <w:noProof/>
        </w:rPr>
        <w:drawing>
          <wp:inline distT="0" distB="0" distL="0" distR="0" wp14:anchorId="12A8EA73" wp14:editId="7536F0BA">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22"/>
                    <a:stretch>
                      <a:fillRect/>
                    </a:stretch>
                  </pic:blipFill>
                  <pic:spPr>
                    <a:xfrm>
                      <a:off x="0" y="0"/>
                      <a:ext cx="190500" cy="209550"/>
                    </a:xfrm>
                    <a:prstGeom prst="rect">
                      <a:avLst/>
                    </a:prstGeom>
                  </pic:spPr>
                </pic:pic>
              </a:graphicData>
            </a:graphic>
          </wp:inline>
        </w:drawing>
      </w:r>
      <w:r>
        <w:rPr>
          <w:b/>
          <w:bCs/>
        </w:rPr>
        <w:t>)</w:t>
      </w:r>
    </w:p>
    <w:p w14:paraId="7CC22017" w14:textId="77777777" w:rsidR="00C16168" w:rsidRDefault="00C16168" w:rsidP="001D5A64">
      <w:pPr>
        <w:pStyle w:val="Prrafodelista"/>
        <w:ind w:firstLine="0"/>
        <w:jc w:val="both"/>
      </w:pPr>
      <w:r>
        <w:t>Un riesgo tendrá este estado cuando haya sido evaluado con un factor de riesgo mayor o igual a 64. Este indica que el riesgo representa una amenaza crítica para el proyecto, y se representa con un escudo rojo oscuro.</w:t>
      </w:r>
    </w:p>
    <w:p w14:paraId="3E560EA9" w14:textId="77777777" w:rsidR="00C16168" w:rsidRPr="00EE3C08" w:rsidRDefault="00C16168" w:rsidP="00C16168">
      <w:pPr>
        <w:pStyle w:val="Prrafodelista"/>
        <w:ind w:firstLine="0"/>
      </w:pPr>
      <w:r>
        <w:t>Al realizar al menos un plan de contingencia y un plan de mitigación o minimización contra estos riesgos, su estado pasara a “Planificado”.</w:t>
      </w:r>
    </w:p>
    <w:p w14:paraId="067D506D" w14:textId="77777777" w:rsidR="00C16168" w:rsidRDefault="00C16168" w:rsidP="00C16168">
      <w:pPr>
        <w:pStyle w:val="Prrafodelista"/>
        <w:numPr>
          <w:ilvl w:val="0"/>
          <w:numId w:val="20"/>
        </w:numPr>
        <w:rPr>
          <w:b/>
          <w:bCs/>
        </w:rPr>
      </w:pPr>
      <w:r>
        <w:rPr>
          <w:b/>
          <w:bCs/>
        </w:rPr>
        <w:t xml:space="preserve">Planificado (Escudo verde </w:t>
      </w:r>
      <w:r w:rsidRPr="00291C03">
        <w:rPr>
          <w:b/>
          <w:bCs/>
          <w:noProof/>
        </w:rPr>
        <w:drawing>
          <wp:inline distT="0" distB="0" distL="0" distR="0" wp14:anchorId="57BDFD30" wp14:editId="2EA710C0">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23"/>
                    <a:stretch>
                      <a:fillRect/>
                    </a:stretch>
                  </pic:blipFill>
                  <pic:spPr>
                    <a:xfrm>
                      <a:off x="0" y="0"/>
                      <a:ext cx="200025" cy="209550"/>
                    </a:xfrm>
                    <a:prstGeom prst="rect">
                      <a:avLst/>
                    </a:prstGeom>
                  </pic:spPr>
                </pic:pic>
              </a:graphicData>
            </a:graphic>
          </wp:inline>
        </w:drawing>
      </w:r>
      <w:r>
        <w:rPr>
          <w:b/>
          <w:bCs/>
        </w:rPr>
        <w:t>)</w:t>
      </w:r>
    </w:p>
    <w:p w14:paraId="10830FB6" w14:textId="6A755493" w:rsidR="00C16168" w:rsidRDefault="00C16168" w:rsidP="001D5A64">
      <w:pPr>
        <w:pStyle w:val="Prrafodelista"/>
        <w:ind w:firstLine="0"/>
        <w:jc w:val="both"/>
      </w:pPr>
      <w:r w:rsidRPr="00790008">
        <w:t>Un riesgo</w:t>
      </w:r>
      <w:r>
        <w:t xml:space="preserve"> tendrá este estado </w:t>
      </w:r>
      <w:r w:rsidR="001D5A64">
        <w:t>si posteriormente se encontraba</w:t>
      </w:r>
      <w:r>
        <w:t xml:space="preserve"> en estado “Planificar” o “Crítico”, </w:t>
      </w:r>
      <w:r w:rsidR="001D5A64">
        <w:t xml:space="preserve">y </w:t>
      </w:r>
      <w:r>
        <w:t xml:space="preserve">se hayan realizado al menos un plan de contingencia y otro de minimización </w:t>
      </w:r>
      <w:r>
        <w:lastRenderedPageBreak/>
        <w:t xml:space="preserve">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0EFE6FBE" w14:textId="77777777" w:rsidR="00C16168" w:rsidRDefault="00C16168" w:rsidP="001D5A64">
      <w:pPr>
        <w:pStyle w:val="Prrafodelista"/>
        <w:ind w:firstLine="0"/>
        <w:jc w:val="both"/>
      </w:pPr>
      <w:r>
        <w:t>En cada nueva iteración, el estado de estos riesgos cambiara a “Evaluar”.</w:t>
      </w:r>
    </w:p>
    <w:p w14:paraId="2712F477" w14:textId="39D08F21" w:rsidR="00ED072C" w:rsidRDefault="00E25734" w:rsidP="001D5A64">
      <w:pPr>
        <w:ind w:left="0" w:firstLine="0"/>
        <w:jc w:val="both"/>
      </w:pPr>
      <w:r w:rsidRPr="00E25734">
        <w:rPr>
          <w:b/>
          <w:bCs/>
        </w:rPr>
        <w:t>Consideraciones</w:t>
      </w:r>
      <w:r>
        <w:t xml:space="preserve">: </w:t>
      </w:r>
      <w:r w:rsidR="00ED072C">
        <w:t xml:space="preserve">El sistema impedirá que se planifiquen riesgos aun no evaluados, pero no restringirá otras acciones en base a los estados de los riesgos. Por ejemplo, </w:t>
      </w:r>
      <w:r>
        <w:t>es posible evaluar y planificar riesgos con los estados de “Ignorar”, y no es obligatorio actuar sobre riesgos con los estados de “Evaluar”, “Planificar” o “Crítico” (Aunque no hacerlo es desaconsejable).</w:t>
      </w:r>
    </w:p>
    <w:p w14:paraId="52118F75" w14:textId="77777777" w:rsidR="00C16168" w:rsidRPr="00790008" w:rsidRDefault="00C16168" w:rsidP="00C16168">
      <w:pPr>
        <w:pStyle w:val="Prrafodelista"/>
        <w:ind w:firstLine="0"/>
      </w:pPr>
    </w:p>
    <w:p w14:paraId="06B967A1" w14:textId="77777777" w:rsidR="00C16168" w:rsidRDefault="00C16168" w:rsidP="00C16168">
      <w:pPr>
        <w:jc w:val="center"/>
      </w:pPr>
      <w:r>
        <w:rPr>
          <w:noProof/>
        </w:rPr>
        <w:drawing>
          <wp:inline distT="0" distB="0" distL="0" distR="0" wp14:anchorId="5A3A6852" wp14:editId="0DC0F213">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11C94317" w14:textId="77777777" w:rsidR="00C16168" w:rsidRPr="00004461" w:rsidRDefault="00C16168" w:rsidP="00C16168">
      <w:pPr>
        <w:jc w:val="center"/>
        <w:rPr>
          <w:b/>
          <w:bCs/>
        </w:rPr>
      </w:pPr>
      <w:r w:rsidRPr="00004461">
        <w:rPr>
          <w:b/>
          <w:bCs/>
        </w:rPr>
        <w:t xml:space="preserve">Figura 1 </w:t>
      </w:r>
      <w:r>
        <w:rPr>
          <w:b/>
          <w:bCs/>
        </w:rPr>
        <w:t>–</w:t>
      </w:r>
      <w:r w:rsidRPr="00004461">
        <w:rPr>
          <w:b/>
          <w:bCs/>
        </w:rPr>
        <w:t xml:space="preserve"> </w:t>
      </w:r>
      <w:r>
        <w:rPr>
          <w:b/>
          <w:bCs/>
        </w:rPr>
        <w:t>Estados de los riesgos</w:t>
      </w:r>
    </w:p>
    <w:p w14:paraId="711F7449" w14:textId="77777777" w:rsidR="00C16168" w:rsidRDefault="00C16168" w:rsidP="00C16168">
      <w:pPr>
        <w:jc w:val="center"/>
      </w:pPr>
      <w:r>
        <w:rPr>
          <w:noProof/>
        </w:rPr>
        <w:lastRenderedPageBreak/>
        <w:drawing>
          <wp:inline distT="0" distB="0" distL="0" distR="0" wp14:anchorId="3E13860A" wp14:editId="0E09FDE2">
            <wp:extent cx="5400040" cy="7097395"/>
            <wp:effectExtent l="0" t="0" r="0" b="8255"/>
            <wp:docPr id="7466654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5445" name="Imagen 746665445"/>
                    <pic:cNvPicPr/>
                  </pic:nvPicPr>
                  <pic:blipFill>
                    <a:blip r:embed="rId25">
                      <a:extLst>
                        <a:ext uri="{28A0092B-C50C-407E-A947-70E740481C1C}">
                          <a14:useLocalDpi xmlns:a14="http://schemas.microsoft.com/office/drawing/2010/main" val="0"/>
                        </a:ext>
                      </a:extLst>
                    </a:blip>
                    <a:stretch>
                      <a:fillRect/>
                    </a:stretch>
                  </pic:blipFill>
                  <pic:spPr>
                    <a:xfrm>
                      <a:off x="0" y="0"/>
                      <a:ext cx="5400040" cy="7097395"/>
                    </a:xfrm>
                    <a:prstGeom prst="rect">
                      <a:avLst/>
                    </a:prstGeom>
                  </pic:spPr>
                </pic:pic>
              </a:graphicData>
            </a:graphic>
          </wp:inline>
        </w:drawing>
      </w:r>
    </w:p>
    <w:p w14:paraId="5EBD17CB" w14:textId="77777777" w:rsidR="00C16168" w:rsidRPr="00004461" w:rsidRDefault="00C16168" w:rsidP="00C16168">
      <w:pPr>
        <w:jc w:val="center"/>
        <w:rPr>
          <w:b/>
          <w:bCs/>
        </w:rPr>
      </w:pPr>
      <w:r w:rsidRPr="00004461">
        <w:rPr>
          <w:b/>
          <w:bCs/>
        </w:rPr>
        <w:t>Figura 2 – Diagrama de flujo de los estados de un riesgo</w:t>
      </w:r>
    </w:p>
    <w:p w14:paraId="513ED827" w14:textId="77777777" w:rsidR="00C16168" w:rsidRDefault="00C16168" w:rsidP="00C619E5">
      <w:pPr>
        <w:ind w:left="0" w:firstLine="0"/>
      </w:pPr>
    </w:p>
    <w:p w14:paraId="493F08FC" w14:textId="77777777" w:rsidR="00C619E5" w:rsidRPr="002E175C" w:rsidRDefault="00C619E5" w:rsidP="00C619E5"/>
    <w:p w14:paraId="7B47B617" w14:textId="1CBB84E8" w:rsidR="007C39B1" w:rsidRDefault="006D20F7" w:rsidP="003C5661">
      <w:pPr>
        <w:pStyle w:val="PSI-Ttulo1"/>
        <w:numPr>
          <w:ilvl w:val="0"/>
          <w:numId w:val="25"/>
        </w:numPr>
      </w:pPr>
      <w:bookmarkStart w:id="13" w:name="_Toc201692293"/>
      <w:r>
        <w:lastRenderedPageBreak/>
        <w:t>Funcionalidades</w:t>
      </w:r>
      <w:r w:rsidR="00895821">
        <w:t xml:space="preserve"> del Sistema</w:t>
      </w:r>
      <w:bookmarkEnd w:id="13"/>
    </w:p>
    <w:p w14:paraId="318EFF6F" w14:textId="658C0EAD" w:rsidR="003C7836" w:rsidRDefault="00D23BAF" w:rsidP="003C7836">
      <w:pPr>
        <w:pStyle w:val="Ttulo2"/>
      </w:pPr>
      <w:bookmarkStart w:id="14" w:name="_Toc201692294"/>
      <w:r>
        <w:t xml:space="preserve">2.1 </w:t>
      </w:r>
      <w:r w:rsidR="003C7836">
        <w:t>Administrador del sistema</w:t>
      </w:r>
      <w:bookmarkEnd w:id="14"/>
    </w:p>
    <w:p w14:paraId="3D12930E" w14:textId="018931B9" w:rsidR="00D61500" w:rsidRDefault="00D61500" w:rsidP="001D5A64">
      <w:pPr>
        <w:ind w:left="0" w:firstLine="0"/>
        <w:jc w:val="both"/>
      </w:pPr>
      <w:r>
        <w:t xml:space="preserve">Como se mencionó anteriormente, el </w:t>
      </w:r>
      <w:r w:rsidRPr="00890ED7">
        <w:rPr>
          <w:u w:val="single"/>
        </w:rPr>
        <w:t>Administrador</w:t>
      </w:r>
      <w:r>
        <w:t xml:space="preserve"> del sistema es el encargado de gestionar</w:t>
      </w:r>
      <w:r w:rsidR="00A7175D">
        <w:t xml:space="preserve"> los usuarios del sistema, los permisos, y los proyectos. A continuación, se explican las distintas funcionalidades a las que puede acceder. </w:t>
      </w:r>
    </w:p>
    <w:p w14:paraId="5139E150" w14:textId="77777777" w:rsidR="00E25734" w:rsidRDefault="00E25734" w:rsidP="00E25734">
      <w:pPr>
        <w:pStyle w:val="Ttulo3"/>
      </w:pPr>
      <w:bookmarkStart w:id="15" w:name="_Toc201692295"/>
      <w:r>
        <w:t>Administrar acceso al sistema</w:t>
      </w:r>
      <w:bookmarkEnd w:id="15"/>
    </w:p>
    <w:p w14:paraId="06B84040" w14:textId="77777777" w:rsidR="00E25734" w:rsidRDefault="00E25734" w:rsidP="00E25734">
      <w:pPr>
        <w:ind w:left="0" w:firstLine="0"/>
      </w:pPr>
      <w:r>
        <w:t xml:space="preserve">La funcionalidad de “Administrar usuarios” es accedida desde la barra de menú (Administrar acceso &gt; Usuarios) al ingresar al Vesta Risk Manager como </w:t>
      </w:r>
      <w:r w:rsidRPr="00890ED7">
        <w:rPr>
          <w:u w:val="single"/>
        </w:rPr>
        <w:t>Administrador</w:t>
      </w:r>
      <w:r w:rsidRPr="00890ED7">
        <w:t xml:space="preserve"> del sistema</w:t>
      </w:r>
      <w:r>
        <w:t xml:space="preserve">. </w:t>
      </w:r>
    </w:p>
    <w:p w14:paraId="6585985C" w14:textId="77777777" w:rsidR="00E25734" w:rsidRDefault="00E25734" w:rsidP="00E25734">
      <w:pPr>
        <w:ind w:left="0" w:firstLine="0"/>
        <w:rPr>
          <w:b/>
          <w:bCs/>
        </w:rPr>
      </w:pPr>
      <w:r w:rsidRPr="007E4102">
        <w:rPr>
          <w:b/>
          <w:bCs/>
          <w:noProof/>
        </w:rPr>
        <w:drawing>
          <wp:inline distT="0" distB="0" distL="0" distR="0" wp14:anchorId="0F7BFE55" wp14:editId="22D8C232">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26"/>
                    <a:stretch>
                      <a:fillRect/>
                    </a:stretch>
                  </pic:blipFill>
                  <pic:spPr>
                    <a:xfrm>
                      <a:off x="0" y="0"/>
                      <a:ext cx="5400040" cy="1736090"/>
                    </a:xfrm>
                    <a:prstGeom prst="rect">
                      <a:avLst/>
                    </a:prstGeom>
                    <a:ln>
                      <a:solidFill>
                        <a:schemeClr val="tx1"/>
                      </a:solidFill>
                    </a:ln>
                  </pic:spPr>
                </pic:pic>
              </a:graphicData>
            </a:graphic>
          </wp:inline>
        </w:drawing>
      </w:r>
    </w:p>
    <w:p w14:paraId="5132FBB4" w14:textId="77777777" w:rsidR="00E25734" w:rsidRPr="007E4102" w:rsidRDefault="00E25734" w:rsidP="00E25734">
      <w:pPr>
        <w:ind w:left="0" w:firstLine="0"/>
      </w:pPr>
      <w:r>
        <w:t>Al ingresar a esta sección, se mostrará una lista con los usuarios registrados, y se podrá agregar usuarios (</w:t>
      </w:r>
      <w:r w:rsidRPr="007E4102">
        <w:rPr>
          <w:noProof/>
        </w:rPr>
        <w:drawing>
          <wp:inline distT="0" distB="0" distL="0" distR="0" wp14:anchorId="709EBE4B" wp14:editId="14F7440D">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6CFA637D" wp14:editId="5CC79829">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70255082" wp14:editId="628E6F7B">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0D579D06" wp14:editId="752FB2C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2BEF1304" w14:textId="4799AB6D" w:rsidR="00E25734" w:rsidRDefault="002571F0" w:rsidP="00E25734">
      <w:pPr>
        <w:ind w:left="0" w:firstLine="0"/>
        <w:rPr>
          <w:b/>
          <w:bCs/>
        </w:rPr>
      </w:pPr>
      <w:r w:rsidRPr="002571F0">
        <w:rPr>
          <w:b/>
          <w:bCs/>
          <w:noProof/>
        </w:rPr>
        <w:drawing>
          <wp:inline distT="0" distB="0" distL="0" distR="0" wp14:anchorId="6D523CD3" wp14:editId="7C1617ED">
            <wp:extent cx="5400040" cy="2749550"/>
            <wp:effectExtent l="19050" t="19050" r="10160" b="12700"/>
            <wp:docPr id="159380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01895" name=""/>
                    <pic:cNvPicPr/>
                  </pic:nvPicPr>
                  <pic:blipFill>
                    <a:blip r:embed="rId31"/>
                    <a:stretch>
                      <a:fillRect/>
                    </a:stretch>
                  </pic:blipFill>
                  <pic:spPr>
                    <a:xfrm>
                      <a:off x="0" y="0"/>
                      <a:ext cx="5400040" cy="2749550"/>
                    </a:xfrm>
                    <a:prstGeom prst="rect">
                      <a:avLst/>
                    </a:prstGeom>
                    <a:ln>
                      <a:solidFill>
                        <a:schemeClr val="tx1"/>
                      </a:solidFill>
                    </a:ln>
                  </pic:spPr>
                </pic:pic>
              </a:graphicData>
            </a:graphic>
          </wp:inline>
        </w:drawing>
      </w:r>
    </w:p>
    <w:p w14:paraId="0DB94624" w14:textId="77777777" w:rsidR="00E25734" w:rsidRDefault="00E25734" w:rsidP="00E25734">
      <w:r>
        <w:br w:type="page"/>
      </w:r>
    </w:p>
    <w:p w14:paraId="17C483B6" w14:textId="77777777" w:rsidR="00E25734" w:rsidRDefault="00E25734" w:rsidP="001D5A64">
      <w:pPr>
        <w:ind w:left="0" w:firstLine="0"/>
        <w:jc w:val="both"/>
      </w:pPr>
      <w:r w:rsidRPr="007E4102">
        <w:lastRenderedPageBreak/>
        <w:t>Al</w:t>
      </w:r>
      <w:r>
        <w:t xml:space="preserve"> hacer click en el botón </w:t>
      </w:r>
      <w:r w:rsidRPr="001D5A64">
        <w:rPr>
          <w:u w:val="single"/>
        </w:rPr>
        <w:t>nuevo usuario</w:t>
      </w:r>
      <w:r>
        <w:t xml:space="preserve">, se mostrará un formulario en el que se deberán rellenar los campos con el nombre del nuevo usuario, su email y su perfil de usuario. </w:t>
      </w:r>
      <w:r>
        <w:br/>
        <w:t xml:space="preserve">El nombre y correo de cada usuario debe ser único, el correo debe ser una dirección de correo válida, y se podrá seleccionar el perfil de usuario (ver </w:t>
      </w:r>
      <w:hyperlink w:anchor="_Perfiles_de_usuario" w:history="1">
        <w:r w:rsidRPr="009A5AFF">
          <w:rPr>
            <w:rStyle w:val="Hipervnculo"/>
          </w:rPr>
          <w:t>Perfiles de usuario</w:t>
        </w:r>
      </w:hyperlink>
      <w:r>
        <w:t xml:space="preserve">), el cual determinará las acciones que el usuario podrá realizar dentro del sistema. Al hacer click en “Confirmar”, se redirigirá al usuario nuevamente a la lista de usuarios, y se mostrará un mensaje indicando que el usuario ha sido registrado. </w:t>
      </w:r>
    </w:p>
    <w:p w14:paraId="68FD8C2C" w14:textId="39B59665" w:rsidR="00E25734" w:rsidRDefault="008E3A0B" w:rsidP="00E25734">
      <w:pPr>
        <w:ind w:left="0" w:firstLine="0"/>
      </w:pPr>
      <w:r>
        <w:rPr>
          <w:noProof/>
        </w:rPr>
        <w:drawing>
          <wp:inline distT="0" distB="0" distL="0" distR="0" wp14:anchorId="1FF93FCB" wp14:editId="113C65D5">
            <wp:extent cx="5400040" cy="3305810"/>
            <wp:effectExtent l="19050" t="19050" r="10160" b="27940"/>
            <wp:docPr id="161699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97128" name=""/>
                    <pic:cNvPicPr/>
                  </pic:nvPicPr>
                  <pic:blipFill>
                    <a:blip r:embed="rId32"/>
                    <a:stretch>
                      <a:fillRect/>
                    </a:stretch>
                  </pic:blipFill>
                  <pic:spPr>
                    <a:xfrm>
                      <a:off x="0" y="0"/>
                      <a:ext cx="5400040" cy="3305810"/>
                    </a:xfrm>
                    <a:prstGeom prst="rect">
                      <a:avLst/>
                    </a:prstGeom>
                    <a:ln>
                      <a:solidFill>
                        <a:schemeClr val="tx1"/>
                      </a:solidFill>
                    </a:ln>
                  </pic:spPr>
                </pic:pic>
              </a:graphicData>
            </a:graphic>
          </wp:inline>
        </w:drawing>
      </w:r>
    </w:p>
    <w:p w14:paraId="61F75085" w14:textId="56F785E5" w:rsidR="00E25734" w:rsidRDefault="002571F0" w:rsidP="00E25734">
      <w:pPr>
        <w:ind w:left="0" w:firstLine="0"/>
        <w:rPr>
          <w:b/>
          <w:bCs/>
        </w:rPr>
      </w:pPr>
      <w:r w:rsidRPr="002571F0">
        <w:rPr>
          <w:b/>
          <w:bCs/>
          <w:noProof/>
        </w:rPr>
        <w:drawing>
          <wp:inline distT="0" distB="0" distL="0" distR="0" wp14:anchorId="70D87668" wp14:editId="16ECB28A">
            <wp:extent cx="5400040" cy="2749550"/>
            <wp:effectExtent l="19050" t="19050" r="10160" b="12700"/>
            <wp:docPr id="253978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180" name=""/>
                    <pic:cNvPicPr/>
                  </pic:nvPicPr>
                  <pic:blipFill>
                    <a:blip r:embed="rId33"/>
                    <a:stretch>
                      <a:fillRect/>
                    </a:stretch>
                  </pic:blipFill>
                  <pic:spPr>
                    <a:xfrm>
                      <a:off x="0" y="0"/>
                      <a:ext cx="5400040" cy="2749550"/>
                    </a:xfrm>
                    <a:prstGeom prst="rect">
                      <a:avLst/>
                    </a:prstGeom>
                    <a:ln>
                      <a:solidFill>
                        <a:schemeClr val="tx1"/>
                      </a:solidFill>
                    </a:ln>
                  </pic:spPr>
                </pic:pic>
              </a:graphicData>
            </a:graphic>
          </wp:inline>
        </w:drawing>
      </w:r>
    </w:p>
    <w:p w14:paraId="67D8E4AB" w14:textId="77777777" w:rsidR="00E25734" w:rsidRDefault="00E25734" w:rsidP="00E25734">
      <w:r>
        <w:br w:type="page"/>
      </w:r>
    </w:p>
    <w:p w14:paraId="06C9529C" w14:textId="77777777" w:rsidR="00E25734" w:rsidRPr="00EE6408" w:rsidRDefault="00E25734" w:rsidP="001D5A64">
      <w:pPr>
        <w:ind w:left="0" w:firstLine="0"/>
        <w:jc w:val="both"/>
      </w:pPr>
      <w:r w:rsidRPr="00EE6408">
        <w:lastRenderedPageBreak/>
        <w:t xml:space="preserve">Al hacer click en el botón para ver </w:t>
      </w:r>
      <w:r>
        <w:t>el detalle de un usuario (</w:t>
      </w:r>
      <w:r w:rsidRPr="00517B43">
        <w:rPr>
          <w:noProof/>
        </w:rPr>
        <w:drawing>
          <wp:inline distT="0" distB="0" distL="0" distR="0" wp14:anchorId="389ADA90" wp14:editId="27BF8EC5">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del usuario seleccionado.</w:t>
      </w:r>
    </w:p>
    <w:p w14:paraId="7472E005" w14:textId="77777777" w:rsidR="00E25734" w:rsidRDefault="00E25734" w:rsidP="00E25734">
      <w:pPr>
        <w:ind w:left="0" w:firstLine="0"/>
        <w:rPr>
          <w:b/>
          <w:bCs/>
        </w:rPr>
      </w:pPr>
      <w:r>
        <w:rPr>
          <w:noProof/>
        </w:rPr>
        <w:drawing>
          <wp:inline distT="0" distB="0" distL="0" distR="0" wp14:anchorId="7AD4E7D7" wp14:editId="12822E28">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7609063E" w14:textId="77777777" w:rsidR="00E25734" w:rsidRDefault="00E25734" w:rsidP="001D5A64">
      <w:pPr>
        <w:ind w:left="0" w:firstLine="0"/>
        <w:jc w:val="both"/>
      </w:pPr>
      <w:r w:rsidRPr="0033150C">
        <w:t xml:space="preserve">Al </w:t>
      </w:r>
      <w:r>
        <w:t>hacer click en el botón para editar un usuario (</w:t>
      </w:r>
      <w:r w:rsidRPr="00517B43">
        <w:rPr>
          <w:noProof/>
        </w:rPr>
        <w:drawing>
          <wp:inline distT="0" distB="0" distL="0" distR="0" wp14:anchorId="29062566" wp14:editId="6BD571C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53415E0D" w14:textId="2A3DE41C" w:rsidR="00E25734" w:rsidRPr="003A4A77" w:rsidRDefault="00E25734" w:rsidP="00E25734">
      <w:pPr>
        <w:ind w:left="0" w:firstLine="0"/>
        <w:rPr>
          <w:b/>
          <w:bCs/>
        </w:rPr>
      </w:pPr>
      <w:r w:rsidRPr="003A4A77">
        <w:rPr>
          <w:b/>
          <w:bCs/>
        </w:rPr>
        <w:t xml:space="preserve">Nota: </w:t>
      </w:r>
      <w:r>
        <w:rPr>
          <w:b/>
          <w:bCs/>
        </w:rPr>
        <w:t xml:space="preserve">Un </w:t>
      </w:r>
      <w:r w:rsidR="00890ED7" w:rsidRPr="00890ED7">
        <w:rPr>
          <w:b/>
          <w:bCs/>
          <w:u w:val="single"/>
        </w:rPr>
        <w:t>A</w:t>
      </w:r>
      <w:r w:rsidRPr="00890ED7">
        <w:rPr>
          <w:b/>
          <w:bCs/>
          <w:u w:val="single"/>
        </w:rPr>
        <w:t>dministrador</w:t>
      </w:r>
      <w:r>
        <w:rPr>
          <w:b/>
          <w:bCs/>
        </w:rPr>
        <w:t xml:space="preserve"> del sistema no puede modificar su perfil de usuario ni su email.</w:t>
      </w:r>
    </w:p>
    <w:p w14:paraId="0DC1F75C" w14:textId="77777777" w:rsidR="00E25734" w:rsidRDefault="00E25734" w:rsidP="00E25734">
      <w:pPr>
        <w:rPr>
          <w:b/>
          <w:bCs/>
        </w:rPr>
      </w:pPr>
      <w:r>
        <w:rPr>
          <w:noProof/>
        </w:rPr>
        <w:drawing>
          <wp:inline distT="0" distB="0" distL="0" distR="0" wp14:anchorId="767BA4B4" wp14:editId="3125CEFB">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53B47B5" w14:textId="77777777" w:rsidR="00E25734" w:rsidRDefault="00E25734" w:rsidP="001D5A64">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12035AC3" wp14:editId="25BDB087">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el usuario eliminado ya no podrá acceder al sistema. </w:t>
      </w:r>
    </w:p>
    <w:p w14:paraId="2E3AC8F1" w14:textId="77777777" w:rsidR="00E25734" w:rsidRPr="0096335F" w:rsidRDefault="00E25734" w:rsidP="00E25734">
      <w:pPr>
        <w:ind w:left="0" w:firstLine="0"/>
      </w:pPr>
      <w:r w:rsidRPr="00B65E8E">
        <w:rPr>
          <w:b/>
          <w:bCs/>
        </w:rPr>
        <w:t xml:space="preserve">Nota: </w:t>
      </w:r>
      <w:r>
        <w:rPr>
          <w:b/>
          <w:bCs/>
        </w:rPr>
        <w:t xml:space="preserve">Un </w:t>
      </w:r>
      <w:r w:rsidRPr="00890ED7">
        <w:rPr>
          <w:b/>
          <w:bCs/>
          <w:u w:val="single"/>
        </w:rPr>
        <w:t>Administrador</w:t>
      </w:r>
      <w:r>
        <w:rPr>
          <w:b/>
          <w:bCs/>
        </w:rPr>
        <w:t xml:space="preserve"> del sistema no puede eliminarse a sí mismo.</w:t>
      </w:r>
    </w:p>
    <w:p w14:paraId="26791DE1" w14:textId="17D9FA96" w:rsidR="00E25734" w:rsidRPr="00E25734" w:rsidRDefault="00E25734" w:rsidP="00E25734">
      <w:pPr>
        <w:jc w:val="center"/>
        <w:rPr>
          <w:b/>
          <w:bCs/>
        </w:rPr>
      </w:pPr>
      <w:r w:rsidRPr="008300F7">
        <w:rPr>
          <w:b/>
          <w:bCs/>
          <w:noProof/>
        </w:rPr>
        <w:drawing>
          <wp:inline distT="0" distB="0" distL="0" distR="0" wp14:anchorId="7929E72B" wp14:editId="5796670D">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36"/>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6" w:name="_Administrar_perfiles"/>
      <w:bookmarkEnd w:id="16"/>
    </w:p>
    <w:p w14:paraId="00477AAD" w14:textId="77777777" w:rsidR="00E25734" w:rsidRDefault="00E25734" w:rsidP="00A7175D">
      <w:pPr>
        <w:ind w:left="0" w:firstLine="0"/>
      </w:pPr>
    </w:p>
    <w:p w14:paraId="552E9F9E" w14:textId="31F13590" w:rsidR="000F78C5" w:rsidRDefault="000F78C5" w:rsidP="000F78C5">
      <w:pPr>
        <w:pStyle w:val="Ttulo3"/>
      </w:pPr>
      <w:bookmarkStart w:id="17" w:name="_Toc201692296"/>
      <w:r>
        <w:t>Administrar proyectos</w:t>
      </w:r>
      <w:bookmarkEnd w:id="17"/>
    </w:p>
    <w:p w14:paraId="78AE5B8B" w14:textId="0EAEE955" w:rsidR="000F78C5" w:rsidRPr="003A4A77" w:rsidRDefault="000F78C5" w:rsidP="001D5A64">
      <w:pPr>
        <w:ind w:left="0" w:firstLine="0"/>
        <w:jc w:val="both"/>
      </w:pPr>
      <w:r>
        <w:t xml:space="preserve">Al ingresar al sistema, en la pantalla de inicio, el </w:t>
      </w:r>
      <w:r w:rsidRPr="00890ED7">
        <w:rPr>
          <w:u w:val="single"/>
        </w:rPr>
        <w:t>Administrador</w:t>
      </w:r>
      <w:r>
        <w:t xml:space="preserve"> del sistema podrá seleccionar “Ver Proyectos” o “</w:t>
      </w:r>
      <w:r w:rsidR="009F704D">
        <w:t xml:space="preserve">Ver </w:t>
      </w:r>
      <w:r w:rsidR="00596341">
        <w:t>Categorías</w:t>
      </w:r>
      <w:r>
        <w:t>”.</w:t>
      </w:r>
    </w:p>
    <w:p w14:paraId="53FAD9F5" w14:textId="3756CF5A" w:rsidR="000F78C5" w:rsidRDefault="009F704D" w:rsidP="000F78C5">
      <w:r w:rsidRPr="009F704D">
        <w:rPr>
          <w:noProof/>
        </w:rPr>
        <w:drawing>
          <wp:inline distT="0" distB="0" distL="0" distR="0" wp14:anchorId="185D8770" wp14:editId="72AACA27">
            <wp:extent cx="5400040" cy="1123950"/>
            <wp:effectExtent l="19050" t="19050" r="10160" b="19050"/>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34903"/>
                    <a:stretch>
                      <a:fillRect/>
                    </a:stretch>
                  </pic:blipFill>
                  <pic:spPr bwMode="auto">
                    <a:xfrm>
                      <a:off x="0" y="0"/>
                      <a:ext cx="540004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6FED6" w14:textId="77777777" w:rsidR="0058133F" w:rsidRDefault="0058133F">
      <w:r>
        <w:br w:type="page"/>
      </w:r>
    </w:p>
    <w:p w14:paraId="612B1591" w14:textId="5A78EA20" w:rsidR="00BE722E" w:rsidRPr="003A4A77" w:rsidRDefault="00BE722E" w:rsidP="00AB0A0B">
      <w:pPr>
        <w:ind w:left="0" w:firstLine="0"/>
        <w:jc w:val="both"/>
      </w:pPr>
      <w:r>
        <w:lastRenderedPageBreak/>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w:t>
      </w:r>
      <w:r w:rsidR="006B16C5">
        <w:t xml:space="preserve"> </w:t>
      </w:r>
      <w:r w:rsidR="0058133F">
        <w:t xml:space="preserve">Con el botón </w:t>
      </w:r>
      <w:r w:rsidR="00D23BAF">
        <w:t>“Estado del proyecto”</w:t>
      </w:r>
      <w:r w:rsidR="0058133F">
        <w:t xml:space="preserve"> (</w:t>
      </w:r>
      <w:r w:rsidR="00D23BAF" w:rsidRPr="00D23BAF">
        <w:rPr>
          <w:noProof/>
        </w:rPr>
        <w:drawing>
          <wp:inline distT="0" distB="0" distL="0" distR="0" wp14:anchorId="02F36D64" wp14:editId="4EC46A1E">
            <wp:extent cx="694944" cy="164592"/>
            <wp:effectExtent l="0" t="0" r="0" b="6985"/>
            <wp:docPr id="84705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9287" name=""/>
                    <pic:cNvPicPr/>
                  </pic:nvPicPr>
                  <pic:blipFill>
                    <a:blip r:embed="rId41"/>
                    <a:stretch>
                      <a:fillRect/>
                    </a:stretch>
                  </pic:blipFill>
                  <pic:spPr>
                    <a:xfrm>
                      <a:off x="0" y="0"/>
                      <a:ext cx="694944" cy="164592"/>
                    </a:xfrm>
                    <a:prstGeom prst="rect">
                      <a:avLst/>
                    </a:prstGeom>
                  </pic:spPr>
                </pic:pic>
              </a:graphicData>
            </a:graphic>
          </wp:inline>
        </w:drawing>
      </w:r>
      <w:r w:rsidR="0058133F">
        <w:t>) se puede seleccionar los proyectos que se de</w:t>
      </w:r>
      <w:r w:rsidR="00AB0A0B">
        <w:t>sean</w:t>
      </w:r>
      <w:r w:rsidR="0058133F">
        <w:t xml:space="preserve"> visualizar según su estado.</w:t>
      </w:r>
    </w:p>
    <w:p w14:paraId="54DA98F7" w14:textId="0164BE00" w:rsidR="00BE722E" w:rsidRDefault="00D23BAF" w:rsidP="00BE722E">
      <w:r w:rsidRPr="00D23BAF">
        <w:rPr>
          <w:noProof/>
        </w:rPr>
        <w:drawing>
          <wp:inline distT="0" distB="0" distL="0" distR="0" wp14:anchorId="10D9B61B" wp14:editId="79E05AD6">
            <wp:extent cx="5400040" cy="2749550"/>
            <wp:effectExtent l="19050" t="19050" r="10160" b="12700"/>
            <wp:docPr id="208695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089" name=""/>
                    <pic:cNvPicPr/>
                  </pic:nvPicPr>
                  <pic:blipFill>
                    <a:blip r:embed="rId42"/>
                    <a:stretch>
                      <a:fillRect/>
                    </a:stretch>
                  </pic:blipFill>
                  <pic:spPr>
                    <a:xfrm>
                      <a:off x="0" y="0"/>
                      <a:ext cx="5400040" cy="2749550"/>
                    </a:xfrm>
                    <a:prstGeom prst="rect">
                      <a:avLst/>
                    </a:prstGeom>
                    <a:ln>
                      <a:solidFill>
                        <a:schemeClr val="tx1"/>
                      </a:solidFill>
                    </a:ln>
                  </pic:spPr>
                </pic:pic>
              </a:graphicData>
            </a:graphic>
          </wp:inline>
        </w:drawing>
      </w:r>
    </w:p>
    <w:p w14:paraId="2739891B" w14:textId="77777777" w:rsidR="0058133F" w:rsidRDefault="0058133F">
      <w:r>
        <w:br w:type="page"/>
      </w:r>
    </w:p>
    <w:p w14:paraId="59886C96" w14:textId="3FEDF76B" w:rsidR="000F78C5" w:rsidRPr="003A4A77" w:rsidRDefault="000F78C5" w:rsidP="00225930">
      <w:pPr>
        <w:ind w:left="0" w:firstLine="0"/>
        <w:jc w:val="both"/>
      </w:pPr>
      <w:r>
        <w:lastRenderedPageBreak/>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drawing>
          <wp:inline distT="0" distB="0" distL="0" distR="0" wp14:anchorId="51309BEA" wp14:editId="3382849A">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57CAEFE2" w14:textId="77777777" w:rsidR="0058133F" w:rsidRDefault="0058133F">
      <w:r>
        <w:br w:type="page"/>
      </w:r>
    </w:p>
    <w:p w14:paraId="4E0635A0" w14:textId="3F25B06C" w:rsidR="000F78C5" w:rsidRDefault="000F78C5" w:rsidP="00225930">
      <w:pPr>
        <w:ind w:left="0" w:firstLine="0"/>
        <w:jc w:val="both"/>
      </w:pPr>
      <w:r>
        <w:lastRenderedPageBreak/>
        <w:t>Al agregar un participante, se debe seleccionar el rol que tendrá dentro del proyecto (</w:t>
      </w:r>
      <w:r w:rsidRPr="00B62F4B">
        <w:rPr>
          <w:u w:val="single"/>
        </w:rPr>
        <w:t>Líder de proyecto</w:t>
      </w:r>
      <w:r>
        <w:t xml:space="preserve"> o </w:t>
      </w:r>
      <w:r w:rsidR="00B62F4B">
        <w:rPr>
          <w:u w:val="single"/>
        </w:rPr>
        <w:t>D</w:t>
      </w:r>
      <w:r w:rsidRPr="00B62F4B">
        <w:rPr>
          <w:u w:val="single"/>
        </w:rPr>
        <w:t>esarrollador</w:t>
      </w:r>
      <w:r>
        <w:t xml:space="preserve">). El rol determina las acciones que puede realizar el usuario dentro de un proyecto en particular, y este puede tener distintos roles en diferentes proyectos. El </w:t>
      </w:r>
      <w:r w:rsidR="00890ED7" w:rsidRPr="00890ED7">
        <w:rPr>
          <w:u w:val="single"/>
        </w:rPr>
        <w:t>D</w:t>
      </w:r>
      <w:r w:rsidRPr="00890ED7">
        <w:rPr>
          <w:u w:val="single"/>
        </w:rPr>
        <w:t>esarrollador</w:t>
      </w:r>
      <w:r>
        <w:t xml:space="preserve"> de un proyecto puede agregar riesgos, evaluaciones y planes, pero no puede eliminarlos o editarlos. El </w:t>
      </w:r>
      <w:r w:rsidR="00890ED7" w:rsidRPr="00890ED7">
        <w:rPr>
          <w:u w:val="single"/>
        </w:rPr>
        <w:t>L</w:t>
      </w:r>
      <w:r w:rsidRPr="00890ED7">
        <w:rPr>
          <w:u w:val="single"/>
        </w:rPr>
        <w:t xml:space="preserve">íder </w:t>
      </w:r>
      <w:r w:rsidR="00890ED7" w:rsidRPr="00890ED7">
        <w:rPr>
          <w:u w:val="single"/>
        </w:rPr>
        <w:t>de</w:t>
      </w:r>
      <w:r w:rsidRPr="00890ED7">
        <w:rPr>
          <w:u w:val="single"/>
        </w:rPr>
        <w:t xml:space="preserve"> proyecto</w:t>
      </w:r>
      <w:r>
        <w:t xml:space="preserve"> puede acceder a todas las funciones dentro de un proyecto, incluyendo la eliminación y edición bajo ciertas condiciones.</w:t>
      </w:r>
    </w:p>
    <w:p w14:paraId="5F442B11" w14:textId="77777777" w:rsidR="000F78C5" w:rsidRDefault="000F78C5" w:rsidP="000F78C5">
      <w:r w:rsidRPr="00926502">
        <w:rPr>
          <w:noProof/>
        </w:rPr>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44"/>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225930">
      <w:pPr>
        <w:ind w:left="0" w:firstLine="0"/>
        <w:jc w:val="both"/>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45"/>
                    <a:stretch>
                      <a:fillRect/>
                    </a:stretch>
                  </pic:blipFill>
                  <pic:spPr>
                    <a:xfrm>
                      <a:off x="0" y="0"/>
                      <a:ext cx="5400040" cy="1795145"/>
                    </a:xfrm>
                    <a:prstGeom prst="rect">
                      <a:avLst/>
                    </a:prstGeom>
                    <a:ln>
                      <a:solidFill>
                        <a:schemeClr val="tx1"/>
                      </a:solidFill>
                    </a:ln>
                  </pic:spPr>
                </pic:pic>
              </a:graphicData>
            </a:graphic>
          </wp:inline>
        </w:drawing>
      </w:r>
    </w:p>
    <w:p w14:paraId="7F214E6E" w14:textId="77777777" w:rsidR="0058133F" w:rsidRDefault="000F78C5" w:rsidP="000F78C5">
      <w:pPr>
        <w:ind w:left="0" w:firstLine="0"/>
      </w:pPr>
      <w:r>
        <w:br/>
      </w:r>
    </w:p>
    <w:p w14:paraId="6F748100" w14:textId="77777777" w:rsidR="0058133F" w:rsidRDefault="0058133F">
      <w:r>
        <w:br w:type="page"/>
      </w:r>
    </w:p>
    <w:p w14:paraId="7384BAF1" w14:textId="3BCAD5AF" w:rsidR="000F78C5" w:rsidRDefault="000F78C5" w:rsidP="00225930">
      <w:pPr>
        <w:ind w:left="0" w:firstLine="0"/>
        <w:jc w:val="both"/>
      </w:pPr>
      <w:r w:rsidRPr="00EE6408">
        <w:lastRenderedPageBreak/>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se mostrará una página con los datos del proyecto seleccionado.</w:t>
      </w:r>
      <w:r w:rsidR="00B42D55">
        <w:t xml:space="preserve"> </w:t>
      </w:r>
    </w:p>
    <w:p w14:paraId="5A781305" w14:textId="700F6377" w:rsidR="00B42D55" w:rsidRDefault="00B42D55" w:rsidP="00225930">
      <w:pPr>
        <w:ind w:left="0" w:firstLine="0"/>
        <w:jc w:val="both"/>
      </w:pPr>
      <w:r>
        <w:t xml:space="preserve">En esta página, el </w:t>
      </w:r>
      <w:r w:rsidR="00890ED7" w:rsidRPr="00890ED7">
        <w:rPr>
          <w:u w:val="single"/>
        </w:rPr>
        <w:t>A</w:t>
      </w:r>
      <w:r w:rsidRPr="00890ED7">
        <w:rPr>
          <w:u w:val="single"/>
        </w:rPr>
        <w:t>dministrador</w:t>
      </w:r>
      <w:r>
        <w:t xml:space="preserve"> podrá seleccionar supervisar proyecto (</w:t>
      </w:r>
      <w:r w:rsidRPr="00B42D55">
        <w:rPr>
          <w:noProof/>
        </w:rPr>
        <w:drawing>
          <wp:inline distT="0" distB="0" distL="0" distR="0" wp14:anchorId="6C7BB123" wp14:editId="77E3E194">
            <wp:extent cx="713232" cy="182880"/>
            <wp:effectExtent l="0" t="0" r="0" b="7620"/>
            <wp:docPr id="7965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5386" name=""/>
                    <pic:cNvPicPr/>
                  </pic:nvPicPr>
                  <pic:blipFill>
                    <a:blip r:embed="rId46"/>
                    <a:stretch>
                      <a:fillRect/>
                    </a:stretch>
                  </pic:blipFill>
                  <pic:spPr>
                    <a:xfrm>
                      <a:off x="0" y="0"/>
                      <a:ext cx="713232" cy="182880"/>
                    </a:xfrm>
                    <a:prstGeom prst="rect">
                      <a:avLst/>
                    </a:prstGeom>
                  </pic:spPr>
                </pic:pic>
              </a:graphicData>
            </a:graphic>
          </wp:inline>
        </w:drawing>
      </w:r>
      <w:r>
        <w:t xml:space="preserve">) para ver la gestión del proyecto en modo espectador. Se tendrá acceso a las mismas vistas que el </w:t>
      </w:r>
      <w:r w:rsidR="00890ED7">
        <w:rPr>
          <w:u w:val="single"/>
        </w:rPr>
        <w:t>L</w:t>
      </w:r>
      <w:r w:rsidRPr="00890ED7">
        <w:rPr>
          <w:u w:val="single"/>
        </w:rPr>
        <w:t>íder de proyecto</w:t>
      </w:r>
      <w:r>
        <w:t xml:space="preserve"> (Ver </w:t>
      </w:r>
      <w:hyperlink w:anchor="_Usuario_estándar" w:history="1">
        <w:r w:rsidRPr="00B42D55">
          <w:rPr>
            <w:rStyle w:val="Hipervnculo"/>
          </w:rPr>
          <w:t>Usuario estándar</w:t>
        </w:r>
      </w:hyperlink>
      <w:r>
        <w:t>), pero no podrá realizar acciones.</w:t>
      </w:r>
      <w:r w:rsidR="00D7218E">
        <w:t xml:space="preserve"> </w:t>
      </w:r>
      <w:r w:rsidR="00D7218E" w:rsidRPr="00D7218E">
        <w:t xml:space="preserve">Se aborda en mayor detalle esta funcionalidad en la sección de </w:t>
      </w:r>
      <w:hyperlink w:anchor="_2.3_Usuario_espectador" w:history="1">
        <w:r w:rsidR="00D7218E" w:rsidRPr="00D7218E">
          <w:rPr>
            <w:rStyle w:val="Hipervnculo"/>
          </w:rPr>
          <w:t>Usuario espectador</w:t>
        </w:r>
      </w:hyperlink>
      <w:r w:rsidR="00D7218E" w:rsidRPr="00D7218E">
        <w:t>.</w:t>
      </w:r>
    </w:p>
    <w:p w14:paraId="2194DC6C" w14:textId="61AD4628" w:rsidR="00B42D55" w:rsidRPr="0096335F" w:rsidRDefault="00B42D55" w:rsidP="00225930">
      <w:pPr>
        <w:ind w:left="0" w:firstLine="0"/>
        <w:jc w:val="both"/>
        <w:rPr>
          <w:u w:val="single"/>
        </w:rPr>
      </w:pPr>
      <w:r>
        <w:t>También podrá modificar el estado del proyecto con el botón establecer estado (</w:t>
      </w:r>
      <w:r w:rsidRPr="00B42D55">
        <w:rPr>
          <w:noProof/>
        </w:rPr>
        <w:drawing>
          <wp:inline distT="0" distB="0" distL="0" distR="0" wp14:anchorId="4443373C" wp14:editId="18572574">
            <wp:extent cx="599698" cy="152864"/>
            <wp:effectExtent l="0" t="0" r="0" b="0"/>
            <wp:docPr id="120184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045" name=""/>
                    <pic:cNvPicPr/>
                  </pic:nvPicPr>
                  <pic:blipFill>
                    <a:blip r:embed="rId47"/>
                    <a:stretch>
                      <a:fillRect/>
                    </a:stretch>
                  </pic:blipFill>
                  <pic:spPr>
                    <a:xfrm>
                      <a:off x="0" y="0"/>
                      <a:ext cx="612660" cy="156168"/>
                    </a:xfrm>
                    <a:prstGeom prst="rect">
                      <a:avLst/>
                    </a:prstGeom>
                  </pic:spPr>
                </pic:pic>
              </a:graphicData>
            </a:graphic>
          </wp:inline>
        </w:drawing>
      </w:r>
      <w:r>
        <w:t xml:space="preserve">), pudiendo seleccionar los estados “Activo”, “Inactivo”, “Abandonado” o “Finalizado”. </w:t>
      </w:r>
    </w:p>
    <w:p w14:paraId="46049BD2" w14:textId="55F91BE4" w:rsidR="000F78C5" w:rsidRDefault="00B42D55" w:rsidP="000F78C5">
      <w:r w:rsidRPr="00B42D55">
        <w:rPr>
          <w:noProof/>
        </w:rPr>
        <w:drawing>
          <wp:inline distT="0" distB="0" distL="0" distR="0" wp14:anchorId="50AFCC53" wp14:editId="3F9D3AA7">
            <wp:extent cx="5400040" cy="6529705"/>
            <wp:effectExtent l="19050" t="19050" r="10160" b="23495"/>
            <wp:docPr id="65984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5656" name=""/>
                    <pic:cNvPicPr/>
                  </pic:nvPicPr>
                  <pic:blipFill>
                    <a:blip r:embed="rId48"/>
                    <a:stretch>
                      <a:fillRect/>
                    </a:stretch>
                  </pic:blipFill>
                  <pic:spPr>
                    <a:xfrm>
                      <a:off x="0" y="0"/>
                      <a:ext cx="5400040" cy="6529705"/>
                    </a:xfrm>
                    <a:prstGeom prst="rect">
                      <a:avLst/>
                    </a:prstGeom>
                    <a:ln>
                      <a:solidFill>
                        <a:schemeClr val="tx1"/>
                      </a:solidFill>
                    </a:ln>
                  </pic:spPr>
                </pic:pic>
              </a:graphicData>
            </a:graphic>
          </wp:inline>
        </w:drawing>
      </w:r>
    </w:p>
    <w:p w14:paraId="39DAB343" w14:textId="77777777" w:rsidR="000F78C5" w:rsidRDefault="000F78C5" w:rsidP="00225930">
      <w:pPr>
        <w:ind w:left="0" w:firstLine="0"/>
        <w:jc w:val="both"/>
      </w:pPr>
      <w:r>
        <w:lastRenderedPageBreak/>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etc). </w:t>
      </w:r>
    </w:p>
    <w:p w14:paraId="7F0C4D6F" w14:textId="51352810" w:rsidR="00B42D55" w:rsidRPr="00AC3FDE" w:rsidRDefault="00612393" w:rsidP="00FB5129">
      <w:r w:rsidRPr="00612393">
        <w:rPr>
          <w:noProof/>
        </w:rPr>
        <w:drawing>
          <wp:inline distT="0" distB="0" distL="0" distR="0" wp14:anchorId="0C5F7C96" wp14:editId="01EA0515">
            <wp:extent cx="5400040" cy="7135495"/>
            <wp:effectExtent l="19050" t="19050" r="10160" b="27305"/>
            <wp:docPr id="191133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917" name=""/>
                    <pic:cNvPicPr/>
                  </pic:nvPicPr>
                  <pic:blipFill>
                    <a:blip r:embed="rId49"/>
                    <a:stretch>
                      <a:fillRect/>
                    </a:stretch>
                  </pic:blipFill>
                  <pic:spPr>
                    <a:xfrm>
                      <a:off x="0" y="0"/>
                      <a:ext cx="5400040" cy="7135495"/>
                    </a:xfrm>
                    <a:prstGeom prst="rect">
                      <a:avLst/>
                    </a:prstGeom>
                    <a:ln>
                      <a:solidFill>
                        <a:schemeClr val="tx1"/>
                      </a:solidFill>
                    </a:ln>
                  </pic:spPr>
                </pic:pic>
              </a:graphicData>
            </a:graphic>
          </wp:inline>
        </w:drawing>
      </w:r>
    </w:p>
    <w:p w14:paraId="5FF789F2" w14:textId="77777777" w:rsidR="000F78C5" w:rsidRPr="00D61500" w:rsidRDefault="000F78C5" w:rsidP="00A7175D">
      <w:pPr>
        <w:ind w:left="0" w:firstLine="0"/>
      </w:pPr>
    </w:p>
    <w:p w14:paraId="511130ED" w14:textId="49D39098" w:rsidR="00686CAF" w:rsidRDefault="00686CAF" w:rsidP="00686CAF">
      <w:pPr>
        <w:pStyle w:val="Ttulo3"/>
      </w:pPr>
      <w:bookmarkStart w:id="18" w:name="_Toc201692297"/>
      <w:r>
        <w:lastRenderedPageBreak/>
        <w:t>Administrar categorías de riesgos</w:t>
      </w:r>
      <w:bookmarkEnd w:id="18"/>
    </w:p>
    <w:p w14:paraId="43D08EBB" w14:textId="54BF7206" w:rsidR="002179BC" w:rsidRPr="003A4A77" w:rsidRDefault="002179BC" w:rsidP="00225930">
      <w:pPr>
        <w:ind w:left="0" w:firstLine="0"/>
        <w:jc w:val="both"/>
      </w:pPr>
      <w:r>
        <w:t xml:space="preserve">Al ingresar al sistema, en la pantalla de inicio, el </w:t>
      </w:r>
      <w:r w:rsidRPr="00890ED7">
        <w:rPr>
          <w:u w:val="single"/>
        </w:rPr>
        <w:t>Administrador</w:t>
      </w:r>
      <w:r>
        <w:t xml:space="preserve"> del sistema podrá seleccionar “Ver Proyectos” o “Ver </w:t>
      </w:r>
      <w:r w:rsidR="009A5AFF">
        <w:t>Categorías</w:t>
      </w:r>
      <w:r>
        <w:t>”.</w:t>
      </w:r>
    </w:p>
    <w:p w14:paraId="33006417" w14:textId="77777777" w:rsidR="002179BC" w:rsidRDefault="002179BC" w:rsidP="00897F31">
      <w:pPr>
        <w:jc w:val="center"/>
      </w:pPr>
      <w:r w:rsidRPr="009F704D">
        <w:rPr>
          <w:noProof/>
        </w:rPr>
        <w:drawing>
          <wp:inline distT="0" distB="0" distL="0" distR="0" wp14:anchorId="310C9D20" wp14:editId="478B65F7">
            <wp:extent cx="5400040" cy="1019175"/>
            <wp:effectExtent l="19050" t="19050" r="10160" b="2857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40971"/>
                    <a:stretch>
                      <a:fillRect/>
                    </a:stretch>
                  </pic:blipFill>
                  <pic:spPr bwMode="auto">
                    <a:xfrm>
                      <a:off x="0" y="0"/>
                      <a:ext cx="540004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36E835" w14:textId="466257DE" w:rsidR="002179BC" w:rsidRDefault="002179BC" w:rsidP="008E3A0B">
      <w:pPr>
        <w:ind w:left="0" w:firstLine="0"/>
      </w:pPr>
      <w:r>
        <w:t>Al seleccionar “Ver Categorías”, se mostrará una lista de las categorías de riesgos utilizada</w:t>
      </w:r>
      <w:r w:rsidR="009A5AFF">
        <w:t xml:space="preserve"> (por defecto las de la metodología PSI)</w:t>
      </w:r>
      <w:r>
        <w:t xml:space="preserve">. </w:t>
      </w:r>
      <w:r w:rsidR="008E3A0B">
        <w:br/>
      </w:r>
      <w:r>
        <w:t>En esta página se puede crear nuevas categorías</w:t>
      </w:r>
      <w:r w:rsidR="008E3A0B">
        <w:t xml:space="preserve"> (</w:t>
      </w:r>
      <w:r w:rsidR="008E3A0B" w:rsidRPr="002179BC">
        <w:rPr>
          <w:noProof/>
        </w:rPr>
        <w:drawing>
          <wp:inline distT="0" distB="0" distL="0" distR="0" wp14:anchorId="45D1B345" wp14:editId="18D72CD2">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50"/>
                    <a:stretch>
                      <a:fillRect/>
                    </a:stretch>
                  </pic:blipFill>
                  <pic:spPr>
                    <a:xfrm>
                      <a:off x="0" y="0"/>
                      <a:ext cx="694944" cy="164592"/>
                    </a:xfrm>
                    <a:prstGeom prst="rect">
                      <a:avLst/>
                    </a:prstGeom>
                  </pic:spPr>
                </pic:pic>
              </a:graphicData>
            </a:graphic>
          </wp:inline>
        </w:drawing>
      </w:r>
      <w:r w:rsidR="008E3A0B">
        <w:t>)</w:t>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56963167" w14:textId="156563A0" w:rsidR="002179BC" w:rsidRPr="009A5AFF" w:rsidRDefault="002179BC" w:rsidP="00225930">
      <w:pPr>
        <w:ind w:left="0" w:firstLine="0"/>
        <w:jc w:val="both"/>
        <w:rPr>
          <w:b/>
          <w:bCs/>
        </w:rPr>
      </w:pPr>
      <w:r w:rsidRPr="003A4A77">
        <w:rPr>
          <w:b/>
          <w:bCs/>
        </w:rPr>
        <w:t xml:space="preserve">Nota: </w:t>
      </w:r>
      <w:r>
        <w:rPr>
          <w:b/>
          <w:bCs/>
        </w:rPr>
        <w:t>Cualquier cambio realizado sobre la lista de categorías, ya sea añadir, editar o eliminar, no se verá reflejado en los proyectos existentes, sino que estos s</w:t>
      </w:r>
      <w:r w:rsidR="00225930">
        <w:rPr>
          <w:b/>
          <w:bCs/>
        </w:rPr>
        <w:t>ó</w:t>
      </w:r>
      <w:r>
        <w:rPr>
          <w:b/>
          <w:bCs/>
        </w:rPr>
        <w:t>lo se aplicaran en los proyectos que se creen con posterioridad.</w:t>
      </w:r>
    </w:p>
    <w:p w14:paraId="03707837" w14:textId="42495F34" w:rsidR="004C7068" w:rsidRDefault="002179BC" w:rsidP="002179BC">
      <w:pPr>
        <w:ind w:left="0" w:firstLine="0"/>
      </w:pPr>
      <w:r w:rsidRPr="002179BC">
        <w:rPr>
          <w:noProof/>
        </w:rPr>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51"/>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225930">
      <w:pPr>
        <w:ind w:left="0" w:firstLine="0"/>
        <w:jc w:val="both"/>
      </w:pPr>
      <w:r w:rsidRPr="007E4102">
        <w:lastRenderedPageBreak/>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9A5AFF">
      <w:pPr>
        <w:ind w:left="0" w:firstLine="0"/>
      </w:pPr>
      <w:r w:rsidRPr="008300F7">
        <w:rPr>
          <w:noProof/>
        </w:rPr>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52"/>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9A5AFF">
      <w:pPr>
        <w:ind w:left="0" w:firstLine="0"/>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53"/>
                    <a:stretch>
                      <a:fillRect/>
                    </a:stretch>
                  </pic:blipFill>
                  <pic:spPr>
                    <a:xfrm>
                      <a:off x="0" y="0"/>
                      <a:ext cx="5400040" cy="2749550"/>
                    </a:xfrm>
                    <a:prstGeom prst="rect">
                      <a:avLst/>
                    </a:prstGeom>
                    <a:ln>
                      <a:solidFill>
                        <a:schemeClr val="tx1"/>
                      </a:solidFill>
                    </a:ln>
                  </pic:spPr>
                </pic:pic>
              </a:graphicData>
            </a:graphic>
          </wp:inline>
        </w:drawing>
      </w:r>
    </w:p>
    <w:p w14:paraId="421389ED" w14:textId="77777777" w:rsidR="0058133F" w:rsidRDefault="0058133F">
      <w:r>
        <w:br w:type="page"/>
      </w:r>
    </w:p>
    <w:p w14:paraId="6E01E6F6" w14:textId="578C728E" w:rsidR="009A5AFF" w:rsidRDefault="009A5AFF" w:rsidP="00225930">
      <w:pPr>
        <w:ind w:left="0" w:firstLine="0"/>
        <w:jc w:val="both"/>
      </w:pPr>
      <w:r w:rsidRPr="00EE6408">
        <w:lastRenderedPageBreak/>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rPr>
          <w:noProof/>
        </w:rPr>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54"/>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225930">
      <w:pPr>
        <w:ind w:left="0" w:firstLine="0"/>
        <w:jc w:val="both"/>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55"/>
                    <a:stretch>
                      <a:fillRect/>
                    </a:stretch>
                  </pic:blipFill>
                  <pic:spPr>
                    <a:xfrm>
                      <a:off x="0" y="0"/>
                      <a:ext cx="5400040" cy="2749550"/>
                    </a:xfrm>
                    <a:prstGeom prst="rect">
                      <a:avLst/>
                    </a:prstGeom>
                    <a:ln>
                      <a:solidFill>
                        <a:schemeClr val="tx1"/>
                      </a:solidFill>
                    </a:ln>
                  </pic:spPr>
                </pic:pic>
              </a:graphicData>
            </a:graphic>
          </wp:inline>
        </w:drawing>
      </w:r>
    </w:p>
    <w:p w14:paraId="2EEF38A5" w14:textId="77777777" w:rsidR="0058133F" w:rsidRDefault="0058133F">
      <w:r>
        <w:br w:type="page"/>
      </w:r>
    </w:p>
    <w:p w14:paraId="4442BE17" w14:textId="029F28DC" w:rsidR="008300F7" w:rsidRDefault="009A5AFF" w:rsidP="00225930">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Default="008300F7" w:rsidP="00897F31">
      <w:pPr>
        <w:ind w:left="0" w:firstLine="0"/>
        <w:jc w:val="center"/>
      </w:pPr>
      <w:r w:rsidRPr="008300F7">
        <w:rPr>
          <w:noProof/>
        </w:rPr>
        <w:drawing>
          <wp:inline distT="0" distB="0" distL="0" distR="0" wp14:anchorId="5B52A96E" wp14:editId="2663D901">
            <wp:extent cx="4745904" cy="2237740"/>
            <wp:effectExtent l="19050" t="19050" r="17145" b="1016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56"/>
                    <a:srcRect l="930" t="1923" r="760" b="2153"/>
                    <a:stretch/>
                  </pic:blipFill>
                  <pic:spPr bwMode="auto">
                    <a:xfrm>
                      <a:off x="0" y="0"/>
                      <a:ext cx="4748216" cy="2238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EC17A4" w14:textId="24D750D4" w:rsidR="003C7836" w:rsidRDefault="00D23BAF" w:rsidP="003C7836">
      <w:pPr>
        <w:pStyle w:val="Ttulo2"/>
      </w:pPr>
      <w:bookmarkStart w:id="19" w:name="_Usuario_estándar"/>
      <w:bookmarkStart w:id="20" w:name="_Toc201692298"/>
      <w:bookmarkEnd w:id="19"/>
      <w:r>
        <w:t xml:space="preserve">2.2 </w:t>
      </w:r>
      <w:r w:rsidR="003C7836">
        <w:t>Usuario estándar</w:t>
      </w:r>
      <w:bookmarkEnd w:id="20"/>
    </w:p>
    <w:p w14:paraId="50389305" w14:textId="4A799215" w:rsidR="000F78C5" w:rsidRPr="003A4A77" w:rsidRDefault="000F78C5" w:rsidP="00225930">
      <w:pPr>
        <w:ind w:left="0" w:firstLine="0"/>
        <w:jc w:val="both"/>
      </w:pPr>
      <w:r>
        <w:t xml:space="preserve">Al ingresar al sistema, en la pantalla de inicio, el </w:t>
      </w:r>
      <w:r w:rsidRPr="00890ED7">
        <w:rPr>
          <w:u w:val="single"/>
        </w:rPr>
        <w:t>Usuario estándar</w:t>
      </w:r>
      <w:r>
        <w:t xml:space="preserve"> podrá seleccionar “Proyectos de Líder” o “Proyectos de desarrollador”.</w:t>
      </w:r>
    </w:p>
    <w:p w14:paraId="0DE17CD2" w14:textId="0211F82A" w:rsidR="00B768A8" w:rsidRDefault="00B768A8" w:rsidP="00897F31">
      <w:pPr>
        <w:jc w:val="center"/>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57"/>
                    <a:stretch>
                      <a:fillRect/>
                    </a:stretch>
                  </pic:blipFill>
                  <pic:spPr>
                    <a:xfrm>
                      <a:off x="0" y="0"/>
                      <a:ext cx="5400040" cy="1038225"/>
                    </a:xfrm>
                    <a:prstGeom prst="rect">
                      <a:avLst/>
                    </a:prstGeom>
                    <a:ln>
                      <a:solidFill>
                        <a:schemeClr val="tx1"/>
                      </a:solidFill>
                    </a:ln>
                  </pic:spPr>
                </pic:pic>
              </a:graphicData>
            </a:graphic>
          </wp:inline>
        </w:drawing>
      </w:r>
    </w:p>
    <w:p w14:paraId="0CB82383" w14:textId="70E70ACC" w:rsidR="000F78C5" w:rsidRDefault="000F78C5" w:rsidP="00225930">
      <w:pPr>
        <w:ind w:left="0" w:firstLine="0"/>
        <w:jc w:val="both"/>
      </w:pPr>
      <w:r>
        <w:t>Al seleccionar “Proyectos de Líder”, se mostrará al usuario la lista de proyectos en los que participa con el rol “</w:t>
      </w:r>
      <w:r w:rsidRPr="00B62F4B">
        <w:rPr>
          <w:u w:val="single"/>
        </w:rPr>
        <w:t>Líder de proyecto</w:t>
      </w:r>
      <w:r>
        <w:t>”.</w:t>
      </w:r>
      <w:r w:rsidR="00225930">
        <w:t xml:space="preserve"> </w:t>
      </w:r>
      <w:r>
        <w:t>Al seleccionar “Proyectos de Desarrollador”, se mostrará al usuario la lista de proyectos en los que participa con el rol de “</w:t>
      </w:r>
      <w:r w:rsidRPr="00B62F4B">
        <w:rPr>
          <w:u w:val="single"/>
        </w:rPr>
        <w:t>Desarrollador</w:t>
      </w:r>
      <w:r>
        <w:t>”.</w:t>
      </w:r>
    </w:p>
    <w:p w14:paraId="59FCB09A" w14:textId="6DC76E52" w:rsidR="000F78C5" w:rsidRDefault="00B01938" w:rsidP="00B01938">
      <w:pPr>
        <w:ind w:left="0" w:firstLine="0"/>
      </w:pPr>
      <w:r w:rsidRPr="00B01938">
        <w:rPr>
          <w:noProof/>
        </w:rPr>
        <w:drawing>
          <wp:inline distT="0" distB="0" distL="0" distR="0" wp14:anchorId="6484A991" wp14:editId="1E7F280A">
            <wp:extent cx="5400040" cy="1900555"/>
            <wp:effectExtent l="19050" t="19050" r="10160" b="23495"/>
            <wp:docPr id="143197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055" name=""/>
                    <pic:cNvPicPr/>
                  </pic:nvPicPr>
                  <pic:blipFill>
                    <a:blip r:embed="rId58"/>
                    <a:stretch>
                      <a:fillRect/>
                    </a:stretch>
                  </pic:blipFill>
                  <pic:spPr>
                    <a:xfrm>
                      <a:off x="0" y="0"/>
                      <a:ext cx="5400040" cy="1900555"/>
                    </a:xfrm>
                    <a:prstGeom prst="rect">
                      <a:avLst/>
                    </a:prstGeom>
                    <a:ln>
                      <a:solidFill>
                        <a:schemeClr val="tx1"/>
                      </a:solidFill>
                    </a:ln>
                  </pic:spPr>
                </pic:pic>
              </a:graphicData>
            </a:graphic>
          </wp:inline>
        </w:drawing>
      </w:r>
    </w:p>
    <w:p w14:paraId="7375514F" w14:textId="77777777" w:rsidR="00830849" w:rsidRDefault="00830849" w:rsidP="00225930">
      <w:pPr>
        <w:ind w:left="0" w:firstLine="0"/>
        <w:jc w:val="both"/>
      </w:pPr>
    </w:p>
    <w:p w14:paraId="435E1896" w14:textId="2C82E269" w:rsidR="000F78C5" w:rsidRDefault="00A8557B" w:rsidP="00225930">
      <w:pPr>
        <w:ind w:left="0" w:firstLine="0"/>
        <w:jc w:val="both"/>
      </w:pPr>
      <w:r>
        <w:lastRenderedPageBreak/>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w:t>
      </w:r>
      <w:r w:rsidR="004A4FAA">
        <w:t xml:space="preserve">, si el usuario es </w:t>
      </w:r>
      <w:r w:rsidR="004A4FAA" w:rsidRPr="00830849">
        <w:rPr>
          <w:u w:val="single"/>
        </w:rPr>
        <w:t>Líder de proyecto</w:t>
      </w:r>
      <w:r w:rsidR="004A4FAA">
        <w:t>, se mostrará inicialmente el dashboard con estadísticas del proyecto.</w:t>
      </w:r>
    </w:p>
    <w:p w14:paraId="718DF1A9" w14:textId="0647055E" w:rsidR="00B754F0" w:rsidRDefault="00B754F0" w:rsidP="00225930">
      <w:pPr>
        <w:ind w:left="0" w:firstLine="0"/>
        <w:jc w:val="both"/>
      </w:pPr>
      <w:r w:rsidRPr="0048213F">
        <w:rPr>
          <w:noProof/>
        </w:rPr>
        <w:drawing>
          <wp:inline distT="0" distB="0" distL="0" distR="0" wp14:anchorId="6DA59A79" wp14:editId="4DC608FA">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9"/>
                    <a:stretch>
                      <a:fillRect/>
                    </a:stretch>
                  </pic:blipFill>
                  <pic:spPr>
                    <a:xfrm>
                      <a:off x="0" y="0"/>
                      <a:ext cx="5400040" cy="3749675"/>
                    </a:xfrm>
                    <a:prstGeom prst="rect">
                      <a:avLst/>
                    </a:prstGeom>
                    <a:ln>
                      <a:solidFill>
                        <a:schemeClr val="tx1"/>
                      </a:solidFill>
                    </a:ln>
                  </pic:spPr>
                </pic:pic>
              </a:graphicData>
            </a:graphic>
          </wp:inline>
        </w:drawing>
      </w:r>
    </w:p>
    <w:p w14:paraId="4961AC39" w14:textId="3174FCB6" w:rsidR="00B754F0" w:rsidRDefault="00B754F0" w:rsidP="00B754F0">
      <w:pPr>
        <w:ind w:left="0" w:firstLine="0"/>
      </w:pPr>
      <w:r>
        <w:t>Estas estadísticas permiten obtener una visión más clara de la gestión de riesgos, tanto en la iteración actual como a lo largo de todo el proyecto. Su análisis facilita la detección de tareas pendientes y la identificación de posibles mejoras en esta actividad.</w:t>
      </w:r>
    </w:p>
    <w:p w14:paraId="2E69659D" w14:textId="2387F2A9" w:rsidR="00B754F0" w:rsidRDefault="00B754F0" w:rsidP="00B754F0">
      <w:pPr>
        <w:ind w:left="0" w:firstLine="0"/>
      </w:pPr>
      <w:r>
        <w:t>El gráfico "Resumen de riesgos" muestra las principales categorías de riesgos que están siendo gestionadas, lo cual ayuda a identificar las áreas del proyecto con mayor nivel de conflicto.</w:t>
      </w:r>
    </w:p>
    <w:p w14:paraId="7907CF45" w14:textId="21AA7645" w:rsidR="00B754F0" w:rsidRDefault="00B754F0" w:rsidP="00B754F0">
      <w:pPr>
        <w:ind w:left="0" w:firstLine="0"/>
      </w:pPr>
      <w:r>
        <w:t>Los indicadores situados en la parte inferior izquierda de la pantalla permiten visualizar fácilmente qué tareas están en curso y cuáles permanecen pendientes.</w:t>
      </w:r>
    </w:p>
    <w:p w14:paraId="4CE54F6C" w14:textId="61479B6A" w:rsidR="004A4FAA" w:rsidRDefault="00B754F0" w:rsidP="00B754F0">
      <w:pPr>
        <w:ind w:left="0" w:firstLine="0"/>
      </w:pPr>
      <w:r>
        <w:t xml:space="preserve">Finalmente, la “Matriz Tongji” y el gráfico de “Evolución de riesgos” ofrecen una vista general del factor de riesgo asociado a los riesgos gestionados. En particular, la matriz Tongji refleja los riesgos abordados durante la iteración actual, mientras que el gráfico de evolución de riesgos proporciona una visión más integral de la evolución del riesgo a lo largo del tiempo. Idealmente, este último debería mostrar una tendencia a la baja en los factores de riesgo conforme avanza el proyecto, lo cual indicaría una gestión eficaz. Si esto no ocurre, puede ser señal de que las acciones planificadas para mitigar los riesgos no están siendo efectivas o no se están ejecutando, lo que debería alertar al </w:t>
      </w:r>
      <w:r w:rsidR="00890ED7">
        <w:rPr>
          <w:u w:val="single"/>
        </w:rPr>
        <w:t>L</w:t>
      </w:r>
      <w:r w:rsidRPr="00890ED7">
        <w:rPr>
          <w:u w:val="single"/>
        </w:rPr>
        <w:t>íder de proyecto</w:t>
      </w:r>
      <w:r>
        <w:t xml:space="preserve">. </w:t>
      </w:r>
      <w:r w:rsidRPr="00B754F0">
        <w:t>En ese caso, se recomienda iniciar una auditoría interna del proceso de gestión de riesgos o aplicar medidas correctivas, como la reasignación de tareas, la revisión de los planes de acción o la incorporación de nuevos controles.</w:t>
      </w:r>
    </w:p>
    <w:p w14:paraId="58474704" w14:textId="4D6BDFE0" w:rsidR="00EC39D3" w:rsidRDefault="00EC39D3" w:rsidP="00B62F4B">
      <w:pPr>
        <w:ind w:left="0" w:firstLine="0"/>
        <w:jc w:val="center"/>
      </w:pPr>
    </w:p>
    <w:p w14:paraId="47617156" w14:textId="26F62EBD" w:rsidR="00B62F4B" w:rsidRDefault="00B62F4B" w:rsidP="00B62F4B">
      <w:pPr>
        <w:ind w:left="0" w:firstLine="0"/>
        <w:jc w:val="center"/>
      </w:pPr>
    </w:p>
    <w:p w14:paraId="55721CCB" w14:textId="262396A5" w:rsidR="00D05265" w:rsidRDefault="00D05265" w:rsidP="00B754F0">
      <w:pPr>
        <w:ind w:left="0" w:firstLine="0"/>
      </w:pPr>
      <w:r>
        <w:t>Se pueden filtrar las iteraciones que se muestran en el gráfico de evolución de riesgo con el botón “Seleccionar iteración” (</w:t>
      </w:r>
      <w:r w:rsidRPr="00D05265">
        <w:rPr>
          <w:noProof/>
        </w:rPr>
        <w:drawing>
          <wp:inline distT="0" distB="0" distL="0" distR="0" wp14:anchorId="3FBBDB3A" wp14:editId="7344E42C">
            <wp:extent cx="731520" cy="164592"/>
            <wp:effectExtent l="0" t="0" r="0" b="6985"/>
            <wp:docPr id="1949313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13376" name=""/>
                    <pic:cNvPicPr/>
                  </pic:nvPicPr>
                  <pic:blipFill>
                    <a:blip r:embed="rId60"/>
                    <a:stretch>
                      <a:fillRect/>
                    </a:stretch>
                  </pic:blipFill>
                  <pic:spPr>
                    <a:xfrm>
                      <a:off x="0" y="0"/>
                      <a:ext cx="731520" cy="164592"/>
                    </a:xfrm>
                    <a:prstGeom prst="rect">
                      <a:avLst/>
                    </a:prstGeom>
                  </pic:spPr>
                </pic:pic>
              </a:graphicData>
            </a:graphic>
          </wp:inline>
        </w:drawing>
      </w:r>
      <w:r>
        <w:t>), o los tipos de riesgo que se muestran seleccionando las leyendas del gráfico.</w:t>
      </w:r>
    </w:p>
    <w:p w14:paraId="14968492" w14:textId="1FB71D8D" w:rsidR="00EC39D3" w:rsidRDefault="00EC39D3" w:rsidP="00B754F0">
      <w:pPr>
        <w:ind w:left="0" w:firstLine="0"/>
      </w:pPr>
      <w:r w:rsidRPr="00EC39D3">
        <w:rPr>
          <w:noProof/>
        </w:rPr>
        <w:drawing>
          <wp:inline distT="0" distB="0" distL="0" distR="0" wp14:anchorId="4EF56D5C" wp14:editId="3920A531">
            <wp:extent cx="5400040" cy="3789680"/>
            <wp:effectExtent l="19050" t="19050" r="10160" b="20320"/>
            <wp:docPr id="1165818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8907" name=""/>
                    <pic:cNvPicPr/>
                  </pic:nvPicPr>
                  <pic:blipFill>
                    <a:blip r:embed="rId61"/>
                    <a:stretch>
                      <a:fillRect/>
                    </a:stretch>
                  </pic:blipFill>
                  <pic:spPr>
                    <a:xfrm>
                      <a:off x="0" y="0"/>
                      <a:ext cx="5400040" cy="3789680"/>
                    </a:xfrm>
                    <a:prstGeom prst="rect">
                      <a:avLst/>
                    </a:prstGeom>
                    <a:ln>
                      <a:solidFill>
                        <a:schemeClr val="tx1"/>
                      </a:solidFill>
                    </a:ln>
                  </pic:spPr>
                </pic:pic>
              </a:graphicData>
            </a:graphic>
          </wp:inline>
        </w:drawing>
      </w:r>
    </w:p>
    <w:p w14:paraId="2799F581" w14:textId="12F4D1B5" w:rsidR="004A4FAA" w:rsidRDefault="004A4FAA" w:rsidP="00830849">
      <w:pPr>
        <w:ind w:left="0" w:firstLine="0"/>
        <w:jc w:val="both"/>
      </w:pPr>
      <w:r>
        <w:t xml:space="preserve">Si el usuario es </w:t>
      </w:r>
      <w:r w:rsidR="00830849" w:rsidRPr="00830849">
        <w:rPr>
          <w:u w:val="single"/>
        </w:rPr>
        <w:t>D</w:t>
      </w:r>
      <w:r w:rsidRPr="00830849">
        <w:rPr>
          <w:u w:val="single"/>
        </w:rPr>
        <w:t>esarrollador</w:t>
      </w:r>
      <w:r>
        <w:t xml:space="preserve"> del proyecto, se mostrará inicialmente la lista de riesgos del proyecto.</w:t>
      </w:r>
      <w:r w:rsidRPr="004A4FAA">
        <w:t xml:space="preserve"> </w:t>
      </w:r>
    </w:p>
    <w:p w14:paraId="0F78744D" w14:textId="4EA33C91" w:rsidR="004A4FAA" w:rsidRDefault="00D20A6A" w:rsidP="000F78C5">
      <w:pPr>
        <w:ind w:left="0" w:firstLine="0"/>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62"/>
                    <a:stretch>
                      <a:fillRect/>
                    </a:stretch>
                  </pic:blipFill>
                  <pic:spPr>
                    <a:xfrm>
                      <a:off x="0" y="0"/>
                      <a:ext cx="5400040" cy="2749550"/>
                    </a:xfrm>
                    <a:prstGeom prst="rect">
                      <a:avLst/>
                    </a:prstGeom>
                    <a:ln>
                      <a:solidFill>
                        <a:schemeClr val="tx1"/>
                      </a:solidFill>
                    </a:ln>
                  </pic:spPr>
                </pic:pic>
              </a:graphicData>
            </a:graphic>
          </wp:inline>
        </w:drawing>
      </w:r>
    </w:p>
    <w:p w14:paraId="49DF350A" w14:textId="77777777" w:rsidR="006B16C5" w:rsidRDefault="006B16C5" w:rsidP="000F78C5">
      <w:pPr>
        <w:ind w:left="0" w:firstLine="0"/>
      </w:pPr>
    </w:p>
    <w:p w14:paraId="338EFC5A" w14:textId="0F73E456" w:rsidR="00B768A8" w:rsidRPr="00B768A8" w:rsidRDefault="003C7836" w:rsidP="00B768A8">
      <w:pPr>
        <w:pStyle w:val="Ttulo3"/>
        <w:tabs>
          <w:tab w:val="left" w:pos="2361"/>
        </w:tabs>
      </w:pPr>
      <w:bookmarkStart w:id="21" w:name="_Toc201692299"/>
      <w:r>
        <w:lastRenderedPageBreak/>
        <w:t>Identificar riesgos</w:t>
      </w:r>
      <w:bookmarkEnd w:id="21"/>
      <w:r w:rsidR="00BD0156">
        <w:tab/>
      </w:r>
    </w:p>
    <w:p w14:paraId="501D12B5" w14:textId="0C1018D6" w:rsidR="00BD0156" w:rsidRDefault="00FB312A" w:rsidP="00830849">
      <w:pPr>
        <w:ind w:left="0" w:firstLine="0"/>
        <w:jc w:val="both"/>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rPr>
          <w:noProof/>
        </w:rPr>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63"/>
                    <a:stretch>
                      <a:fillRect/>
                    </a:stretch>
                  </pic:blipFill>
                  <pic:spPr>
                    <a:xfrm>
                      <a:off x="0" y="0"/>
                      <a:ext cx="5400040" cy="3413125"/>
                    </a:xfrm>
                    <a:prstGeom prst="rect">
                      <a:avLst/>
                    </a:prstGeom>
                    <a:ln>
                      <a:solidFill>
                        <a:schemeClr val="tx1"/>
                      </a:solidFill>
                    </a:ln>
                  </pic:spPr>
                </pic:pic>
              </a:graphicData>
            </a:graphic>
          </wp:inline>
        </w:drawing>
      </w:r>
    </w:p>
    <w:p w14:paraId="516ABA23" w14:textId="77777777" w:rsidR="00830849" w:rsidRDefault="00830849" w:rsidP="00830849">
      <w:pPr>
        <w:ind w:left="0" w:firstLine="0"/>
        <w:jc w:val="both"/>
      </w:pPr>
    </w:p>
    <w:p w14:paraId="0FE7824A" w14:textId="76BD2614" w:rsidR="008075DD" w:rsidRDefault="008075DD" w:rsidP="00830849">
      <w:pPr>
        <w:ind w:left="0" w:firstLine="0"/>
        <w:jc w:val="both"/>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5485DFA8" w14:textId="2C6CD86B" w:rsidR="00085C60" w:rsidRDefault="004D54B1" w:rsidP="00085C60">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64"/>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085C60"/>
    <w:p w14:paraId="616499B1" w14:textId="1C3CA574" w:rsidR="00085C60" w:rsidRDefault="00231E1D" w:rsidP="00830849">
      <w:pPr>
        <w:ind w:left="0" w:firstLine="0"/>
        <w:jc w:val="both"/>
      </w:pPr>
      <w:r>
        <w:lastRenderedPageBreak/>
        <w:t>Adicionalmente, el</w:t>
      </w:r>
      <w:r w:rsidR="00085C60">
        <w:t xml:space="preserve"> </w:t>
      </w:r>
      <w:r w:rsidR="00890ED7">
        <w:rPr>
          <w:u w:val="single"/>
        </w:rPr>
        <w:t>L</w:t>
      </w:r>
      <w:r w:rsidR="00085C60" w:rsidRPr="00890ED7">
        <w:rPr>
          <w:u w:val="single"/>
        </w:rPr>
        <w:t>íder de proyecto</w:t>
      </w:r>
      <w:r w:rsidR="00085C60" w:rsidRPr="00231E1D">
        <w:rPr>
          <w:b/>
          <w:bCs/>
        </w:rPr>
        <w:t xml:space="preserve">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rPr>
          <w:noProof/>
        </w:rPr>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65"/>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085C60"/>
    <w:p w14:paraId="6D772F3B" w14:textId="77777777" w:rsidR="0058133F" w:rsidRDefault="0058133F">
      <w:pPr>
        <w:rPr>
          <w:rFonts w:asciiTheme="majorHAnsi" w:eastAsiaTheme="majorEastAsia" w:hAnsiTheme="majorHAnsi" w:cstheme="majorBidi"/>
          <w:b/>
          <w:bCs/>
          <w:color w:val="4F81BD" w:themeColor="accent1"/>
        </w:rPr>
      </w:pPr>
      <w:bookmarkStart w:id="22" w:name="_Evaluar_riesgos"/>
      <w:bookmarkEnd w:id="22"/>
      <w:r>
        <w:br w:type="page"/>
      </w:r>
    </w:p>
    <w:p w14:paraId="350B16A1" w14:textId="30635316" w:rsidR="00374E6A" w:rsidRDefault="003C7836" w:rsidP="00374E6A">
      <w:pPr>
        <w:pStyle w:val="Ttulo3"/>
      </w:pPr>
      <w:bookmarkStart w:id="23" w:name="_Toc201692300"/>
      <w:r>
        <w:lastRenderedPageBreak/>
        <w:t>Evaluar riesgos</w:t>
      </w:r>
      <w:bookmarkEnd w:id="23"/>
    </w:p>
    <w:p w14:paraId="6F7A162A" w14:textId="32BA6B5E" w:rsidR="005664D7" w:rsidRPr="005664D7" w:rsidRDefault="00147BFF" w:rsidP="00830849">
      <w:pPr>
        <w:ind w:left="0" w:firstLine="0"/>
        <w:jc w:val="both"/>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6"/>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67"/>
                    <a:stretch>
                      <a:fillRect/>
                    </a:stretch>
                  </pic:blipFill>
                  <pic:spPr>
                    <a:xfrm>
                      <a:off x="0" y="0"/>
                      <a:ext cx="5400040" cy="4122420"/>
                    </a:xfrm>
                    <a:prstGeom prst="rect">
                      <a:avLst/>
                    </a:prstGeom>
                    <a:ln>
                      <a:solidFill>
                        <a:schemeClr val="tx1"/>
                      </a:solidFill>
                    </a:ln>
                  </pic:spPr>
                </pic:pic>
              </a:graphicData>
            </a:graphic>
          </wp:inline>
        </w:drawing>
      </w:r>
    </w:p>
    <w:p w14:paraId="317EBE60" w14:textId="77777777" w:rsidR="0058133F" w:rsidRDefault="0058133F">
      <w:r>
        <w:br w:type="page"/>
      </w:r>
    </w:p>
    <w:p w14:paraId="1DA2BB11" w14:textId="105BEC23" w:rsidR="003C20AC" w:rsidRPr="007D1C00" w:rsidRDefault="003C20AC" w:rsidP="00830849">
      <w:pPr>
        <w:ind w:left="0" w:firstLine="0"/>
        <w:jc w:val="both"/>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68"/>
                    <a:stretch>
                      <a:fillRect/>
                    </a:stretch>
                  </pic:blipFill>
                  <pic:spPr>
                    <a:xfrm>
                      <a:off x="0" y="0"/>
                      <a:ext cx="5400040" cy="2794635"/>
                    </a:xfrm>
                    <a:prstGeom prst="rect">
                      <a:avLst/>
                    </a:prstGeom>
                    <a:ln>
                      <a:solidFill>
                        <a:schemeClr val="tx1"/>
                      </a:solidFill>
                    </a:ln>
                  </pic:spPr>
                </pic:pic>
              </a:graphicData>
            </a:graphic>
          </wp:inline>
        </w:drawing>
      </w:r>
    </w:p>
    <w:p w14:paraId="1FEFAD3A" w14:textId="7CA3BEC5" w:rsidR="007733F4" w:rsidRDefault="007733F4" w:rsidP="00830849">
      <w:pPr>
        <w:ind w:left="0" w:firstLine="0"/>
        <w:jc w:val="both"/>
      </w:pPr>
      <w:r>
        <w:t xml:space="preserve">Adicionalmente, en la sección de Monitoreo &gt; Evaluaciones actuales, el </w:t>
      </w:r>
      <w:r w:rsidR="00890ED7">
        <w:rPr>
          <w:u w:val="single"/>
        </w:rPr>
        <w:t>L</w:t>
      </w:r>
      <w:r w:rsidRPr="00890ED7">
        <w:rPr>
          <w:u w:val="single"/>
        </w:rPr>
        <w:t>íder de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1A9B66A0" w:rsidR="007733F4" w:rsidRDefault="00830849" w:rsidP="007733F4">
      <w:pPr>
        <w:ind w:left="0" w:firstLine="0"/>
      </w:pPr>
      <w:r>
        <w:rPr>
          <w:noProof/>
        </w:rPr>
        <mc:AlternateContent>
          <mc:Choice Requires="wps">
            <w:drawing>
              <wp:anchor distT="0" distB="0" distL="114300" distR="114300" simplePos="0" relativeHeight="251693056" behindDoc="0" locked="0" layoutInCell="1" allowOverlap="1" wp14:anchorId="56BCB7C7" wp14:editId="32B5DB4E">
                <wp:simplePos x="0" y="0"/>
                <wp:positionH relativeFrom="column">
                  <wp:posOffset>1815465</wp:posOffset>
                </wp:positionH>
                <wp:positionV relativeFrom="paragraph">
                  <wp:posOffset>1245870</wp:posOffset>
                </wp:positionV>
                <wp:extent cx="838200" cy="295275"/>
                <wp:effectExtent l="0" t="0" r="19050" b="28575"/>
                <wp:wrapNone/>
                <wp:docPr id="1338697646" name="Rectángulo 15"/>
                <wp:cNvGraphicFramePr/>
                <a:graphic xmlns:a="http://schemas.openxmlformats.org/drawingml/2006/main">
                  <a:graphicData uri="http://schemas.microsoft.com/office/word/2010/wordprocessingShape">
                    <wps:wsp>
                      <wps:cNvSpPr/>
                      <wps:spPr>
                        <a:xfrm>
                          <a:off x="0" y="0"/>
                          <a:ext cx="838200" cy="2952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903F8" id="Rectángulo 15" o:spid="_x0000_s1026" style="position:absolute;margin-left:142.95pt;margin-top:98.1pt;width:66pt;height:2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1008" behindDoc="0" locked="0" layoutInCell="1" allowOverlap="1" wp14:anchorId="730E9485" wp14:editId="4728BCE4">
                <wp:simplePos x="0" y="0"/>
                <wp:positionH relativeFrom="column">
                  <wp:posOffset>2358390</wp:posOffset>
                </wp:positionH>
                <wp:positionV relativeFrom="paragraph">
                  <wp:posOffset>264795</wp:posOffset>
                </wp:positionV>
                <wp:extent cx="381000" cy="161925"/>
                <wp:effectExtent l="0" t="0" r="19050" b="28575"/>
                <wp:wrapNone/>
                <wp:docPr id="2117671550"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C8C13" id="Rectángulo 15" o:spid="_x0000_s1026" style="position:absolute;margin-left:185.7pt;margin-top:20.85pt;width:30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" filled="f" strokecolor="#e00"/>
            </w:pict>
          </mc:Fallback>
        </mc:AlternateContent>
      </w:r>
      <w:r w:rsidR="00150213"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9"/>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7733F4">
      <w:pPr>
        <w:ind w:left="0" w:firstLine="0"/>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70"/>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7733F4">
      <w:pPr>
        <w:ind w:left="0" w:firstLine="0"/>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71"/>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7733F4">
      <w:pPr>
        <w:ind w:left="0" w:firstLine="0"/>
      </w:pPr>
    </w:p>
    <w:p w14:paraId="2FDDD6BB" w14:textId="77777777" w:rsidR="0058133F" w:rsidRDefault="0058133F">
      <w:pPr>
        <w:rPr>
          <w:rFonts w:asciiTheme="majorHAnsi" w:eastAsiaTheme="majorEastAsia" w:hAnsiTheme="majorHAnsi" w:cstheme="majorBidi"/>
          <w:b/>
          <w:bCs/>
          <w:color w:val="4F81BD" w:themeColor="accent1"/>
        </w:rPr>
      </w:pPr>
      <w:bookmarkStart w:id="24" w:name="_Planificar_riesgos"/>
      <w:bookmarkEnd w:id="24"/>
      <w:r>
        <w:br w:type="page"/>
      </w:r>
    </w:p>
    <w:p w14:paraId="5309D4E8" w14:textId="665A4389" w:rsidR="003C7836" w:rsidRDefault="003C7836" w:rsidP="003C7836">
      <w:pPr>
        <w:pStyle w:val="Ttulo3"/>
      </w:pPr>
      <w:bookmarkStart w:id="25" w:name="_Toc201692301"/>
      <w:r>
        <w:lastRenderedPageBreak/>
        <w:t>Planificar riesgos</w:t>
      </w:r>
      <w:bookmarkEnd w:id="25"/>
    </w:p>
    <w:p w14:paraId="5BA26130" w14:textId="42B6229E" w:rsidR="008075DD" w:rsidRDefault="008075DD" w:rsidP="00830849">
      <w:pPr>
        <w:ind w:left="0" w:firstLine="0"/>
        <w:jc w:val="both"/>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2"/>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73"/>
                    <a:stretch>
                      <a:fillRect/>
                    </a:stretch>
                  </pic:blipFill>
                  <pic:spPr>
                    <a:xfrm>
                      <a:off x="0" y="0"/>
                      <a:ext cx="5400040" cy="4785995"/>
                    </a:xfrm>
                    <a:prstGeom prst="rect">
                      <a:avLst/>
                    </a:prstGeom>
                    <a:ln>
                      <a:solidFill>
                        <a:schemeClr val="tx1"/>
                      </a:solidFill>
                    </a:ln>
                  </pic:spPr>
                </pic:pic>
              </a:graphicData>
            </a:graphic>
          </wp:inline>
        </w:drawing>
      </w:r>
    </w:p>
    <w:p w14:paraId="53B3DC43" w14:textId="77777777" w:rsidR="0058133F" w:rsidRDefault="0058133F">
      <w:r>
        <w:br w:type="page"/>
      </w:r>
    </w:p>
    <w:p w14:paraId="06C7B58B" w14:textId="2425A83C" w:rsidR="00BB0FCC" w:rsidRDefault="00BB0FCC" w:rsidP="00830849">
      <w:pPr>
        <w:ind w:left="0" w:firstLine="0"/>
        <w:jc w:val="both"/>
      </w:pPr>
      <w:r>
        <w:lastRenderedPageBreak/>
        <w:t xml:space="preserve">Al añadir una tarea, se debe ingresar el nombre de la tarea, una descripción y una fecha de </w:t>
      </w:r>
      <w:r w:rsidR="0058133F">
        <w:t>inicio</w:t>
      </w:r>
      <w:r>
        <w:t xml:space="preserve">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304463">
      <w:pPr>
        <w:ind w:left="0" w:firstLine="0"/>
        <w:jc w:val="both"/>
      </w:pPr>
      <w:r w:rsidRPr="00BC1A99">
        <w:rPr>
          <w:noProof/>
        </w:rPr>
        <w:drawing>
          <wp:inline distT="0" distB="0" distL="0" distR="0" wp14:anchorId="311A0AED" wp14:editId="0166DDC7">
            <wp:extent cx="5356062" cy="2851976"/>
            <wp:effectExtent l="19050" t="19050" r="16510" b="2476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74"/>
                    <a:srcRect l="352" t="1149" r="418" b="529"/>
                    <a:stretch/>
                  </pic:blipFill>
                  <pic:spPr bwMode="auto">
                    <a:xfrm>
                      <a:off x="0" y="0"/>
                      <a:ext cx="5358442" cy="2853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75"/>
                    <a:stretch>
                      <a:fillRect/>
                    </a:stretch>
                  </pic:blipFill>
                  <pic:spPr>
                    <a:xfrm>
                      <a:off x="0" y="0"/>
                      <a:ext cx="5400040" cy="2794635"/>
                    </a:xfrm>
                    <a:prstGeom prst="rect">
                      <a:avLst/>
                    </a:prstGeom>
                    <a:ln>
                      <a:solidFill>
                        <a:schemeClr val="tx1"/>
                      </a:solidFill>
                    </a:ln>
                  </pic:spPr>
                </pic:pic>
              </a:graphicData>
            </a:graphic>
          </wp:inline>
        </w:drawing>
      </w:r>
    </w:p>
    <w:p w14:paraId="5C88B682" w14:textId="77777777" w:rsidR="0058133F" w:rsidRDefault="0058133F">
      <w:r>
        <w:br w:type="page"/>
      </w:r>
    </w:p>
    <w:p w14:paraId="0AB29777" w14:textId="487EF55A" w:rsidR="00231E1D" w:rsidRDefault="00231E1D" w:rsidP="00304463">
      <w:pPr>
        <w:ind w:left="0" w:firstLine="0"/>
        <w:jc w:val="both"/>
      </w:pPr>
      <w:r>
        <w:lastRenderedPageBreak/>
        <w:t xml:space="preserve">Adicionalmente, en la sección de Monitoreo &gt; Planes actuales, el </w:t>
      </w:r>
      <w:r w:rsidR="00890ED7">
        <w:rPr>
          <w:u w:val="single"/>
        </w:rPr>
        <w:t>L</w:t>
      </w:r>
      <w:r w:rsidRPr="00890ED7">
        <w:rPr>
          <w:u w:val="single"/>
        </w:rPr>
        <w:t>íder de proyecto</w:t>
      </w:r>
      <w:r>
        <w:rPr>
          <w:b/>
          <w:bCs/>
        </w:rPr>
        <w:t xml:space="preserve"> </w:t>
      </w:r>
      <w:r>
        <w:t>podrá editar o eliminar planes de acción realizados. En el caso de la edición, s</w:t>
      </w:r>
      <w:r w:rsidR="00B95BBE">
        <w:t>ó</w:t>
      </w:r>
      <w:r>
        <w:t xml:space="preserve">lo se permitirá modificar </w:t>
      </w:r>
      <w:r w:rsidR="0058133F">
        <w:t>el tipo</w:t>
      </w:r>
      <w:r w:rsidR="00811F3F">
        <w:t xml:space="preserve"> del plan, </w:t>
      </w:r>
      <w:r>
        <w:t>descripción y sus tareas.</w:t>
      </w:r>
    </w:p>
    <w:p w14:paraId="55A3284B" w14:textId="74FB3C28" w:rsidR="007733F4" w:rsidRPr="00231E1D" w:rsidRDefault="00304463" w:rsidP="00BB0FCC">
      <w:pPr>
        <w:ind w:left="0" w:firstLine="0"/>
      </w:pPr>
      <w:r>
        <w:rPr>
          <w:noProof/>
        </w:rPr>
        <mc:AlternateContent>
          <mc:Choice Requires="wps">
            <w:drawing>
              <wp:anchor distT="0" distB="0" distL="114300" distR="114300" simplePos="0" relativeHeight="251697152" behindDoc="0" locked="0" layoutInCell="1" allowOverlap="1" wp14:anchorId="22EEDA01" wp14:editId="3526416D">
                <wp:simplePos x="0" y="0"/>
                <wp:positionH relativeFrom="column">
                  <wp:posOffset>491489</wp:posOffset>
                </wp:positionH>
                <wp:positionV relativeFrom="paragraph">
                  <wp:posOffset>1217930</wp:posOffset>
                </wp:positionV>
                <wp:extent cx="638175" cy="314325"/>
                <wp:effectExtent l="0" t="0" r="28575" b="28575"/>
                <wp:wrapNone/>
                <wp:docPr id="850966911" name="Rectángulo 15"/>
                <wp:cNvGraphicFramePr/>
                <a:graphic xmlns:a="http://schemas.openxmlformats.org/drawingml/2006/main">
                  <a:graphicData uri="http://schemas.microsoft.com/office/word/2010/wordprocessingShape">
                    <wps:wsp>
                      <wps:cNvSpPr/>
                      <wps:spPr>
                        <a:xfrm>
                          <a:off x="0" y="0"/>
                          <a:ext cx="638175" cy="3143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E13BF" id="Rectángulo 15" o:spid="_x0000_s1026" style="position:absolute;margin-left:38.7pt;margin-top:95.9pt;width:50.25pt;height:2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" filled="f" strokecolor="#e00"/>
            </w:pict>
          </mc:Fallback>
        </mc:AlternateContent>
      </w:r>
      <w:r>
        <w:rPr>
          <w:noProof/>
        </w:rPr>
        <mc:AlternateContent>
          <mc:Choice Requires="wps">
            <w:drawing>
              <wp:anchor distT="0" distB="0" distL="114300" distR="114300" simplePos="0" relativeHeight="251695104" behindDoc="0" locked="0" layoutInCell="1" allowOverlap="1" wp14:anchorId="41914B30" wp14:editId="262A391D">
                <wp:simplePos x="0" y="0"/>
                <wp:positionH relativeFrom="column">
                  <wp:posOffset>2362200</wp:posOffset>
                </wp:positionH>
                <wp:positionV relativeFrom="paragraph">
                  <wp:posOffset>254000</wp:posOffset>
                </wp:positionV>
                <wp:extent cx="381000" cy="161925"/>
                <wp:effectExtent l="0" t="0" r="19050" b="28575"/>
                <wp:wrapNone/>
                <wp:docPr id="1671919719"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A6A41" id="Rectángulo 15" o:spid="_x0000_s1026" style="position:absolute;margin-left:186pt;margin-top:20pt;width:30pt;height:12.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" filled="f" strokecolor="#e00"/>
            </w:pict>
          </mc:Fallback>
        </mc:AlternateContent>
      </w:r>
      <w:r w:rsidR="00811F3F" w:rsidRPr="00150213">
        <w:rPr>
          <w:noProof/>
        </w:rPr>
        <w:drawing>
          <wp:inline distT="0" distB="0" distL="0" distR="0" wp14:anchorId="4D11B3AE" wp14:editId="3FDC67AF">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9"/>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BB0FCC">
      <w:pPr>
        <w:ind w:left="0" w:firstLine="0"/>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76"/>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BB0FCC">
      <w:pPr>
        <w:ind w:left="0" w:firstLine="0"/>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77"/>
                    <a:stretch>
                      <a:fillRect/>
                    </a:stretch>
                  </pic:blipFill>
                  <pic:spPr>
                    <a:xfrm>
                      <a:off x="0" y="0"/>
                      <a:ext cx="5400040" cy="4785995"/>
                    </a:xfrm>
                    <a:prstGeom prst="rect">
                      <a:avLst/>
                    </a:prstGeom>
                    <a:ln>
                      <a:solidFill>
                        <a:schemeClr val="tx1"/>
                      </a:solidFill>
                    </a:ln>
                  </pic:spPr>
                </pic:pic>
              </a:graphicData>
            </a:graphic>
          </wp:inline>
        </w:drawing>
      </w:r>
    </w:p>
    <w:p w14:paraId="237A1555" w14:textId="77777777" w:rsidR="0058133F" w:rsidRDefault="0058133F">
      <w:r>
        <w:br w:type="page"/>
      </w:r>
    </w:p>
    <w:p w14:paraId="256A73DD" w14:textId="5D7A00F0" w:rsidR="00811F3F" w:rsidRDefault="00765FD3" w:rsidP="00B95BBE">
      <w:pPr>
        <w:ind w:left="0" w:firstLine="0"/>
        <w:jc w:val="both"/>
      </w:pPr>
      <w:r>
        <w:lastRenderedPageBreak/>
        <w:t xml:space="preserve">Una vez asignadas las tareas de un plan, se pueden visualizar en la sección Monitoreo &gt; Tareas a realizar. Los </w:t>
      </w:r>
      <w:r w:rsidRPr="00890ED7">
        <w:rPr>
          <w:u w:val="single"/>
        </w:rPr>
        <w:t>Desarrollador</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78"/>
                    <a:stretch>
                      <a:fillRect/>
                    </a:stretch>
                  </pic:blipFill>
                  <pic:spPr>
                    <a:xfrm>
                      <a:off x="0" y="0"/>
                      <a:ext cx="182880" cy="164592"/>
                    </a:xfrm>
                    <a:prstGeom prst="rect">
                      <a:avLst/>
                    </a:prstGeom>
                  </pic:spPr>
                </pic:pic>
              </a:graphicData>
            </a:graphic>
          </wp:inline>
        </w:drawing>
      </w:r>
      <w:r>
        <w:t>)</w:t>
      </w:r>
      <w:r w:rsidR="003933E5">
        <w:t xml:space="preserve">. Al hacer esto, se mostrará un mensaje de confirmación advirtiendo que la acción es irreversible. </w:t>
      </w:r>
      <w:r w:rsidR="003933E5">
        <w:br/>
      </w:r>
      <w:r>
        <w:t xml:space="preserve">El </w:t>
      </w:r>
      <w:r w:rsidRPr="00890ED7">
        <w:rPr>
          <w:u w:val="single"/>
        </w:rPr>
        <w:t>Líder de proyecto</w:t>
      </w:r>
      <w:r>
        <w:t xml:space="preserve"> podrá ver todas las tareas asignadas, pero s</w:t>
      </w:r>
      <w:r w:rsidR="00B95BBE">
        <w:t>ó</w:t>
      </w:r>
      <w:r>
        <w:t>lo podrá marcar como completadas aquellas de las que sea responsable.</w:t>
      </w:r>
    </w:p>
    <w:p w14:paraId="302878A2" w14:textId="533AC69B" w:rsidR="00765FD3" w:rsidRDefault="00765FD3" w:rsidP="00BB0FCC">
      <w:pPr>
        <w:ind w:left="0" w:firstLine="0"/>
      </w:pPr>
      <w:r w:rsidRPr="00765FD3">
        <w:rPr>
          <w:noProof/>
        </w:rPr>
        <w:drawing>
          <wp:inline distT="0" distB="0" distL="0" distR="0" wp14:anchorId="10E21C87" wp14:editId="0E045405">
            <wp:extent cx="5400040" cy="3870960"/>
            <wp:effectExtent l="19050" t="19050" r="10160" b="1524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79"/>
                    <a:stretch>
                      <a:fillRect/>
                    </a:stretch>
                  </pic:blipFill>
                  <pic:spPr>
                    <a:xfrm>
                      <a:off x="0" y="0"/>
                      <a:ext cx="5400040" cy="3870960"/>
                    </a:xfrm>
                    <a:prstGeom prst="rect">
                      <a:avLst/>
                    </a:prstGeom>
                    <a:ln>
                      <a:solidFill>
                        <a:schemeClr val="tx1"/>
                      </a:solidFill>
                    </a:ln>
                  </pic:spPr>
                </pic:pic>
              </a:graphicData>
            </a:graphic>
          </wp:inline>
        </w:drawing>
      </w:r>
    </w:p>
    <w:p w14:paraId="25E19C48" w14:textId="77777777" w:rsidR="00765FD3" w:rsidRDefault="00765FD3" w:rsidP="00BB0FCC">
      <w:pPr>
        <w:ind w:left="0" w:firstLine="0"/>
      </w:pPr>
    </w:p>
    <w:p w14:paraId="61E35B43" w14:textId="77777777" w:rsidR="0058133F" w:rsidRDefault="0058133F">
      <w:pPr>
        <w:rPr>
          <w:rFonts w:asciiTheme="majorHAnsi" w:eastAsiaTheme="majorEastAsia" w:hAnsiTheme="majorHAnsi" w:cstheme="majorBidi"/>
          <w:b/>
          <w:bCs/>
          <w:color w:val="365F91" w:themeColor="accent1" w:themeShade="BF"/>
          <w:sz w:val="28"/>
          <w:szCs w:val="28"/>
          <w:lang w:val="es-AR"/>
        </w:rPr>
      </w:pPr>
      <w:r>
        <w:br w:type="page"/>
      </w:r>
    </w:p>
    <w:p w14:paraId="35EF0548" w14:textId="1D91151A" w:rsidR="00D65A4A" w:rsidRDefault="00D65A4A" w:rsidP="00D65A4A">
      <w:pPr>
        <w:pStyle w:val="PSI-Ttulo1"/>
        <w:outlineLvl w:val="2"/>
      </w:pPr>
      <w:bookmarkStart w:id="26" w:name="_Toc201692302"/>
      <w:r>
        <w:lastRenderedPageBreak/>
        <w:t>Generar informes</w:t>
      </w:r>
      <w:bookmarkEnd w:id="26"/>
    </w:p>
    <w:p w14:paraId="25D72A00" w14:textId="77777777" w:rsidR="00765FD3" w:rsidRPr="00765FD3" w:rsidRDefault="00765FD3" w:rsidP="00765FD3">
      <w:pPr>
        <w:pStyle w:val="Ttulo4"/>
      </w:pPr>
      <w:r>
        <w:t>Informe de incidencia</w:t>
      </w:r>
    </w:p>
    <w:p w14:paraId="43FB96DB" w14:textId="2BF427A8" w:rsidR="00765FD3" w:rsidRDefault="00765FD3" w:rsidP="001A1712">
      <w:pPr>
        <w:pStyle w:val="Sinespaciado"/>
        <w:jc w:val="both"/>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36CCEB7B" w:rsidR="005E4660" w:rsidRDefault="005E4660" w:rsidP="001A1712">
      <w:pPr>
        <w:pStyle w:val="Sinespaciado"/>
        <w:jc w:val="both"/>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80"/>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81"/>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r w:rsidR="001A1712" w:rsidRPr="001A1712">
        <w:rPr>
          <w:noProof/>
        </w:rPr>
        <w:t xml:space="preserve"> </w:t>
      </w:r>
    </w:p>
    <w:p w14:paraId="2BDA54E0" w14:textId="06908715" w:rsidR="005E4660" w:rsidRDefault="005E4660" w:rsidP="00765FD3">
      <w:pPr>
        <w:pStyle w:val="Sinespaciado"/>
      </w:pPr>
    </w:p>
    <w:p w14:paraId="6C13F6E3" w14:textId="7711C4CD" w:rsidR="005E4660" w:rsidRDefault="001A1712" w:rsidP="00765FD3">
      <w:pPr>
        <w:pStyle w:val="Sinespaciado"/>
      </w:pPr>
      <w:r>
        <w:rPr>
          <w:noProof/>
        </w:rPr>
        <mc:AlternateContent>
          <mc:Choice Requires="wps">
            <w:drawing>
              <wp:anchor distT="0" distB="0" distL="114300" distR="114300" simplePos="0" relativeHeight="251701248" behindDoc="0" locked="0" layoutInCell="1" allowOverlap="1" wp14:anchorId="0BA7ACFE" wp14:editId="5B0EB437">
                <wp:simplePos x="0" y="0"/>
                <wp:positionH relativeFrom="column">
                  <wp:posOffset>491490</wp:posOffset>
                </wp:positionH>
                <wp:positionV relativeFrom="paragraph">
                  <wp:posOffset>1651635</wp:posOffset>
                </wp:positionV>
                <wp:extent cx="514350" cy="333375"/>
                <wp:effectExtent l="0" t="0" r="19050" b="28575"/>
                <wp:wrapNone/>
                <wp:docPr id="20823769" name="Rectángulo 15"/>
                <wp:cNvGraphicFramePr/>
                <a:graphic xmlns:a="http://schemas.openxmlformats.org/drawingml/2006/main">
                  <a:graphicData uri="http://schemas.microsoft.com/office/word/2010/wordprocessingShape">
                    <wps:wsp>
                      <wps:cNvSpPr/>
                      <wps:spPr>
                        <a:xfrm>
                          <a:off x="0" y="0"/>
                          <a:ext cx="514350" cy="3333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CF411" id="Rectángulo 15" o:spid="_x0000_s1026" style="position:absolute;margin-left:38.7pt;margin-top:130.05pt;width:40.5pt;height:2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9200" behindDoc="0" locked="0" layoutInCell="1" allowOverlap="1" wp14:anchorId="1DD3940B" wp14:editId="61D1D873">
                <wp:simplePos x="0" y="0"/>
                <wp:positionH relativeFrom="column">
                  <wp:posOffset>2362200</wp:posOffset>
                </wp:positionH>
                <wp:positionV relativeFrom="paragraph">
                  <wp:posOffset>134620</wp:posOffset>
                </wp:positionV>
                <wp:extent cx="381000" cy="161925"/>
                <wp:effectExtent l="0" t="0" r="19050" b="28575"/>
                <wp:wrapNone/>
                <wp:docPr id="281778072"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45474" id="Rectángulo 15" o:spid="_x0000_s1026" style="position:absolute;margin-left:186pt;margin-top:10.6pt;width:30pt;height:12.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" filled="f" strokecolor="#e00"/>
            </w:pict>
          </mc:Fallback>
        </mc:AlternateContent>
      </w:r>
      <w:r w:rsidR="005E4660" w:rsidRPr="005E4660">
        <w:rPr>
          <w:noProof/>
        </w:rPr>
        <w:drawing>
          <wp:inline distT="0" distB="0" distL="0" distR="0" wp14:anchorId="79848557" wp14:editId="34E709B3">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82"/>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765FD3">
      <w:pPr>
        <w:pStyle w:val="Sinespaciado"/>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83"/>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765FD3">
      <w:pPr>
        <w:pStyle w:val="Sinespaciado"/>
      </w:pPr>
    </w:p>
    <w:p w14:paraId="767A5483" w14:textId="77777777" w:rsidR="0058133F" w:rsidRDefault="0058133F">
      <w:pPr>
        <w:rPr>
          <w:rFonts w:eastAsiaTheme="minorEastAsia"/>
        </w:rPr>
      </w:pPr>
      <w:r>
        <w:br w:type="page"/>
      </w:r>
    </w:p>
    <w:p w14:paraId="6CD9C4B1" w14:textId="31DF14F2" w:rsidR="00FC0B53" w:rsidRDefault="00FC0B53" w:rsidP="001A1712">
      <w:pPr>
        <w:pStyle w:val="Sinespaciado"/>
        <w:jc w:val="both"/>
      </w:pPr>
      <w:r>
        <w:lastRenderedPageBreak/>
        <w:t>Al seleccionar nueva incidencia</w:t>
      </w:r>
      <w:r w:rsidR="00B96995">
        <w:t xml:space="preserve"> (</w:t>
      </w:r>
      <w:r w:rsidR="00B96995" w:rsidRPr="005E4660">
        <w:rPr>
          <w:noProof/>
        </w:rPr>
        <w:drawing>
          <wp:inline distT="0" distB="0" distL="0" distR="0" wp14:anchorId="6617F25F" wp14:editId="26C47A7F">
            <wp:extent cx="742950" cy="200025"/>
            <wp:effectExtent l="0" t="0" r="0" b="9525"/>
            <wp:docPr id="62475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rotWithShape="1">
                    <a:blip r:embed="rId83"/>
                    <a:srcRect l="8820" t="33256" r="77422" b="59469"/>
                    <a:stretch>
                      <a:fillRect/>
                    </a:stretch>
                  </pic:blipFill>
                  <pic:spPr bwMode="auto">
                    <a:xfrm>
                      <a:off x="0" y="0"/>
                      <a:ext cx="742950" cy="20002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96995">
        <w:t>)</w:t>
      </w:r>
      <w:r>
        <w:t xml:space="preserve">, se mostrará un formulario en el que se deberán </w:t>
      </w:r>
      <w:r w:rsidR="00B314B0">
        <w:t>completar</w:t>
      </w:r>
      <w:r>
        <w:t xml:space="preserve"> los campos con la descripción de la incidencia, su gravedad y riesgo asociado.</w:t>
      </w:r>
      <w:r w:rsidR="00B314B0">
        <w:t xml:space="preserve"> </w:t>
      </w:r>
      <w:r w:rsidR="00B314B0" w:rsidRPr="00B314B0">
        <w:t>Para vincular un riesgo, se incluye un campo de búsqueda que permite filtrar los riesgos disponibles utilizando palabras clave relacionadas.</w:t>
      </w:r>
    </w:p>
    <w:p w14:paraId="0D6EE1EF" w14:textId="2970F0FC" w:rsidR="00FC0B53" w:rsidRDefault="00FC0B53" w:rsidP="00765FD3">
      <w:pPr>
        <w:pStyle w:val="Sinespaciado"/>
      </w:pPr>
      <w:r w:rsidRPr="00FC0B53">
        <w:rPr>
          <w:noProof/>
        </w:rPr>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84"/>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85"/>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7" w:name="_Toc201692303"/>
      <w:r>
        <w:lastRenderedPageBreak/>
        <w:t>Exportar archivos</w:t>
      </w:r>
      <w:bookmarkEnd w:id="27"/>
    </w:p>
    <w:p w14:paraId="179108EE" w14:textId="69B6A2CE" w:rsidR="0024258C" w:rsidRDefault="0024258C" w:rsidP="0024258C">
      <w:pPr>
        <w:pStyle w:val="Ttulo4"/>
      </w:pPr>
      <w:r>
        <w:t>Gráficos</w:t>
      </w:r>
    </w:p>
    <w:p w14:paraId="054D6942" w14:textId="7D60E03A" w:rsidR="006C3D29" w:rsidRDefault="006C3D29" w:rsidP="001A1712">
      <w:pPr>
        <w:ind w:left="0" w:firstLine="0"/>
        <w:jc w:val="both"/>
      </w:pPr>
      <w:r>
        <w:t xml:space="preserve">El </w:t>
      </w:r>
      <w:r w:rsidRPr="00B62F4B">
        <w:rPr>
          <w:u w:val="single"/>
        </w:rPr>
        <w:t>Líder de proyecto</w:t>
      </w:r>
      <w:r>
        <w:t xml:space="preserve"> puede descargar los gráficos del dashboard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86"/>
                    <a:stretch>
                      <a:fillRect/>
                    </a:stretch>
                  </pic:blipFill>
                  <pic:spPr>
                    <a:xfrm>
                      <a:off x="0" y="0"/>
                      <a:ext cx="182880" cy="164592"/>
                    </a:xfrm>
                    <a:prstGeom prst="rect">
                      <a:avLst/>
                    </a:prstGeom>
                  </pic:spPr>
                </pic:pic>
              </a:graphicData>
            </a:graphic>
          </wp:inline>
        </w:drawing>
      </w:r>
      <w:r>
        <w:t xml:space="preserve">) del graficó que </w:t>
      </w:r>
      <w:r w:rsidR="001A1712">
        <w:t xml:space="preserve">se </w:t>
      </w:r>
      <w:r>
        <w:t>dese</w:t>
      </w:r>
      <w:r w:rsidR="001A1712">
        <w:t>e</w:t>
      </w:r>
      <w:r>
        <w:t xml:space="preserve">. </w:t>
      </w:r>
    </w:p>
    <w:p w14:paraId="700155E8" w14:textId="57A534EE" w:rsidR="006C3D29" w:rsidRPr="006C3D29" w:rsidRDefault="006C3D29" w:rsidP="00897F31">
      <w:pPr>
        <w:ind w:left="0" w:firstLine="0"/>
        <w:jc w:val="center"/>
      </w:pPr>
      <w:r>
        <w:rPr>
          <w:noProof/>
        </w:rPr>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4561DA95" w14:textId="77777777" w:rsidR="00A20224" w:rsidRDefault="00A20224">
      <w:pPr>
        <w:rPr>
          <w:rFonts w:asciiTheme="majorHAnsi" w:eastAsiaTheme="majorEastAsia" w:hAnsiTheme="majorHAnsi" w:cstheme="majorBidi"/>
          <w:b/>
          <w:bCs/>
          <w:i/>
          <w:iCs/>
          <w:color w:val="4F81BD" w:themeColor="accent1"/>
        </w:rPr>
      </w:pPr>
      <w:r>
        <w:br w:type="page"/>
      </w:r>
    </w:p>
    <w:p w14:paraId="6632DBAF" w14:textId="3C954416" w:rsidR="00D65A4A" w:rsidRDefault="0024258C" w:rsidP="0024258C">
      <w:pPr>
        <w:pStyle w:val="Ttulo4"/>
      </w:pPr>
      <w:r>
        <w:lastRenderedPageBreak/>
        <w:t>Informe de incidencia</w:t>
      </w:r>
    </w:p>
    <w:p w14:paraId="4FA2AE51" w14:textId="77777777" w:rsidR="0024258C" w:rsidRDefault="0024258C" w:rsidP="00B314B0">
      <w:pPr>
        <w:pStyle w:val="Sinespaciado"/>
        <w:jc w:val="both"/>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0"/>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24258C">
      <w:pPr>
        <w:pStyle w:val="Sinespaciado"/>
      </w:pPr>
    </w:p>
    <w:p w14:paraId="1E33F2EA" w14:textId="7D228081" w:rsidR="0024258C" w:rsidRDefault="00897F31" w:rsidP="00897F31">
      <w:pPr>
        <w:pStyle w:val="Sinespaciado"/>
        <w:jc w:val="center"/>
      </w:pPr>
      <w:r w:rsidRPr="00897F31">
        <w:rPr>
          <w:noProof/>
        </w:rPr>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91"/>
                    <a:stretch>
                      <a:fillRect/>
                    </a:stretch>
                  </pic:blipFill>
                  <pic:spPr>
                    <a:xfrm>
                      <a:off x="0" y="0"/>
                      <a:ext cx="3610479" cy="5144218"/>
                    </a:xfrm>
                    <a:prstGeom prst="rect">
                      <a:avLst/>
                    </a:prstGeom>
                    <a:ln>
                      <a:solidFill>
                        <a:schemeClr val="tx1"/>
                      </a:solidFill>
                    </a:ln>
                  </pic:spPr>
                </pic:pic>
              </a:graphicData>
            </a:graphic>
          </wp:inline>
        </w:drawing>
      </w:r>
    </w:p>
    <w:p w14:paraId="0E987152" w14:textId="77777777" w:rsidR="00A20224" w:rsidRDefault="00A20224">
      <w:pPr>
        <w:rPr>
          <w:rFonts w:asciiTheme="majorHAnsi" w:eastAsiaTheme="majorEastAsia" w:hAnsiTheme="majorHAnsi" w:cstheme="majorBidi"/>
          <w:b/>
          <w:bCs/>
          <w:i/>
          <w:iCs/>
          <w:color w:val="4F81BD" w:themeColor="accent1"/>
        </w:rPr>
      </w:pPr>
      <w:r>
        <w:br w:type="page"/>
      </w:r>
    </w:p>
    <w:p w14:paraId="108F94F9" w14:textId="560B67C2" w:rsidR="0024258C" w:rsidRDefault="0024258C" w:rsidP="0024258C">
      <w:pPr>
        <w:pStyle w:val="Ttulo4"/>
      </w:pPr>
      <w:r>
        <w:lastRenderedPageBreak/>
        <w:t>Informe de tareas</w:t>
      </w:r>
    </w:p>
    <w:p w14:paraId="2DECEAC7" w14:textId="6C3396DC" w:rsidR="0024258C" w:rsidRDefault="0024258C" w:rsidP="00B314B0">
      <w:pPr>
        <w:pStyle w:val="Sinespaciado"/>
        <w:jc w:val="both"/>
      </w:pPr>
      <w:r>
        <w:t xml:space="preserve">En la sección Monitoreo &gt; Tareas a realizar, al seleccionar “Generar Informe” se descargará un informe de tareas en formato PDF con las tareas asignadas en la iteración actual. </w:t>
      </w:r>
      <w:r w:rsidR="00B314B0">
        <w:t>En caso de</w:t>
      </w:r>
      <w:r>
        <w:t xml:space="preserve"> s</w:t>
      </w:r>
      <w:r w:rsidR="00B314B0">
        <w:t>er</w:t>
      </w:r>
      <w:r>
        <w:t xml:space="preserve"> </w:t>
      </w:r>
      <w:r w:rsidRPr="00B62F4B">
        <w:rPr>
          <w:u w:val="single"/>
        </w:rPr>
        <w:t>Líder de proyecto</w:t>
      </w:r>
      <w:r>
        <w:t xml:space="preserve">, el informe contendrá todas las tareas asignadas. </w:t>
      </w:r>
      <w:r w:rsidR="00B314B0">
        <w:t>En cambio, si</w:t>
      </w:r>
      <w:r>
        <w:t xml:space="preserve"> es </w:t>
      </w:r>
      <w:r w:rsidRPr="00B62F4B">
        <w:rPr>
          <w:u w:val="single"/>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897F31">
      <w:pPr>
        <w:pStyle w:val="Sinespaciado"/>
        <w:jc w:val="center"/>
      </w:pPr>
      <w:r w:rsidRPr="00FE6313">
        <w:rPr>
          <w:noProof/>
        </w:rPr>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92"/>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24258C">
      <w:pPr>
        <w:pStyle w:val="Sinespaciado"/>
      </w:pPr>
    </w:p>
    <w:p w14:paraId="353D6C18" w14:textId="4FA36C5E" w:rsidR="0024258C" w:rsidRDefault="006A6F38" w:rsidP="00897F31">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93"/>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97F31">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94"/>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D65A4A">
      <w:pPr>
        <w:pStyle w:val="Sinespaciado"/>
      </w:pPr>
    </w:p>
    <w:p w14:paraId="77C87087" w14:textId="77777777" w:rsidR="00A20224" w:rsidRDefault="00A20224">
      <w:pPr>
        <w:rPr>
          <w:rFonts w:asciiTheme="majorHAnsi" w:eastAsiaTheme="majorEastAsia" w:hAnsiTheme="majorHAnsi" w:cstheme="majorBidi"/>
          <w:b/>
          <w:bCs/>
          <w:i/>
          <w:iCs/>
          <w:color w:val="4F81BD" w:themeColor="accent1"/>
        </w:rPr>
      </w:pPr>
      <w:r>
        <w:br w:type="page"/>
      </w:r>
    </w:p>
    <w:p w14:paraId="12375F03" w14:textId="0940033A" w:rsidR="00FE6313" w:rsidRDefault="0024258C" w:rsidP="006C3D29">
      <w:pPr>
        <w:pStyle w:val="Ttulo4"/>
      </w:pPr>
      <w:r>
        <w:lastRenderedPageBreak/>
        <w:t>Informe de seguimiento</w:t>
      </w:r>
    </w:p>
    <w:p w14:paraId="7229F158" w14:textId="503149AC" w:rsidR="00FE6313" w:rsidRPr="00FE6313" w:rsidRDefault="006C3D29" w:rsidP="00B314B0">
      <w:pPr>
        <w:ind w:left="0" w:firstLine="0"/>
        <w:jc w:val="both"/>
      </w:pPr>
      <w:r>
        <w:t xml:space="preserve">El </w:t>
      </w:r>
      <w:r w:rsidRPr="00B62F4B">
        <w:rPr>
          <w:u w:val="single"/>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97F31">
      <w:pPr>
        <w:pStyle w:val="Sinespaciado"/>
        <w:jc w:val="center"/>
      </w:pPr>
      <w:r w:rsidRPr="00FE6313">
        <w:rPr>
          <w:noProof/>
        </w:rPr>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95"/>
                    <a:stretch>
                      <a:fillRect/>
                    </a:stretch>
                  </pic:blipFill>
                  <pic:spPr>
                    <a:xfrm>
                      <a:off x="0" y="0"/>
                      <a:ext cx="5400040" cy="4027170"/>
                    </a:xfrm>
                    <a:prstGeom prst="rect">
                      <a:avLst/>
                    </a:prstGeom>
                    <a:ln>
                      <a:solidFill>
                        <a:schemeClr val="tx1"/>
                      </a:solidFill>
                    </a:ln>
                  </pic:spPr>
                </pic:pic>
              </a:graphicData>
            </a:graphic>
          </wp:inline>
        </w:drawing>
      </w:r>
    </w:p>
    <w:p w14:paraId="2A5FB6FA" w14:textId="6C548D44" w:rsidR="00D23BAF" w:rsidRDefault="00D23BAF">
      <w:pPr>
        <w:rPr>
          <w:rFonts w:eastAsiaTheme="minorEastAsia"/>
        </w:rPr>
      </w:pPr>
      <w:r>
        <w:br w:type="page"/>
      </w:r>
    </w:p>
    <w:p w14:paraId="02BC681C" w14:textId="1A2D4EBD" w:rsidR="00D23BAF" w:rsidRDefault="00D23BAF" w:rsidP="00D23BAF">
      <w:pPr>
        <w:pStyle w:val="Ttulo2"/>
      </w:pPr>
      <w:bookmarkStart w:id="28" w:name="_2.3_Usuario_espectador"/>
      <w:bookmarkStart w:id="29" w:name="_Toc201692304"/>
      <w:bookmarkEnd w:id="28"/>
      <w:r>
        <w:lastRenderedPageBreak/>
        <w:t>2.3 Usuario espectador</w:t>
      </w:r>
      <w:bookmarkEnd w:id="29"/>
    </w:p>
    <w:p w14:paraId="7E3AC531" w14:textId="663FE468" w:rsidR="00B01938" w:rsidRDefault="00B62F4B" w:rsidP="00A809CE">
      <w:pPr>
        <w:ind w:left="0" w:firstLine="0"/>
        <w:jc w:val="both"/>
      </w:pPr>
      <w:r>
        <w:t xml:space="preserve">El usuario espectador puede visualizar todos los proyectos creados de la misma forma en que lo haría un </w:t>
      </w:r>
      <w:r>
        <w:rPr>
          <w:u w:val="single"/>
        </w:rPr>
        <w:t>L</w:t>
      </w:r>
      <w:r w:rsidRPr="00B62F4B">
        <w:rPr>
          <w:u w:val="single"/>
        </w:rPr>
        <w:t>íder de proyecto</w:t>
      </w:r>
      <w:r>
        <w:t xml:space="preserve">, pero no puede realizar ninguna acción. Esta vista es idéntica a la del </w:t>
      </w:r>
      <w:r w:rsidRPr="00890ED7">
        <w:rPr>
          <w:u w:val="single"/>
        </w:rPr>
        <w:t>Administrador</w:t>
      </w:r>
      <w:r>
        <w:t xml:space="preserve"> cuando se encuentra supervisando un proyecto.</w:t>
      </w:r>
    </w:p>
    <w:p w14:paraId="7BBD71E6" w14:textId="1FF798BB" w:rsidR="00B62F4B" w:rsidRPr="00B01938" w:rsidRDefault="00B62F4B" w:rsidP="00A809CE">
      <w:pPr>
        <w:ind w:left="0" w:firstLine="0"/>
        <w:jc w:val="both"/>
      </w:pPr>
      <w:r>
        <w:t>Para ver un proyecto, se accede a la lista de proyectos con el botón “Ver Proyectos” de la pagina principal del usuario espectador.</w:t>
      </w:r>
    </w:p>
    <w:p w14:paraId="6F22581A" w14:textId="4233038F" w:rsidR="008300F7" w:rsidRDefault="00505934" w:rsidP="003C7836">
      <w:pPr>
        <w:pStyle w:val="PSI-Ttulo1"/>
        <w:outlineLvl w:val="9"/>
      </w:pPr>
      <w:r w:rsidRPr="00505934">
        <w:rPr>
          <w:noProof/>
        </w:rPr>
        <w:drawing>
          <wp:inline distT="0" distB="0" distL="0" distR="0" wp14:anchorId="3A1C4C82" wp14:editId="00985ABA">
            <wp:extent cx="5400040" cy="2749550"/>
            <wp:effectExtent l="19050" t="19050" r="10160" b="12700"/>
            <wp:docPr id="8871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81388" name=""/>
                    <pic:cNvPicPr/>
                  </pic:nvPicPr>
                  <pic:blipFill>
                    <a:blip r:embed="rId96"/>
                    <a:stretch>
                      <a:fillRect/>
                    </a:stretch>
                  </pic:blipFill>
                  <pic:spPr>
                    <a:xfrm>
                      <a:off x="0" y="0"/>
                      <a:ext cx="5400040" cy="2749550"/>
                    </a:xfrm>
                    <a:prstGeom prst="rect">
                      <a:avLst/>
                    </a:prstGeom>
                    <a:ln>
                      <a:solidFill>
                        <a:schemeClr val="tx1"/>
                      </a:solidFill>
                    </a:ln>
                  </pic:spPr>
                </pic:pic>
              </a:graphicData>
            </a:graphic>
          </wp:inline>
        </w:drawing>
      </w:r>
    </w:p>
    <w:p w14:paraId="52C80620" w14:textId="34BB14FF" w:rsidR="00B62F4B" w:rsidRDefault="00B62F4B" w:rsidP="00B62F4B">
      <w:r>
        <w:t>Luego, se debe seleccionar la opción “Ver proyecto” (</w:t>
      </w:r>
      <w:r w:rsidRPr="00322405">
        <w:rPr>
          <w:noProof/>
        </w:rPr>
        <w:drawing>
          <wp:inline distT="0" distB="0" distL="0" distR="0" wp14:anchorId="370A8227" wp14:editId="292FE005">
            <wp:extent cx="164592" cy="164592"/>
            <wp:effectExtent l="0" t="0" r="6985" b="6985"/>
            <wp:docPr id="480825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del proyecto que se desea visualizar.</w:t>
      </w:r>
    </w:p>
    <w:p w14:paraId="27B34224" w14:textId="77777777" w:rsidR="009E7482" w:rsidRDefault="009E7482">
      <w:r w:rsidRPr="009E7482">
        <w:rPr>
          <w:noProof/>
        </w:rPr>
        <w:drawing>
          <wp:inline distT="0" distB="0" distL="0" distR="0" wp14:anchorId="4694B498" wp14:editId="17FEFFE7">
            <wp:extent cx="5400040" cy="2922905"/>
            <wp:effectExtent l="19050" t="19050" r="10160" b="10795"/>
            <wp:docPr id="101309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9968" name=""/>
                    <pic:cNvPicPr/>
                  </pic:nvPicPr>
                  <pic:blipFill>
                    <a:blip r:embed="rId97"/>
                    <a:stretch>
                      <a:fillRect/>
                    </a:stretch>
                  </pic:blipFill>
                  <pic:spPr>
                    <a:xfrm>
                      <a:off x="0" y="0"/>
                      <a:ext cx="5400040" cy="2922905"/>
                    </a:xfrm>
                    <a:prstGeom prst="rect">
                      <a:avLst/>
                    </a:prstGeom>
                    <a:ln>
                      <a:solidFill>
                        <a:schemeClr val="tx1"/>
                      </a:solidFill>
                    </a:ln>
                  </pic:spPr>
                </pic:pic>
              </a:graphicData>
            </a:graphic>
          </wp:inline>
        </w:drawing>
      </w:r>
    </w:p>
    <w:p w14:paraId="003FCEAE" w14:textId="6A2BA176" w:rsidR="00B62F4B" w:rsidRDefault="00B62F4B" w:rsidP="00A809CE">
      <w:pPr>
        <w:ind w:left="0" w:firstLine="0"/>
        <w:jc w:val="both"/>
      </w:pPr>
      <w:r>
        <w:t xml:space="preserve">Se mostrará inicialmente el </w:t>
      </w:r>
      <w:proofErr w:type="spellStart"/>
      <w:r>
        <w:t>dashboard</w:t>
      </w:r>
      <w:proofErr w:type="spellEnd"/>
      <w:r>
        <w:t xml:space="preserve"> del proyecto. Luego, el usuario puede navegar a través de </w:t>
      </w:r>
      <w:r w:rsidR="00A809CE">
        <w:t>las distintas</w:t>
      </w:r>
      <w:r>
        <w:t xml:space="preserve"> pantallas de lista de riesgos y monitoreo.</w:t>
      </w:r>
    </w:p>
    <w:p w14:paraId="293EE065" w14:textId="76A4F667" w:rsidR="009E7482" w:rsidRDefault="009E7482">
      <w:r w:rsidRPr="009E7482">
        <w:rPr>
          <w:noProof/>
        </w:rPr>
        <w:lastRenderedPageBreak/>
        <w:drawing>
          <wp:inline distT="0" distB="0" distL="0" distR="0" wp14:anchorId="318DD411" wp14:editId="5FF32883">
            <wp:extent cx="5400040" cy="4061460"/>
            <wp:effectExtent l="19050" t="19050" r="10160" b="15240"/>
            <wp:docPr id="1980343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43234" name=""/>
                    <pic:cNvPicPr/>
                  </pic:nvPicPr>
                  <pic:blipFill>
                    <a:blip r:embed="rId98"/>
                    <a:stretch>
                      <a:fillRect/>
                    </a:stretch>
                  </pic:blipFill>
                  <pic:spPr>
                    <a:xfrm>
                      <a:off x="0" y="0"/>
                      <a:ext cx="5400040" cy="4061460"/>
                    </a:xfrm>
                    <a:prstGeom prst="rect">
                      <a:avLst/>
                    </a:prstGeom>
                    <a:ln>
                      <a:solidFill>
                        <a:schemeClr val="tx1"/>
                      </a:solidFill>
                    </a:ln>
                  </pic:spPr>
                </pic:pic>
              </a:graphicData>
            </a:graphic>
          </wp:inline>
        </w:drawing>
      </w:r>
    </w:p>
    <w:p w14:paraId="764E51BE" w14:textId="77777777" w:rsidR="009E7482" w:rsidRDefault="009E7482">
      <w:r w:rsidRPr="009E7482">
        <w:rPr>
          <w:noProof/>
        </w:rPr>
        <w:lastRenderedPageBreak/>
        <w:drawing>
          <wp:inline distT="0" distB="0" distL="0" distR="0" wp14:anchorId="6ECC9534" wp14:editId="7C02D498">
            <wp:extent cx="5400040" cy="5803900"/>
            <wp:effectExtent l="19050" t="19050" r="10160" b="25400"/>
            <wp:docPr id="1744800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00062" name=""/>
                    <pic:cNvPicPr/>
                  </pic:nvPicPr>
                  <pic:blipFill>
                    <a:blip r:embed="rId99"/>
                    <a:stretch>
                      <a:fillRect/>
                    </a:stretch>
                  </pic:blipFill>
                  <pic:spPr>
                    <a:xfrm>
                      <a:off x="0" y="0"/>
                      <a:ext cx="5400040" cy="5803900"/>
                    </a:xfrm>
                    <a:prstGeom prst="rect">
                      <a:avLst/>
                    </a:prstGeom>
                    <a:ln>
                      <a:solidFill>
                        <a:schemeClr val="tx1"/>
                      </a:solidFill>
                    </a:ln>
                  </pic:spPr>
                </pic:pic>
              </a:graphicData>
            </a:graphic>
          </wp:inline>
        </w:drawing>
      </w:r>
    </w:p>
    <w:p w14:paraId="6FCD823E" w14:textId="3E3CE7BE" w:rsidR="00B62F4B" w:rsidRDefault="00B62F4B" w:rsidP="00A809CE">
      <w:pPr>
        <w:ind w:left="0" w:firstLine="0"/>
        <w:jc w:val="both"/>
      </w:pPr>
      <w:r>
        <w:t xml:space="preserve">En la sección de monitoreo, se tiene acceso a todas las secciones visibles por el </w:t>
      </w:r>
      <w:r w:rsidRPr="00B62F4B">
        <w:rPr>
          <w:u w:val="single"/>
        </w:rPr>
        <w:t>Líder de proyecto</w:t>
      </w:r>
      <w:r>
        <w:t>.</w:t>
      </w:r>
    </w:p>
    <w:p w14:paraId="6A9C07F9" w14:textId="77777777" w:rsidR="009E7482" w:rsidRDefault="009E7482">
      <w:r w:rsidRPr="009E7482">
        <w:rPr>
          <w:noProof/>
        </w:rPr>
        <w:lastRenderedPageBreak/>
        <w:drawing>
          <wp:inline distT="0" distB="0" distL="0" distR="0" wp14:anchorId="62059E3C" wp14:editId="657A15F7">
            <wp:extent cx="5400040" cy="4382135"/>
            <wp:effectExtent l="19050" t="19050" r="10160" b="18415"/>
            <wp:docPr id="1385628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8161" name=""/>
                    <pic:cNvPicPr/>
                  </pic:nvPicPr>
                  <pic:blipFill>
                    <a:blip r:embed="rId100"/>
                    <a:stretch>
                      <a:fillRect/>
                    </a:stretch>
                  </pic:blipFill>
                  <pic:spPr>
                    <a:xfrm>
                      <a:off x="0" y="0"/>
                      <a:ext cx="5400040" cy="4382135"/>
                    </a:xfrm>
                    <a:prstGeom prst="rect">
                      <a:avLst/>
                    </a:prstGeom>
                    <a:ln>
                      <a:solidFill>
                        <a:schemeClr val="tx1"/>
                      </a:solidFill>
                    </a:ln>
                  </pic:spPr>
                </pic:pic>
              </a:graphicData>
            </a:graphic>
          </wp:inline>
        </w:drawing>
      </w:r>
    </w:p>
    <w:p w14:paraId="54E8F90F" w14:textId="77777777" w:rsidR="009E7482" w:rsidRDefault="009E7482">
      <w:r w:rsidRPr="009E7482">
        <w:rPr>
          <w:noProof/>
        </w:rPr>
        <w:lastRenderedPageBreak/>
        <w:drawing>
          <wp:inline distT="0" distB="0" distL="0" distR="0" wp14:anchorId="0D3DC07B" wp14:editId="5EE4BC21">
            <wp:extent cx="5400040" cy="5902960"/>
            <wp:effectExtent l="19050" t="19050" r="10160" b="21590"/>
            <wp:docPr id="1427895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5246" name=""/>
                    <pic:cNvPicPr/>
                  </pic:nvPicPr>
                  <pic:blipFill>
                    <a:blip r:embed="rId101"/>
                    <a:stretch>
                      <a:fillRect/>
                    </a:stretch>
                  </pic:blipFill>
                  <pic:spPr>
                    <a:xfrm>
                      <a:off x="0" y="0"/>
                      <a:ext cx="5400040" cy="5902960"/>
                    </a:xfrm>
                    <a:prstGeom prst="rect">
                      <a:avLst/>
                    </a:prstGeom>
                    <a:ln>
                      <a:solidFill>
                        <a:schemeClr val="tx1"/>
                      </a:solidFill>
                    </a:ln>
                  </pic:spPr>
                </pic:pic>
              </a:graphicData>
            </a:graphic>
          </wp:inline>
        </w:drawing>
      </w:r>
    </w:p>
    <w:p w14:paraId="03D0790C" w14:textId="77777777" w:rsidR="009E7482" w:rsidRDefault="009E7482">
      <w:r w:rsidRPr="009E7482">
        <w:rPr>
          <w:noProof/>
        </w:rPr>
        <w:lastRenderedPageBreak/>
        <w:drawing>
          <wp:inline distT="0" distB="0" distL="0" distR="0" wp14:anchorId="78F18526" wp14:editId="3A960144">
            <wp:extent cx="5400040" cy="3734435"/>
            <wp:effectExtent l="19050" t="19050" r="10160" b="18415"/>
            <wp:docPr id="1287620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0629" name=""/>
                    <pic:cNvPicPr/>
                  </pic:nvPicPr>
                  <pic:blipFill>
                    <a:blip r:embed="rId102"/>
                    <a:stretch>
                      <a:fillRect/>
                    </a:stretch>
                  </pic:blipFill>
                  <pic:spPr>
                    <a:xfrm>
                      <a:off x="0" y="0"/>
                      <a:ext cx="5400040" cy="3734435"/>
                    </a:xfrm>
                    <a:prstGeom prst="rect">
                      <a:avLst/>
                    </a:prstGeom>
                    <a:ln>
                      <a:solidFill>
                        <a:schemeClr val="tx1"/>
                      </a:solidFill>
                    </a:ln>
                  </pic:spPr>
                </pic:pic>
              </a:graphicData>
            </a:graphic>
          </wp:inline>
        </w:drawing>
      </w:r>
    </w:p>
    <w:p w14:paraId="4D3FC828" w14:textId="77777777" w:rsidR="009E7482" w:rsidRDefault="009E7482">
      <w:r w:rsidRPr="009E7482">
        <w:rPr>
          <w:noProof/>
        </w:rPr>
        <w:lastRenderedPageBreak/>
        <w:drawing>
          <wp:inline distT="0" distB="0" distL="0" distR="0" wp14:anchorId="28216EF2" wp14:editId="57BD1C7E">
            <wp:extent cx="5400040" cy="5849620"/>
            <wp:effectExtent l="19050" t="19050" r="10160" b="17780"/>
            <wp:docPr id="2135952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52065" name=""/>
                    <pic:cNvPicPr/>
                  </pic:nvPicPr>
                  <pic:blipFill>
                    <a:blip r:embed="rId103"/>
                    <a:stretch>
                      <a:fillRect/>
                    </a:stretch>
                  </pic:blipFill>
                  <pic:spPr>
                    <a:xfrm>
                      <a:off x="0" y="0"/>
                      <a:ext cx="5400040" cy="5849620"/>
                    </a:xfrm>
                    <a:prstGeom prst="rect">
                      <a:avLst/>
                    </a:prstGeom>
                    <a:ln>
                      <a:solidFill>
                        <a:schemeClr val="tx1"/>
                      </a:solidFill>
                    </a:ln>
                  </pic:spPr>
                </pic:pic>
              </a:graphicData>
            </a:graphic>
          </wp:inline>
        </w:drawing>
      </w:r>
    </w:p>
    <w:p w14:paraId="324113E0" w14:textId="77777777" w:rsidR="009E7482" w:rsidRDefault="009E7482"/>
    <w:p w14:paraId="7C791BF1" w14:textId="21594626" w:rsidR="00A20224" w:rsidRDefault="009E7482">
      <w:pPr>
        <w:rPr>
          <w:rFonts w:asciiTheme="majorHAnsi" w:eastAsiaTheme="majorEastAsia" w:hAnsiTheme="majorHAnsi" w:cstheme="majorBidi"/>
          <w:b/>
          <w:bCs/>
          <w:color w:val="365F91" w:themeColor="accent1" w:themeShade="BF"/>
          <w:sz w:val="28"/>
          <w:szCs w:val="28"/>
          <w:lang w:val="es-AR"/>
        </w:rPr>
      </w:pPr>
      <w:r w:rsidRPr="009E7482">
        <w:rPr>
          <w:noProof/>
        </w:rPr>
        <w:lastRenderedPageBreak/>
        <w:drawing>
          <wp:inline distT="0" distB="0" distL="0" distR="0" wp14:anchorId="78E4D287" wp14:editId="106EE564">
            <wp:extent cx="5400040" cy="5132070"/>
            <wp:effectExtent l="19050" t="19050" r="10160" b="11430"/>
            <wp:docPr id="2125416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6444" name=""/>
                    <pic:cNvPicPr/>
                  </pic:nvPicPr>
                  <pic:blipFill>
                    <a:blip r:embed="rId104"/>
                    <a:stretch>
                      <a:fillRect/>
                    </a:stretch>
                  </pic:blipFill>
                  <pic:spPr>
                    <a:xfrm>
                      <a:off x="0" y="0"/>
                      <a:ext cx="5400040" cy="5132070"/>
                    </a:xfrm>
                    <a:prstGeom prst="rect">
                      <a:avLst/>
                    </a:prstGeom>
                    <a:ln>
                      <a:solidFill>
                        <a:schemeClr val="tx1"/>
                      </a:solidFill>
                    </a:ln>
                  </pic:spPr>
                </pic:pic>
              </a:graphicData>
            </a:graphic>
          </wp:inline>
        </w:drawing>
      </w:r>
      <w:r w:rsidR="00A20224">
        <w:br w:type="page"/>
      </w:r>
    </w:p>
    <w:p w14:paraId="4812FF61" w14:textId="29035635" w:rsidR="00E12E97" w:rsidRDefault="00E12E97" w:rsidP="003C5661">
      <w:pPr>
        <w:pStyle w:val="Ttulo1"/>
        <w:numPr>
          <w:ilvl w:val="0"/>
          <w:numId w:val="25"/>
        </w:numPr>
      </w:pPr>
      <w:bookmarkStart w:id="30" w:name="_Toc201692305"/>
      <w:r>
        <w:lastRenderedPageBreak/>
        <w:t>Guía de trabajo</w:t>
      </w:r>
      <w:bookmarkEnd w:id="30"/>
    </w:p>
    <w:p w14:paraId="2F31978E" w14:textId="77777777" w:rsidR="00E12E97" w:rsidRDefault="00E12E97" w:rsidP="00B314B0">
      <w:pPr>
        <w:ind w:left="0" w:firstLine="0"/>
        <w:jc w:val="both"/>
      </w:pPr>
      <w:r>
        <w:t>A continuación, se presenta una guía detallada sobre como aplicar las funcionalidades vistas anteriormente en la gestión de riesgos de un proyecto de software real.</w:t>
      </w:r>
    </w:p>
    <w:p w14:paraId="4F5794AA" w14:textId="26FD43EC" w:rsidR="00E12E97" w:rsidRDefault="00D23BAF" w:rsidP="00E12E97">
      <w:pPr>
        <w:pStyle w:val="Ttulo2"/>
      </w:pPr>
      <w:bookmarkStart w:id="31" w:name="_Toc201692306"/>
      <w:r>
        <w:t xml:space="preserve">3.1 </w:t>
      </w:r>
      <w:r w:rsidR="00E12E97">
        <w:t>Configuración inicial</w:t>
      </w:r>
      <w:bookmarkEnd w:id="31"/>
    </w:p>
    <w:p w14:paraId="1335912A" w14:textId="23993625" w:rsidR="00D23BAF" w:rsidRPr="00D23BAF" w:rsidRDefault="00D23BAF" w:rsidP="00D23BAF">
      <w:pPr>
        <w:pStyle w:val="Ttulo3"/>
      </w:pPr>
      <w:bookmarkStart w:id="32" w:name="_Toc201692307"/>
      <w:r>
        <w:t>Registro de usuarios</w:t>
      </w:r>
      <w:bookmarkEnd w:id="32"/>
    </w:p>
    <w:p w14:paraId="5FD17DA1" w14:textId="3D9C15C3" w:rsidR="00EE68E6" w:rsidRDefault="00EE68E6" w:rsidP="00B314B0">
      <w:pPr>
        <w:ind w:left="0" w:firstLine="0"/>
        <w:jc w:val="both"/>
      </w:pPr>
      <w:r w:rsidRPr="00EE68E6">
        <w:t xml:space="preserve">Antes de comenzar a utilizar Vesta Risk Manager para la gestión de riesgos en un proyecto real, es necesario realizar una configuración inicial. Esta tarea es responsabilidad del usuario </w:t>
      </w:r>
      <w:r w:rsidR="00890ED7" w:rsidRPr="00890ED7">
        <w:rPr>
          <w:u w:val="single"/>
        </w:rPr>
        <w:t>A</w:t>
      </w:r>
      <w:r w:rsidRPr="00890ED7">
        <w:rPr>
          <w:u w:val="single"/>
        </w:rPr>
        <w:t>dministrador</w:t>
      </w:r>
      <w:r w:rsidRPr="00EE68E6">
        <w:t>, quien debe preparar el entorno de trabajo para los usuarios estándar (participantes del proyecto).</w:t>
      </w:r>
    </w:p>
    <w:p w14:paraId="0A0550CA" w14:textId="54151340" w:rsidR="00E12E97" w:rsidRDefault="00C948A7" w:rsidP="00481660">
      <w:pPr>
        <w:ind w:left="0" w:firstLine="0"/>
        <w:jc w:val="both"/>
      </w:pPr>
      <w:r>
        <w:t>Para esto, el usuario</w:t>
      </w:r>
      <w:r w:rsidR="005C0000">
        <w:t xml:space="preserve"> debe ingresar a la sección de administrar usuarios y seleccionar nuevo usuario</w:t>
      </w:r>
      <w:r w:rsidR="005A5E7A">
        <w:t xml:space="preserve"> (</w:t>
      </w:r>
      <w:r w:rsidR="005A5E7A" w:rsidRPr="007E4102">
        <w:rPr>
          <w:noProof/>
        </w:rPr>
        <w:drawing>
          <wp:inline distT="0" distB="0" distL="0" distR="0" wp14:anchorId="2C985C8A" wp14:editId="6C22D8B2">
            <wp:extent cx="640080" cy="164592"/>
            <wp:effectExtent l="0" t="0" r="7620" b="6985"/>
            <wp:docPr id="26986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rsidR="005A5E7A">
        <w:t>)</w:t>
      </w:r>
      <w:r w:rsidR="005C0000">
        <w:t xml:space="preserve">. Luego, debe completar los campos del formulario con el nombre del usuario, su email y su perfil de usuario. Los usuarios </w:t>
      </w:r>
      <w:r w:rsidR="00890ED7" w:rsidRPr="00890ED7">
        <w:rPr>
          <w:u w:val="single"/>
        </w:rPr>
        <w:t>A</w:t>
      </w:r>
      <w:r w:rsidR="005C0000" w:rsidRPr="00890ED7">
        <w:rPr>
          <w:u w:val="single"/>
        </w:rPr>
        <w:t>dministradores</w:t>
      </w:r>
      <w:r w:rsidR="005C0000">
        <w:t xml:space="preserve"> tendrán el perfil de </w:t>
      </w:r>
      <w:r w:rsidR="00890ED7" w:rsidRPr="00890ED7">
        <w:rPr>
          <w:u w:val="single"/>
        </w:rPr>
        <w:t>A</w:t>
      </w:r>
      <w:r w:rsidR="005C0000" w:rsidRPr="00890ED7">
        <w:rPr>
          <w:u w:val="single"/>
        </w:rPr>
        <w:t>dministrador</w:t>
      </w:r>
      <w:r w:rsidR="005C0000">
        <w:t xml:space="preserve">, mientras </w:t>
      </w:r>
      <w:r w:rsidR="00D23BAF">
        <w:t>q</w:t>
      </w:r>
      <w:r w:rsidR="005C0000">
        <w:t>u</w:t>
      </w:r>
      <w:r w:rsidR="00D23BAF">
        <w:t>e</w:t>
      </w:r>
      <w:r w:rsidR="005C0000">
        <w:t xml:space="preserve"> los participantes de los proyectos serán usuarios estándar. Opcionalmente, se pueden agregar usuarios espectadores, </w:t>
      </w:r>
      <w:r w:rsidR="00D23BAF">
        <w:t>q</w:t>
      </w:r>
      <w:r w:rsidR="005C0000">
        <w:t>u</w:t>
      </w:r>
      <w:r w:rsidR="00D23BAF">
        <w:t>e</w:t>
      </w:r>
      <w:r w:rsidR="005C0000">
        <w:t xml:space="preserve"> s</w:t>
      </w:r>
      <w:r w:rsidR="00481660">
        <w:t>ó</w:t>
      </w:r>
      <w:r w:rsidR="005C0000">
        <w:t>lo podrán visualizar los proyectos gestionados.</w:t>
      </w:r>
    </w:p>
    <w:p w14:paraId="3A958F7A" w14:textId="360B525A" w:rsidR="005C0000" w:rsidRDefault="005C0000" w:rsidP="00E12E97">
      <w:pPr>
        <w:ind w:left="0" w:firstLine="0"/>
      </w:pPr>
      <w:r w:rsidRPr="005C0000">
        <w:rPr>
          <w:noProof/>
        </w:rPr>
        <w:drawing>
          <wp:inline distT="0" distB="0" distL="0" distR="0" wp14:anchorId="6B6316CB" wp14:editId="338D5708">
            <wp:extent cx="5400040" cy="2221865"/>
            <wp:effectExtent l="19050" t="19050" r="10160" b="26035"/>
            <wp:docPr id="1277284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4282" name=""/>
                    <pic:cNvPicPr/>
                  </pic:nvPicPr>
                  <pic:blipFill>
                    <a:blip r:embed="rId105"/>
                    <a:stretch>
                      <a:fillRect/>
                    </a:stretch>
                  </pic:blipFill>
                  <pic:spPr>
                    <a:xfrm>
                      <a:off x="0" y="0"/>
                      <a:ext cx="5400040" cy="2221865"/>
                    </a:xfrm>
                    <a:prstGeom prst="rect">
                      <a:avLst/>
                    </a:prstGeom>
                    <a:ln>
                      <a:solidFill>
                        <a:schemeClr val="tx1"/>
                      </a:solidFill>
                    </a:ln>
                  </pic:spPr>
                </pic:pic>
              </a:graphicData>
            </a:graphic>
          </wp:inline>
        </w:drawing>
      </w:r>
    </w:p>
    <w:p w14:paraId="5B2DCD06" w14:textId="0B822B1F" w:rsidR="005C0000" w:rsidRDefault="005C0000" w:rsidP="00E12E97">
      <w:pPr>
        <w:ind w:left="0" w:firstLine="0"/>
      </w:pPr>
      <w:r w:rsidRPr="005C0000">
        <w:rPr>
          <w:noProof/>
        </w:rPr>
        <w:lastRenderedPageBreak/>
        <w:drawing>
          <wp:inline distT="0" distB="0" distL="0" distR="0" wp14:anchorId="1BBCE8C1" wp14:editId="40404792">
            <wp:extent cx="5400040" cy="2749550"/>
            <wp:effectExtent l="19050" t="19050" r="10160" b="12700"/>
            <wp:docPr id="403203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3912" name=""/>
                    <pic:cNvPicPr/>
                  </pic:nvPicPr>
                  <pic:blipFill>
                    <a:blip r:embed="rId106"/>
                    <a:stretch>
                      <a:fillRect/>
                    </a:stretch>
                  </pic:blipFill>
                  <pic:spPr>
                    <a:xfrm>
                      <a:off x="0" y="0"/>
                      <a:ext cx="5400040" cy="2749550"/>
                    </a:xfrm>
                    <a:prstGeom prst="rect">
                      <a:avLst/>
                    </a:prstGeom>
                    <a:ln>
                      <a:solidFill>
                        <a:schemeClr val="tx1"/>
                      </a:solidFill>
                    </a:ln>
                  </pic:spPr>
                </pic:pic>
              </a:graphicData>
            </a:graphic>
          </wp:inline>
        </w:drawing>
      </w:r>
    </w:p>
    <w:p w14:paraId="681AF29D" w14:textId="45FB2E86" w:rsidR="005C0000" w:rsidRDefault="005C0000" w:rsidP="00E12E97">
      <w:pPr>
        <w:ind w:left="0" w:firstLine="0"/>
      </w:pPr>
      <w:r w:rsidRPr="005C0000">
        <w:rPr>
          <w:noProof/>
        </w:rPr>
        <w:drawing>
          <wp:inline distT="0" distB="0" distL="0" distR="0" wp14:anchorId="5034B29B" wp14:editId="7BB2D848">
            <wp:extent cx="5400040" cy="3305810"/>
            <wp:effectExtent l="19050" t="19050" r="10160" b="27940"/>
            <wp:docPr id="201951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5617" name=""/>
                    <pic:cNvPicPr/>
                  </pic:nvPicPr>
                  <pic:blipFill>
                    <a:blip r:embed="rId107"/>
                    <a:stretch>
                      <a:fillRect/>
                    </a:stretch>
                  </pic:blipFill>
                  <pic:spPr>
                    <a:xfrm>
                      <a:off x="0" y="0"/>
                      <a:ext cx="5400040" cy="3305810"/>
                    </a:xfrm>
                    <a:prstGeom prst="rect">
                      <a:avLst/>
                    </a:prstGeom>
                    <a:ln>
                      <a:solidFill>
                        <a:schemeClr val="tx1"/>
                      </a:solidFill>
                    </a:ln>
                  </pic:spPr>
                </pic:pic>
              </a:graphicData>
            </a:graphic>
          </wp:inline>
        </w:drawing>
      </w:r>
    </w:p>
    <w:p w14:paraId="4421DE00" w14:textId="79B928C7" w:rsidR="005C0000" w:rsidRDefault="005C0000" w:rsidP="00E12E97">
      <w:pPr>
        <w:ind w:left="0" w:firstLine="0"/>
      </w:pPr>
      <w:r w:rsidRPr="005C0000">
        <w:rPr>
          <w:noProof/>
        </w:rPr>
        <w:lastRenderedPageBreak/>
        <w:drawing>
          <wp:inline distT="0" distB="0" distL="0" distR="0" wp14:anchorId="4F5E60B7" wp14:editId="4A7F221A">
            <wp:extent cx="5400040" cy="3190875"/>
            <wp:effectExtent l="19050" t="19050" r="10160" b="28575"/>
            <wp:docPr id="53278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9324" name=""/>
                    <pic:cNvPicPr/>
                  </pic:nvPicPr>
                  <pic:blipFill>
                    <a:blip r:embed="rId108"/>
                    <a:stretch>
                      <a:fillRect/>
                    </a:stretch>
                  </pic:blipFill>
                  <pic:spPr>
                    <a:xfrm>
                      <a:off x="0" y="0"/>
                      <a:ext cx="5400040" cy="3190875"/>
                    </a:xfrm>
                    <a:prstGeom prst="rect">
                      <a:avLst/>
                    </a:prstGeom>
                    <a:ln>
                      <a:solidFill>
                        <a:schemeClr val="tx1"/>
                      </a:solidFill>
                    </a:ln>
                  </pic:spPr>
                </pic:pic>
              </a:graphicData>
            </a:graphic>
          </wp:inline>
        </w:drawing>
      </w:r>
    </w:p>
    <w:p w14:paraId="27D5BB0B" w14:textId="742420D8" w:rsidR="00D23BAF" w:rsidRDefault="00D23BAF" w:rsidP="00D23BAF">
      <w:pPr>
        <w:pStyle w:val="Ttulo3"/>
      </w:pPr>
      <w:bookmarkStart w:id="33" w:name="_Toc201692308"/>
      <w:r>
        <w:t>Administración de categorías</w:t>
      </w:r>
      <w:bookmarkEnd w:id="33"/>
    </w:p>
    <w:p w14:paraId="43A76846" w14:textId="528A89CF" w:rsidR="005C0000" w:rsidRDefault="005C0000" w:rsidP="00831C51">
      <w:pPr>
        <w:ind w:left="0" w:firstLine="0"/>
        <w:jc w:val="both"/>
      </w:pPr>
      <w:r>
        <w:t xml:space="preserve">Opcionalmente, antes de crear un proyecto, es posible modificar las categorías de riesgos utilizadas. Esto se consigue seleccionando la opción “Ver Categorías” en </w:t>
      </w:r>
      <w:r w:rsidR="006F7241">
        <w:t xml:space="preserve">la página </w:t>
      </w:r>
      <w:r>
        <w:t xml:space="preserve">principal del </w:t>
      </w:r>
      <w:r w:rsidR="006F7241">
        <w:t>sistema</w:t>
      </w:r>
      <w:r>
        <w:t>.</w:t>
      </w:r>
    </w:p>
    <w:p w14:paraId="7E6895A1" w14:textId="51AFFB0B" w:rsidR="005C0000" w:rsidRDefault="005C0000" w:rsidP="00E12E97">
      <w:pPr>
        <w:ind w:left="0" w:firstLine="0"/>
      </w:pPr>
      <w:r w:rsidRPr="005C0000">
        <w:rPr>
          <w:noProof/>
        </w:rPr>
        <w:drawing>
          <wp:inline distT="0" distB="0" distL="0" distR="0" wp14:anchorId="673EC696" wp14:editId="23F17D03">
            <wp:extent cx="5400040" cy="1941830"/>
            <wp:effectExtent l="19050" t="19050" r="10160" b="20320"/>
            <wp:docPr id="173088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5395" name=""/>
                    <pic:cNvPicPr/>
                  </pic:nvPicPr>
                  <pic:blipFill>
                    <a:blip r:embed="rId109"/>
                    <a:stretch>
                      <a:fillRect/>
                    </a:stretch>
                  </pic:blipFill>
                  <pic:spPr>
                    <a:xfrm>
                      <a:off x="0" y="0"/>
                      <a:ext cx="5400040" cy="1941830"/>
                    </a:xfrm>
                    <a:prstGeom prst="rect">
                      <a:avLst/>
                    </a:prstGeom>
                    <a:ln>
                      <a:solidFill>
                        <a:schemeClr val="tx1"/>
                      </a:solidFill>
                    </a:ln>
                  </pic:spPr>
                </pic:pic>
              </a:graphicData>
            </a:graphic>
          </wp:inline>
        </w:drawing>
      </w:r>
    </w:p>
    <w:p w14:paraId="45EF9967" w14:textId="5DC10D1B" w:rsidR="005C0000" w:rsidRDefault="005C0000" w:rsidP="00E12E97">
      <w:pPr>
        <w:ind w:left="0" w:firstLine="0"/>
      </w:pPr>
      <w:r w:rsidRPr="005C0000">
        <w:rPr>
          <w:noProof/>
        </w:rPr>
        <w:lastRenderedPageBreak/>
        <w:drawing>
          <wp:inline distT="0" distB="0" distL="0" distR="0" wp14:anchorId="52209D39" wp14:editId="2C2BA8E7">
            <wp:extent cx="5400040" cy="4600575"/>
            <wp:effectExtent l="19050" t="19050" r="10160" b="28575"/>
            <wp:docPr id="478651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1205" name=""/>
                    <pic:cNvPicPr/>
                  </pic:nvPicPr>
                  <pic:blipFill>
                    <a:blip r:embed="rId110"/>
                    <a:stretch>
                      <a:fillRect/>
                    </a:stretch>
                  </pic:blipFill>
                  <pic:spPr>
                    <a:xfrm>
                      <a:off x="0" y="0"/>
                      <a:ext cx="5400040" cy="4600575"/>
                    </a:xfrm>
                    <a:prstGeom prst="rect">
                      <a:avLst/>
                    </a:prstGeom>
                    <a:ln>
                      <a:solidFill>
                        <a:schemeClr val="tx1"/>
                      </a:solidFill>
                    </a:ln>
                  </pic:spPr>
                </pic:pic>
              </a:graphicData>
            </a:graphic>
          </wp:inline>
        </w:drawing>
      </w:r>
    </w:p>
    <w:p w14:paraId="5AB35E52" w14:textId="0A6D3B0E" w:rsidR="005C0000" w:rsidRDefault="005C0000" w:rsidP="00831C51">
      <w:pPr>
        <w:ind w:left="0" w:firstLine="0"/>
        <w:jc w:val="both"/>
      </w:pPr>
      <w:r>
        <w:t>Vesta Risk Manager incluye por defecto las categorías utilizadas por la metodología PSI</w:t>
      </w:r>
      <w:r w:rsidR="005A5E7A">
        <w:t xml:space="preserve"> y una descripción de las mismas</w:t>
      </w:r>
      <w:r>
        <w:t xml:space="preserve">, </w:t>
      </w:r>
      <w:r w:rsidR="00D23BAF">
        <w:t>que</w:t>
      </w:r>
      <w:r>
        <w:t xml:space="preserve"> presentan una forma útil de categorizar los riesgos, pero pueden ser modificadas por un usuario </w:t>
      </w:r>
      <w:r w:rsidR="00890ED7" w:rsidRPr="00890ED7">
        <w:rPr>
          <w:u w:val="single"/>
        </w:rPr>
        <w:t>A</w:t>
      </w:r>
      <w:r w:rsidRPr="00890ED7">
        <w:rPr>
          <w:u w:val="single"/>
        </w:rPr>
        <w:t>dministrador</w:t>
      </w:r>
      <w:r>
        <w:t xml:space="preserve"> si así lo desea.</w:t>
      </w:r>
    </w:p>
    <w:p w14:paraId="1EC9C3C6" w14:textId="2D35C53A" w:rsidR="00EE68E6" w:rsidRPr="00E12E97" w:rsidRDefault="00EE68E6" w:rsidP="00831C51">
      <w:pPr>
        <w:ind w:left="0" w:firstLine="0"/>
        <w:jc w:val="both"/>
      </w:pPr>
      <w:r w:rsidRPr="00EE68E6">
        <w:t>Al finalizar estos pasos, el sistema estará listo para que los usuarios estándar comiencen con el ciclo de gestión de riesgos: identificación, evaluación, planificación, monitoreo y generación de reportes.</w:t>
      </w:r>
    </w:p>
    <w:p w14:paraId="0580F009" w14:textId="7B7DBF45" w:rsidR="00E12E97" w:rsidRDefault="00D23BAF" w:rsidP="00E12E97">
      <w:pPr>
        <w:pStyle w:val="Ttulo2"/>
      </w:pPr>
      <w:bookmarkStart w:id="34" w:name="_Toc201692309"/>
      <w:r>
        <w:t xml:space="preserve">3.2 </w:t>
      </w:r>
      <w:r w:rsidR="00E12E97">
        <w:t>Creación del proyecto</w:t>
      </w:r>
      <w:bookmarkEnd w:id="34"/>
    </w:p>
    <w:p w14:paraId="726322C6" w14:textId="78C9CFC0" w:rsidR="00EE68E6" w:rsidRDefault="00EE68E6" w:rsidP="00831C51">
      <w:pPr>
        <w:ind w:left="0" w:firstLine="0"/>
        <w:jc w:val="both"/>
      </w:pPr>
      <w:r>
        <w:t xml:space="preserve">Una vez que se han registrado todos los usuarios del sistema y se han configurado (si fuera necesario) las categorías de riesgos, el sistema está listo para comenzar la gestión de proyectos, responsabilidad de los </w:t>
      </w:r>
      <w:r w:rsidR="00890ED7" w:rsidRPr="00890ED7">
        <w:rPr>
          <w:u w:val="single"/>
        </w:rPr>
        <w:t>A</w:t>
      </w:r>
      <w:r w:rsidRPr="00890ED7">
        <w:rPr>
          <w:u w:val="single"/>
        </w:rPr>
        <w:t>dministradores</w:t>
      </w:r>
      <w:r>
        <w:t xml:space="preserve"> del sistema.</w:t>
      </w:r>
    </w:p>
    <w:p w14:paraId="47C240CF" w14:textId="732D0B96" w:rsidR="006F7241" w:rsidRDefault="006F7241" w:rsidP="00831C51">
      <w:pPr>
        <w:ind w:left="0" w:firstLine="0"/>
        <w:jc w:val="both"/>
      </w:pPr>
      <w:r>
        <w:t xml:space="preserve">Para crear un proyecto, el </w:t>
      </w:r>
      <w:r w:rsidR="00890ED7" w:rsidRPr="00890ED7">
        <w:rPr>
          <w:u w:val="single"/>
        </w:rPr>
        <w:t>A</w:t>
      </w:r>
      <w:r w:rsidRPr="00890ED7">
        <w:rPr>
          <w:u w:val="single"/>
        </w:rPr>
        <w:t>dministrador</w:t>
      </w:r>
      <w:r>
        <w:t xml:space="preserve"> del sistema debe seleccionar la opción “Ver Proyectos” en la página principal del sistema, y posteriormente seleccionar “Nuevo proyecto”</w:t>
      </w:r>
      <w:r w:rsidR="005A5E7A">
        <w:t xml:space="preserve"> (</w:t>
      </w:r>
      <w:r w:rsidR="005A5E7A" w:rsidRPr="00BE722E">
        <w:rPr>
          <w:noProof/>
        </w:rPr>
        <w:drawing>
          <wp:inline distT="0" distB="0" distL="0" distR="0" wp14:anchorId="582DC935" wp14:editId="6F8CD543">
            <wp:extent cx="685800" cy="164592"/>
            <wp:effectExtent l="0" t="0" r="0" b="6985"/>
            <wp:docPr id="97242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rsidR="005A5E7A">
        <w:t>)</w:t>
      </w:r>
      <w:r>
        <w:t>.</w:t>
      </w:r>
    </w:p>
    <w:p w14:paraId="0B282FF9" w14:textId="66DDD6C7" w:rsidR="006F7241" w:rsidRDefault="006F7241" w:rsidP="006F7241">
      <w:pPr>
        <w:ind w:left="0" w:firstLine="0"/>
      </w:pPr>
      <w:r w:rsidRPr="006F7241">
        <w:rPr>
          <w:noProof/>
        </w:rPr>
        <w:lastRenderedPageBreak/>
        <w:drawing>
          <wp:inline distT="0" distB="0" distL="0" distR="0" wp14:anchorId="67858A20" wp14:editId="47054DCD">
            <wp:extent cx="5400040" cy="1810385"/>
            <wp:effectExtent l="19050" t="19050" r="10160" b="18415"/>
            <wp:docPr id="21367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5116" name=""/>
                    <pic:cNvPicPr/>
                  </pic:nvPicPr>
                  <pic:blipFill>
                    <a:blip r:embed="rId111"/>
                    <a:stretch>
                      <a:fillRect/>
                    </a:stretch>
                  </pic:blipFill>
                  <pic:spPr>
                    <a:xfrm>
                      <a:off x="0" y="0"/>
                      <a:ext cx="5400040" cy="1810385"/>
                    </a:xfrm>
                    <a:prstGeom prst="rect">
                      <a:avLst/>
                    </a:prstGeom>
                    <a:ln>
                      <a:solidFill>
                        <a:schemeClr val="tx1"/>
                      </a:solidFill>
                    </a:ln>
                  </pic:spPr>
                </pic:pic>
              </a:graphicData>
            </a:graphic>
          </wp:inline>
        </w:drawing>
      </w:r>
    </w:p>
    <w:p w14:paraId="39C7CE5C" w14:textId="088EDD86" w:rsidR="006F7241" w:rsidRDefault="006F7241" w:rsidP="006F7241">
      <w:pPr>
        <w:ind w:left="0" w:firstLine="0"/>
      </w:pPr>
      <w:r w:rsidRPr="006F7241">
        <w:rPr>
          <w:noProof/>
        </w:rPr>
        <w:drawing>
          <wp:inline distT="0" distB="0" distL="0" distR="0" wp14:anchorId="6BD510DA" wp14:editId="102B5E4B">
            <wp:extent cx="5400040" cy="2749550"/>
            <wp:effectExtent l="19050" t="19050" r="10160" b="12700"/>
            <wp:docPr id="199807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7095" name=""/>
                    <pic:cNvPicPr/>
                  </pic:nvPicPr>
                  <pic:blipFill>
                    <a:blip r:embed="rId112"/>
                    <a:stretch>
                      <a:fillRect/>
                    </a:stretch>
                  </pic:blipFill>
                  <pic:spPr>
                    <a:xfrm>
                      <a:off x="0" y="0"/>
                      <a:ext cx="5400040" cy="2749550"/>
                    </a:xfrm>
                    <a:prstGeom prst="rect">
                      <a:avLst/>
                    </a:prstGeom>
                    <a:ln>
                      <a:solidFill>
                        <a:schemeClr val="tx1"/>
                      </a:solidFill>
                    </a:ln>
                  </pic:spPr>
                </pic:pic>
              </a:graphicData>
            </a:graphic>
          </wp:inline>
        </w:drawing>
      </w:r>
    </w:p>
    <w:p w14:paraId="69B933D3" w14:textId="22F3C08B" w:rsidR="0051529F" w:rsidRDefault="00803AA1" w:rsidP="00831C51">
      <w:pPr>
        <w:ind w:left="0" w:firstLine="0"/>
        <w:jc w:val="both"/>
      </w:pPr>
      <w:r>
        <w:t xml:space="preserve">En el formulario de creación de proyecto, se debe completar con el nombre del proyecto y una descripción, y se deben agregar a los participantes </w:t>
      </w:r>
      <w:r w:rsidR="00D23BAF">
        <w:t>q</w:t>
      </w:r>
      <w:r>
        <w:t>u</w:t>
      </w:r>
      <w:r w:rsidR="00D23BAF">
        <w:t>e</w:t>
      </w:r>
      <w:r>
        <w:t xml:space="preserve"> fueron previamente registrados como usuarios</w:t>
      </w:r>
      <w:r w:rsidR="00EE68E6">
        <w:t xml:space="preserve"> </w:t>
      </w:r>
      <w:r w:rsidR="00D23BAF">
        <w:t>estándar</w:t>
      </w:r>
      <w:r>
        <w:t xml:space="preserve"> y las iteraciones </w:t>
      </w:r>
      <w:r w:rsidR="00D23BAF">
        <w:t>q</w:t>
      </w:r>
      <w:r>
        <w:t>u</w:t>
      </w:r>
      <w:r w:rsidR="00D23BAF">
        <w:t>e</w:t>
      </w:r>
      <w:r>
        <w:t xml:space="preserve"> tendrá el proyecto.</w:t>
      </w:r>
    </w:p>
    <w:p w14:paraId="3C4742DC" w14:textId="7855CB07" w:rsidR="005A5E7A" w:rsidRDefault="00E80505" w:rsidP="00831C51">
      <w:pPr>
        <w:ind w:left="0" w:firstLine="0"/>
        <w:jc w:val="both"/>
      </w:pPr>
      <w:r>
        <w:t>Para cada</w:t>
      </w:r>
      <w:r w:rsidR="00EE68E6">
        <w:t xml:space="preserve"> participante del proyecto</w:t>
      </w:r>
      <w:r>
        <w:t xml:space="preserve">, se debe registrar su rol, el cual puede ser </w:t>
      </w:r>
      <w:r w:rsidR="00890ED7">
        <w:rPr>
          <w:u w:val="single"/>
        </w:rPr>
        <w:t>D</w:t>
      </w:r>
      <w:r w:rsidRPr="00890ED7">
        <w:rPr>
          <w:u w:val="single"/>
        </w:rPr>
        <w:t>esarrollador</w:t>
      </w:r>
      <w:r>
        <w:t xml:space="preserve"> o </w:t>
      </w:r>
      <w:r w:rsidR="00B62F4B">
        <w:rPr>
          <w:u w:val="single"/>
        </w:rPr>
        <w:t>L</w:t>
      </w:r>
      <w:r w:rsidR="00D23BAF" w:rsidRPr="00B62F4B">
        <w:rPr>
          <w:u w:val="single"/>
        </w:rPr>
        <w:t>íder</w:t>
      </w:r>
      <w:r w:rsidRPr="00B62F4B">
        <w:rPr>
          <w:u w:val="single"/>
        </w:rPr>
        <w:t xml:space="preserve"> de proyecto</w:t>
      </w:r>
      <w:r>
        <w:t xml:space="preserve">. </w:t>
      </w:r>
    </w:p>
    <w:p w14:paraId="253C5EB1" w14:textId="4B3EBC08" w:rsidR="005A5E7A" w:rsidRDefault="00E80505" w:rsidP="00831C51">
      <w:pPr>
        <w:ind w:left="0" w:firstLine="0"/>
        <w:jc w:val="both"/>
      </w:pPr>
      <w:r>
        <w:t xml:space="preserve">Los </w:t>
      </w:r>
      <w:r w:rsidR="00890ED7">
        <w:rPr>
          <w:u w:val="single"/>
        </w:rPr>
        <w:t>D</w:t>
      </w:r>
      <w:r w:rsidRPr="00890ED7">
        <w:rPr>
          <w:u w:val="single"/>
        </w:rPr>
        <w:t>esarrolladores</w:t>
      </w:r>
      <w:r>
        <w:t xml:space="preserve"> </w:t>
      </w:r>
      <w:r w:rsidRPr="00E80505">
        <w:t>se encargan de ejecutar las actividades del ciclo de gestión de riesgos</w:t>
      </w:r>
      <w:r>
        <w:t xml:space="preserve">. Pueden identificar, evaluar y planificar riesgos, completar las tareas </w:t>
      </w:r>
      <w:r w:rsidR="00D23BAF">
        <w:t>q</w:t>
      </w:r>
      <w:r>
        <w:t>u</w:t>
      </w:r>
      <w:r w:rsidR="00D23BAF">
        <w:t>e</w:t>
      </w:r>
      <w:r>
        <w:t xml:space="preserve"> se les haya asignado, crear informes de incidencia y v</w:t>
      </w:r>
      <w:r w:rsidRPr="00E80505">
        <w:t>isualizar informes que involucren los riesgos y tareas de los que son responsables</w:t>
      </w:r>
      <w:r>
        <w:t xml:space="preserve">. </w:t>
      </w:r>
    </w:p>
    <w:p w14:paraId="48D0CEEA" w14:textId="2E670591" w:rsidR="00EE68E6" w:rsidRDefault="00E80505" w:rsidP="00831C51">
      <w:pPr>
        <w:ind w:left="0" w:firstLine="0"/>
        <w:jc w:val="both"/>
      </w:pPr>
      <w:r w:rsidRPr="00E80505">
        <w:t xml:space="preserve">El </w:t>
      </w:r>
      <w:r w:rsidR="00B62F4B">
        <w:rPr>
          <w:u w:val="single"/>
        </w:rPr>
        <w:t>L</w:t>
      </w:r>
      <w:r w:rsidRPr="00B62F4B">
        <w:rPr>
          <w:u w:val="single"/>
        </w:rPr>
        <w:t>íder de proyecto</w:t>
      </w:r>
      <w:r w:rsidRPr="00E80505">
        <w:t xml:space="preserve"> tiene acceso a todas las funciones de un </w:t>
      </w:r>
      <w:r w:rsidR="00890ED7">
        <w:rPr>
          <w:u w:val="single"/>
        </w:rPr>
        <w:t>D</w:t>
      </w:r>
      <w:r w:rsidRPr="00890ED7">
        <w:rPr>
          <w:u w:val="single"/>
        </w:rPr>
        <w:t>esarrollador</w:t>
      </w:r>
      <w:r w:rsidRPr="00E80505">
        <w:t>, además de permisos ampliados para gestionar el proyecto de forma integral.</w:t>
      </w:r>
      <w:r>
        <w:t xml:space="preserve"> Pueden acceder al dashboard </w:t>
      </w:r>
      <w:r w:rsidRPr="00E80505">
        <w:t>general con indicadores del estado del proyecto</w:t>
      </w:r>
      <w:r>
        <w:t>, m</w:t>
      </w:r>
      <w:r w:rsidRPr="00E80505">
        <w:t>odificar o eliminar planes de respuesta a riesgos</w:t>
      </w:r>
      <w:r>
        <w:t xml:space="preserve"> e informes de incidencia, </w:t>
      </w:r>
      <w:r w:rsidR="00D23BAF" w:rsidRPr="00E80505">
        <w:t>modificar</w:t>
      </w:r>
      <w:r w:rsidRPr="00E80505">
        <w:t xml:space="preserve"> evaluaciones realizadas por cualquier miembro del equipo</w:t>
      </w:r>
      <w:r>
        <w:t xml:space="preserve"> y c</w:t>
      </w:r>
      <w:r w:rsidRPr="00E80505">
        <w:t>onsultar información consolidada sobre todo el proceso de gestión de riesgos del proyecto</w:t>
      </w:r>
      <w:r>
        <w:t>.</w:t>
      </w:r>
    </w:p>
    <w:p w14:paraId="5123DE0F" w14:textId="217CDF2C" w:rsidR="00803AA1" w:rsidRDefault="00803AA1" w:rsidP="006F7241">
      <w:pPr>
        <w:ind w:left="0" w:firstLine="0"/>
      </w:pPr>
      <w:r w:rsidRPr="00803AA1">
        <w:rPr>
          <w:noProof/>
        </w:rPr>
        <w:lastRenderedPageBreak/>
        <w:drawing>
          <wp:inline distT="0" distB="0" distL="0" distR="0" wp14:anchorId="4E8A57AD" wp14:editId="576C5A35">
            <wp:extent cx="5400040" cy="2108835"/>
            <wp:effectExtent l="19050" t="19050" r="10160" b="24765"/>
            <wp:docPr id="132877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73576" name=""/>
                    <pic:cNvPicPr/>
                  </pic:nvPicPr>
                  <pic:blipFill>
                    <a:blip r:embed="rId113"/>
                    <a:stretch>
                      <a:fillRect/>
                    </a:stretch>
                  </pic:blipFill>
                  <pic:spPr>
                    <a:xfrm>
                      <a:off x="0" y="0"/>
                      <a:ext cx="5400040" cy="2108835"/>
                    </a:xfrm>
                    <a:prstGeom prst="rect">
                      <a:avLst/>
                    </a:prstGeom>
                    <a:ln>
                      <a:solidFill>
                        <a:schemeClr val="tx1"/>
                      </a:solidFill>
                    </a:ln>
                  </pic:spPr>
                </pic:pic>
              </a:graphicData>
            </a:graphic>
          </wp:inline>
        </w:drawing>
      </w:r>
    </w:p>
    <w:p w14:paraId="4832D844" w14:textId="77777777" w:rsidR="0051529F" w:rsidRDefault="0051529F" w:rsidP="006F7241">
      <w:pPr>
        <w:ind w:left="0" w:firstLine="0"/>
      </w:pPr>
    </w:p>
    <w:p w14:paraId="2E536CD5" w14:textId="1ED5DC37" w:rsidR="00803AA1" w:rsidRDefault="0051529F" w:rsidP="006F7241">
      <w:pPr>
        <w:ind w:left="0" w:firstLine="0"/>
      </w:pPr>
      <w:r w:rsidRPr="0051529F">
        <w:rPr>
          <w:noProof/>
        </w:rPr>
        <w:drawing>
          <wp:inline distT="0" distB="0" distL="0" distR="0" wp14:anchorId="0D6DEF5E" wp14:editId="52783A0B">
            <wp:extent cx="5400040" cy="2122805"/>
            <wp:effectExtent l="19050" t="19050" r="10160" b="10795"/>
            <wp:docPr id="53779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2069" name=""/>
                    <pic:cNvPicPr/>
                  </pic:nvPicPr>
                  <pic:blipFill>
                    <a:blip r:embed="rId114"/>
                    <a:stretch>
                      <a:fillRect/>
                    </a:stretch>
                  </pic:blipFill>
                  <pic:spPr>
                    <a:xfrm>
                      <a:off x="0" y="0"/>
                      <a:ext cx="5400040" cy="2122805"/>
                    </a:xfrm>
                    <a:prstGeom prst="rect">
                      <a:avLst/>
                    </a:prstGeom>
                    <a:ln>
                      <a:solidFill>
                        <a:schemeClr val="tx1"/>
                      </a:solidFill>
                    </a:ln>
                  </pic:spPr>
                </pic:pic>
              </a:graphicData>
            </a:graphic>
          </wp:inline>
        </w:drawing>
      </w:r>
    </w:p>
    <w:p w14:paraId="2C34776F" w14:textId="25D0A50E" w:rsidR="0051529F" w:rsidRDefault="0051529F" w:rsidP="006F7241">
      <w:pPr>
        <w:ind w:left="0" w:firstLine="0"/>
      </w:pPr>
      <w:r w:rsidRPr="0051529F">
        <w:rPr>
          <w:noProof/>
        </w:rPr>
        <w:drawing>
          <wp:inline distT="0" distB="0" distL="0" distR="0" wp14:anchorId="5058BFA9" wp14:editId="5F26948D">
            <wp:extent cx="5400040" cy="1799590"/>
            <wp:effectExtent l="19050" t="19050" r="10160" b="10160"/>
            <wp:docPr id="2044804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4234" name=""/>
                    <pic:cNvPicPr/>
                  </pic:nvPicPr>
                  <pic:blipFill>
                    <a:blip r:embed="rId115"/>
                    <a:stretch>
                      <a:fillRect/>
                    </a:stretch>
                  </pic:blipFill>
                  <pic:spPr>
                    <a:xfrm>
                      <a:off x="0" y="0"/>
                      <a:ext cx="5400040" cy="1799590"/>
                    </a:xfrm>
                    <a:prstGeom prst="rect">
                      <a:avLst/>
                    </a:prstGeom>
                    <a:ln>
                      <a:solidFill>
                        <a:schemeClr val="tx1"/>
                      </a:solidFill>
                    </a:ln>
                  </pic:spPr>
                </pic:pic>
              </a:graphicData>
            </a:graphic>
          </wp:inline>
        </w:drawing>
      </w:r>
    </w:p>
    <w:p w14:paraId="680EEB6F" w14:textId="424D96B5" w:rsidR="0051529F" w:rsidRDefault="0051529F" w:rsidP="006F7241">
      <w:pPr>
        <w:ind w:left="0" w:firstLine="0"/>
      </w:pPr>
      <w:r w:rsidRPr="0051529F">
        <w:rPr>
          <w:noProof/>
        </w:rPr>
        <w:lastRenderedPageBreak/>
        <w:drawing>
          <wp:inline distT="0" distB="0" distL="0" distR="0" wp14:anchorId="359B7BA4" wp14:editId="20AA3E4B">
            <wp:extent cx="5400040" cy="7716520"/>
            <wp:effectExtent l="19050" t="19050" r="10160" b="17780"/>
            <wp:docPr id="80544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628" name=""/>
                    <pic:cNvPicPr/>
                  </pic:nvPicPr>
                  <pic:blipFill>
                    <a:blip r:embed="rId116"/>
                    <a:stretch>
                      <a:fillRect/>
                    </a:stretch>
                  </pic:blipFill>
                  <pic:spPr>
                    <a:xfrm>
                      <a:off x="0" y="0"/>
                      <a:ext cx="5400040" cy="7716520"/>
                    </a:xfrm>
                    <a:prstGeom prst="rect">
                      <a:avLst/>
                    </a:prstGeom>
                    <a:ln>
                      <a:solidFill>
                        <a:schemeClr val="tx1"/>
                      </a:solidFill>
                    </a:ln>
                  </pic:spPr>
                </pic:pic>
              </a:graphicData>
            </a:graphic>
          </wp:inline>
        </w:drawing>
      </w:r>
    </w:p>
    <w:p w14:paraId="469AC797" w14:textId="1C7D1A95" w:rsidR="0051529F" w:rsidRPr="00E12E97" w:rsidRDefault="00EE68E6" w:rsidP="00831C51">
      <w:pPr>
        <w:ind w:left="0" w:firstLine="0"/>
        <w:jc w:val="both"/>
      </w:pPr>
      <w:r>
        <w:t>Si durante el desarrollo del proyecto es necesario realizar ajustes, el sistema permite editar proyectos existentes para agregar nuevos participantes al equipo o para incluir nuevas iteraciones o modificar las existentes. Esto se realiza seleccionando el proyecto desde la lista en “Ver Proyectos” y luego utilizando la opción “Editar”</w:t>
      </w:r>
      <w:r w:rsidR="005A5E7A">
        <w:t xml:space="preserve"> (</w:t>
      </w:r>
      <w:r w:rsidR="005A5E7A" w:rsidRPr="00322405">
        <w:rPr>
          <w:noProof/>
        </w:rPr>
        <w:drawing>
          <wp:inline distT="0" distB="0" distL="0" distR="0" wp14:anchorId="06717B55" wp14:editId="4A951E01">
            <wp:extent cx="173736" cy="164592"/>
            <wp:effectExtent l="0" t="0" r="0" b="6985"/>
            <wp:docPr id="28718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rsidR="005A5E7A">
        <w:t>)</w:t>
      </w:r>
      <w:r>
        <w:t>.</w:t>
      </w:r>
    </w:p>
    <w:p w14:paraId="28B47C3C" w14:textId="57B98AE1" w:rsidR="0051529F" w:rsidRDefault="00D23BAF" w:rsidP="00D23BAF">
      <w:pPr>
        <w:pStyle w:val="Ttulo2"/>
      </w:pPr>
      <w:bookmarkStart w:id="35" w:name="_Toc201692310"/>
      <w:r>
        <w:lastRenderedPageBreak/>
        <w:t xml:space="preserve">3.3 </w:t>
      </w:r>
      <w:r w:rsidR="00E12E97">
        <w:t>Proceso de gestión de riesgos</w:t>
      </w:r>
      <w:bookmarkEnd w:id="35"/>
    </w:p>
    <w:p w14:paraId="6D14D3D6" w14:textId="1FA3736A" w:rsidR="00A650FE" w:rsidRDefault="00A650FE" w:rsidP="00831C51">
      <w:pPr>
        <w:ind w:left="0" w:firstLine="0"/>
        <w:jc w:val="both"/>
      </w:pPr>
      <w:r>
        <w:t xml:space="preserve">Una vez que el </w:t>
      </w:r>
      <w:r w:rsidR="00890ED7" w:rsidRPr="00890ED7">
        <w:rPr>
          <w:u w:val="single"/>
        </w:rPr>
        <w:t>A</w:t>
      </w:r>
      <w:r w:rsidRPr="00890ED7">
        <w:rPr>
          <w:u w:val="single"/>
        </w:rPr>
        <w:t>dministrador</w:t>
      </w:r>
      <w:r>
        <w:t xml:space="preserve"> ha creado un proyecto y asignado a los participantes, los usuarios estándar pueden iniciar el ciclo de gestión de riesgos. Este ciclo incluye las siguientes etapas: Identificación, Evaluación, Planificación de respuestas, Monitoreo, y la generación de informes.</w:t>
      </w:r>
    </w:p>
    <w:p w14:paraId="00DE4BBD" w14:textId="6374E341" w:rsidR="00A650FE" w:rsidRDefault="00A650FE" w:rsidP="00A650FE">
      <w:pPr>
        <w:ind w:left="0" w:firstLine="0"/>
      </w:pPr>
      <w:r>
        <w:t xml:space="preserve">A continuación, se detalla el flujo de trabajo </w:t>
      </w:r>
      <w:r w:rsidR="003933E5">
        <w:t xml:space="preserve">básico </w:t>
      </w:r>
      <w:r>
        <w:t>recomendado para cada etapa.</w:t>
      </w:r>
      <w:r w:rsidR="00E80505">
        <w:t xml:space="preserve"> </w:t>
      </w:r>
    </w:p>
    <w:p w14:paraId="7C3B30D8" w14:textId="27D13AC6" w:rsidR="001121F6" w:rsidRDefault="001121F6" w:rsidP="001121F6">
      <w:pPr>
        <w:pStyle w:val="Ttulo3"/>
      </w:pPr>
      <w:bookmarkStart w:id="36" w:name="_Toc201692311"/>
      <w:r>
        <w:t>Identificación</w:t>
      </w:r>
      <w:bookmarkEnd w:id="36"/>
    </w:p>
    <w:p w14:paraId="66DC7FA7" w14:textId="7C795FC3" w:rsidR="00A650FE" w:rsidRDefault="00A650FE" w:rsidP="00831C51">
      <w:pPr>
        <w:ind w:left="0" w:firstLine="0"/>
        <w:jc w:val="both"/>
      </w:pPr>
      <w:r>
        <w:t xml:space="preserve">La primera vez </w:t>
      </w:r>
      <w:r w:rsidR="0079534A">
        <w:t>q</w:t>
      </w:r>
      <w:r>
        <w:t>ue se ingrese al proyecto, se vera una lista de riesgos sin riesgos cargados.</w:t>
      </w:r>
    </w:p>
    <w:p w14:paraId="469069C4" w14:textId="77777777" w:rsidR="00A650FE" w:rsidRDefault="00A650FE" w:rsidP="00A650FE">
      <w:pPr>
        <w:ind w:left="0" w:firstLine="0"/>
      </w:pPr>
      <w:r w:rsidRPr="00A650FE">
        <w:rPr>
          <w:noProof/>
        </w:rPr>
        <w:drawing>
          <wp:inline distT="0" distB="0" distL="0" distR="0" wp14:anchorId="070945B2" wp14:editId="1B32C31E">
            <wp:extent cx="5400040" cy="2749550"/>
            <wp:effectExtent l="19050" t="19050" r="10160" b="12700"/>
            <wp:docPr id="204803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2506" name=""/>
                    <pic:cNvPicPr/>
                  </pic:nvPicPr>
                  <pic:blipFill>
                    <a:blip r:embed="rId117"/>
                    <a:stretch>
                      <a:fillRect/>
                    </a:stretch>
                  </pic:blipFill>
                  <pic:spPr>
                    <a:xfrm>
                      <a:off x="0" y="0"/>
                      <a:ext cx="5400040" cy="2749550"/>
                    </a:xfrm>
                    <a:prstGeom prst="rect">
                      <a:avLst/>
                    </a:prstGeom>
                    <a:ln>
                      <a:solidFill>
                        <a:schemeClr val="tx1"/>
                      </a:solidFill>
                    </a:ln>
                  </pic:spPr>
                </pic:pic>
              </a:graphicData>
            </a:graphic>
          </wp:inline>
        </w:drawing>
      </w:r>
    </w:p>
    <w:p w14:paraId="730FA286" w14:textId="51BDA4CE" w:rsidR="00A650FE" w:rsidRDefault="00A650FE" w:rsidP="00831C51">
      <w:pPr>
        <w:ind w:left="0" w:firstLine="0"/>
        <w:jc w:val="both"/>
      </w:pPr>
      <w:r>
        <w:t xml:space="preserve">Al inicio de cada iteración, los participantes del proyecto, tanto </w:t>
      </w:r>
      <w:r w:rsidR="00890ED7">
        <w:rPr>
          <w:u w:val="single"/>
        </w:rPr>
        <w:t>D</w:t>
      </w:r>
      <w:r w:rsidRPr="00890ED7">
        <w:rPr>
          <w:u w:val="single"/>
        </w:rPr>
        <w:t>esarrolladores</w:t>
      </w:r>
      <w:r>
        <w:t xml:space="preserve"> como </w:t>
      </w:r>
      <w:r w:rsidR="00890ED7" w:rsidRPr="00890ED7">
        <w:rPr>
          <w:u w:val="single"/>
        </w:rPr>
        <w:t>L</w:t>
      </w:r>
      <w:r w:rsidRPr="00890ED7">
        <w:rPr>
          <w:u w:val="single"/>
        </w:rPr>
        <w:t>íder de proyecto</w:t>
      </w:r>
      <w:r>
        <w:t>, deberán identificar los posibles riesgos detectados. Para esto,</w:t>
      </w:r>
      <w:r w:rsidR="00E01E6B">
        <w:t xml:space="preserve"> por cada riesgo detectado,</w:t>
      </w:r>
      <w:r>
        <w:t xml:space="preserve"> deben seleccionar la opción “Nuevo Riesgo” en la lista de riesgos y completar el formulario con la información del riesgo identificado.</w:t>
      </w:r>
    </w:p>
    <w:p w14:paraId="753562BD" w14:textId="77777777" w:rsidR="00A650FE" w:rsidRDefault="00A650FE" w:rsidP="00A650FE">
      <w:pPr>
        <w:ind w:left="0" w:firstLine="0"/>
      </w:pPr>
      <w:r w:rsidRPr="00A650FE">
        <w:rPr>
          <w:noProof/>
        </w:rPr>
        <w:lastRenderedPageBreak/>
        <w:drawing>
          <wp:inline distT="0" distB="0" distL="0" distR="0" wp14:anchorId="4139F23D" wp14:editId="532A906C">
            <wp:extent cx="5400040" cy="3565525"/>
            <wp:effectExtent l="19050" t="19050" r="10160" b="15875"/>
            <wp:docPr id="2107369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9265" name=""/>
                    <pic:cNvPicPr/>
                  </pic:nvPicPr>
                  <pic:blipFill>
                    <a:blip r:embed="rId118"/>
                    <a:stretch>
                      <a:fillRect/>
                    </a:stretch>
                  </pic:blipFill>
                  <pic:spPr>
                    <a:xfrm>
                      <a:off x="0" y="0"/>
                      <a:ext cx="5400040" cy="3565525"/>
                    </a:xfrm>
                    <a:prstGeom prst="rect">
                      <a:avLst/>
                    </a:prstGeom>
                    <a:ln>
                      <a:solidFill>
                        <a:schemeClr val="tx1"/>
                      </a:solidFill>
                    </a:ln>
                  </pic:spPr>
                </pic:pic>
              </a:graphicData>
            </a:graphic>
          </wp:inline>
        </w:drawing>
      </w:r>
    </w:p>
    <w:p w14:paraId="4A501818" w14:textId="101AA8BF" w:rsidR="00E01E6B" w:rsidRDefault="00E01E6B" w:rsidP="00A650FE">
      <w:pPr>
        <w:ind w:left="0" w:firstLine="0"/>
      </w:pPr>
      <w:r w:rsidRPr="00E01E6B">
        <w:rPr>
          <w:noProof/>
        </w:rPr>
        <w:drawing>
          <wp:inline distT="0" distB="0" distL="0" distR="0" wp14:anchorId="69C85C6F" wp14:editId="6BB00AF4">
            <wp:extent cx="5400040" cy="2976245"/>
            <wp:effectExtent l="19050" t="19050" r="10160" b="14605"/>
            <wp:docPr id="10783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117" name=""/>
                    <pic:cNvPicPr/>
                  </pic:nvPicPr>
                  <pic:blipFill>
                    <a:blip r:embed="rId119"/>
                    <a:stretch>
                      <a:fillRect/>
                    </a:stretch>
                  </pic:blipFill>
                  <pic:spPr>
                    <a:xfrm>
                      <a:off x="0" y="0"/>
                      <a:ext cx="5400040" cy="2976245"/>
                    </a:xfrm>
                    <a:prstGeom prst="rect">
                      <a:avLst/>
                    </a:prstGeom>
                    <a:ln>
                      <a:solidFill>
                        <a:schemeClr val="tx1"/>
                      </a:solidFill>
                    </a:ln>
                  </pic:spPr>
                </pic:pic>
              </a:graphicData>
            </a:graphic>
          </wp:inline>
        </w:drawing>
      </w:r>
    </w:p>
    <w:p w14:paraId="39D24C00" w14:textId="77777777" w:rsidR="001121F6" w:rsidRDefault="001121F6">
      <w:pPr>
        <w:rPr>
          <w:rFonts w:asciiTheme="majorHAnsi" w:eastAsiaTheme="majorEastAsia" w:hAnsiTheme="majorHAnsi" w:cstheme="majorBidi"/>
          <w:b/>
          <w:bCs/>
          <w:color w:val="4F81BD" w:themeColor="accent1"/>
        </w:rPr>
      </w:pPr>
      <w:r>
        <w:br w:type="page"/>
      </w:r>
    </w:p>
    <w:p w14:paraId="093B2AE7" w14:textId="2ACDF239" w:rsidR="001121F6" w:rsidRDefault="001121F6" w:rsidP="001121F6">
      <w:pPr>
        <w:pStyle w:val="Ttulo3"/>
      </w:pPr>
      <w:bookmarkStart w:id="37" w:name="_Toc201692312"/>
      <w:r>
        <w:lastRenderedPageBreak/>
        <w:t>Evaluación</w:t>
      </w:r>
      <w:bookmarkEnd w:id="37"/>
    </w:p>
    <w:p w14:paraId="4C8F71B1" w14:textId="3609832B" w:rsidR="00CA336F" w:rsidRDefault="00E01E6B" w:rsidP="00831C51">
      <w:pPr>
        <w:ind w:left="0" w:firstLine="0"/>
        <w:jc w:val="both"/>
      </w:pPr>
      <w:r>
        <w:t xml:space="preserve">Como se explicó previamente en la </w:t>
      </w:r>
      <w:hyperlink w:anchor="_Guía_de_estados" w:history="1">
        <w:r w:rsidRPr="00A650FE">
          <w:rPr>
            <w:rStyle w:val="Hipervnculo"/>
          </w:rPr>
          <w:t>Guía de estados de los riesgos</w:t>
        </w:r>
      </w:hyperlink>
      <w:r>
        <w:t xml:space="preserve">, cuando se identifica un riesgo por primera vez, se le asigna el estado “Evaluar”, representado con un escudo amarillo. Una vez identificados todos los riesgos en la iteración actual, se debe realizar una evaluación para cada riesgo en este estado. Esto se logra seleccionando la opción de “Evaluar” </w:t>
      </w:r>
      <w:r w:rsidR="00CA336F">
        <w:t xml:space="preserve">y completando el formulario </w:t>
      </w:r>
      <w:r>
        <w:t xml:space="preserve">para cada </w:t>
      </w:r>
      <w:r w:rsidR="00CA336F">
        <w:t>riesgo con este estado.</w:t>
      </w:r>
    </w:p>
    <w:p w14:paraId="7F886DFE" w14:textId="77777777" w:rsidR="00CA336F" w:rsidRDefault="00E01E6B" w:rsidP="00A650FE">
      <w:pPr>
        <w:ind w:left="0" w:firstLine="0"/>
      </w:pPr>
      <w:r w:rsidRPr="00E01E6B">
        <w:rPr>
          <w:noProof/>
        </w:rPr>
        <w:drawing>
          <wp:inline distT="0" distB="0" distL="0" distR="0" wp14:anchorId="4A5CF3B4" wp14:editId="4EF23F34">
            <wp:extent cx="5400040" cy="5499100"/>
            <wp:effectExtent l="19050" t="19050" r="10160" b="25400"/>
            <wp:docPr id="103980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205" name=""/>
                    <pic:cNvPicPr/>
                  </pic:nvPicPr>
                  <pic:blipFill>
                    <a:blip r:embed="rId120"/>
                    <a:stretch>
                      <a:fillRect/>
                    </a:stretch>
                  </pic:blipFill>
                  <pic:spPr>
                    <a:xfrm>
                      <a:off x="0" y="0"/>
                      <a:ext cx="5400040" cy="5499100"/>
                    </a:xfrm>
                    <a:prstGeom prst="rect">
                      <a:avLst/>
                    </a:prstGeom>
                    <a:ln>
                      <a:solidFill>
                        <a:schemeClr val="tx1"/>
                      </a:solidFill>
                    </a:ln>
                  </pic:spPr>
                </pic:pic>
              </a:graphicData>
            </a:graphic>
          </wp:inline>
        </w:drawing>
      </w:r>
    </w:p>
    <w:p w14:paraId="348B6F15" w14:textId="77777777" w:rsidR="005F28CE" w:rsidRDefault="005F28CE" w:rsidP="00A650FE">
      <w:pPr>
        <w:ind w:left="0" w:firstLine="0"/>
      </w:pPr>
      <w:r w:rsidRPr="005F28CE">
        <w:rPr>
          <w:noProof/>
        </w:rPr>
        <w:lastRenderedPageBreak/>
        <w:drawing>
          <wp:inline distT="0" distB="0" distL="0" distR="0" wp14:anchorId="1F3AC242" wp14:editId="5718C9B8">
            <wp:extent cx="5400040" cy="4270375"/>
            <wp:effectExtent l="19050" t="19050" r="10160" b="15875"/>
            <wp:docPr id="119110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7521" name=""/>
                    <pic:cNvPicPr/>
                  </pic:nvPicPr>
                  <pic:blipFill>
                    <a:blip r:embed="rId121"/>
                    <a:stretch>
                      <a:fillRect/>
                    </a:stretch>
                  </pic:blipFill>
                  <pic:spPr>
                    <a:xfrm>
                      <a:off x="0" y="0"/>
                      <a:ext cx="5400040" cy="4270375"/>
                    </a:xfrm>
                    <a:prstGeom prst="rect">
                      <a:avLst/>
                    </a:prstGeom>
                    <a:ln>
                      <a:solidFill>
                        <a:schemeClr val="tx1"/>
                      </a:solidFill>
                    </a:ln>
                  </pic:spPr>
                </pic:pic>
              </a:graphicData>
            </a:graphic>
          </wp:inline>
        </w:drawing>
      </w:r>
    </w:p>
    <w:p w14:paraId="7F0E85A2" w14:textId="77777777" w:rsidR="009D4931" w:rsidRDefault="005F28CE" w:rsidP="00A650FE">
      <w:pPr>
        <w:ind w:left="0" w:firstLine="0"/>
      </w:pPr>
      <w:r w:rsidRPr="005F28CE">
        <w:rPr>
          <w:noProof/>
        </w:rPr>
        <w:lastRenderedPageBreak/>
        <w:drawing>
          <wp:inline distT="0" distB="0" distL="0" distR="0" wp14:anchorId="475B097E" wp14:editId="1E20BF1A">
            <wp:extent cx="5400040" cy="5499100"/>
            <wp:effectExtent l="19050" t="19050" r="10160" b="25400"/>
            <wp:docPr id="199716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66309" name=""/>
                    <pic:cNvPicPr/>
                  </pic:nvPicPr>
                  <pic:blipFill>
                    <a:blip r:embed="rId122"/>
                    <a:stretch>
                      <a:fillRect/>
                    </a:stretch>
                  </pic:blipFill>
                  <pic:spPr>
                    <a:xfrm>
                      <a:off x="0" y="0"/>
                      <a:ext cx="5400040" cy="5499100"/>
                    </a:xfrm>
                    <a:prstGeom prst="rect">
                      <a:avLst/>
                    </a:prstGeom>
                    <a:ln>
                      <a:solidFill>
                        <a:schemeClr val="tx1"/>
                      </a:solidFill>
                    </a:ln>
                  </pic:spPr>
                </pic:pic>
              </a:graphicData>
            </a:graphic>
          </wp:inline>
        </w:drawing>
      </w:r>
    </w:p>
    <w:p w14:paraId="310B8484" w14:textId="77777777" w:rsidR="001121F6" w:rsidRDefault="001121F6">
      <w:r>
        <w:br w:type="page"/>
      </w:r>
    </w:p>
    <w:p w14:paraId="48C42873" w14:textId="1DF308F1" w:rsidR="001121F6" w:rsidRDefault="001121F6" w:rsidP="001121F6">
      <w:pPr>
        <w:pStyle w:val="Ttulo3"/>
      </w:pPr>
      <w:bookmarkStart w:id="38" w:name="_Toc201692313"/>
      <w:r>
        <w:lastRenderedPageBreak/>
        <w:t>Planificación</w:t>
      </w:r>
      <w:bookmarkEnd w:id="38"/>
    </w:p>
    <w:p w14:paraId="5E19AF67" w14:textId="21E77D71" w:rsidR="0026013B" w:rsidRDefault="0026013B" w:rsidP="00831C51">
      <w:pPr>
        <w:ind w:left="0" w:firstLine="0"/>
        <w:jc w:val="both"/>
      </w:pPr>
      <w:r>
        <w:t>Luego de evaluar</w:t>
      </w:r>
      <w:r w:rsidR="00605BF1">
        <w:t xml:space="preserve"> todos los riesgos, se debe generar planes para los riesgos mas críticos. </w:t>
      </w:r>
      <w:r>
        <w:t>Esto se realiza seleccionando la opción “Planificar” y rellenando el formulario con el tipo de plan, su descripción y tareas.</w:t>
      </w:r>
    </w:p>
    <w:p w14:paraId="7D60A023" w14:textId="4DBE17AD" w:rsidR="00605BF1" w:rsidRDefault="0026013B" w:rsidP="00831C51">
      <w:pPr>
        <w:ind w:left="0" w:firstLine="0"/>
        <w:jc w:val="both"/>
      </w:pPr>
      <w:r>
        <w:t xml:space="preserve">Se recomienda realizar planes solo para los riesgos con factor de riesgo mayor o igual a 36, los cuales serán marcados con el estado de “Planificar” o “Crítico”, representados visualmente con escudos rojos, pero el sistema permite planificar cualquier riesgo </w:t>
      </w:r>
      <w:r w:rsidR="0079534A">
        <w:t>q</w:t>
      </w:r>
      <w:r>
        <w:t xml:space="preserve">ue haya sido evaluado independientemente de su estado exceptuando el de ignorar (para este caso, el </w:t>
      </w:r>
      <w:r w:rsidR="00890ED7">
        <w:rPr>
          <w:u w:val="single"/>
        </w:rPr>
        <w:t>L</w:t>
      </w:r>
      <w:r w:rsidRPr="00831C51">
        <w:rPr>
          <w:u w:val="single"/>
        </w:rPr>
        <w:t>íder de proyecto</w:t>
      </w:r>
      <w:r>
        <w:t xml:space="preserve"> debería modificar la evaluación realizada en la sección de monitoreo).</w:t>
      </w:r>
    </w:p>
    <w:p w14:paraId="44A81179" w14:textId="77777777" w:rsidR="009D4931" w:rsidRDefault="009D4931" w:rsidP="00A650FE">
      <w:pPr>
        <w:ind w:left="0" w:firstLine="0"/>
      </w:pPr>
      <w:r w:rsidRPr="009D4931">
        <w:rPr>
          <w:noProof/>
        </w:rPr>
        <w:drawing>
          <wp:inline distT="0" distB="0" distL="0" distR="0" wp14:anchorId="0A47227D" wp14:editId="406E7124">
            <wp:extent cx="5400040" cy="5499100"/>
            <wp:effectExtent l="19050" t="19050" r="10160" b="25400"/>
            <wp:docPr id="20904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35" name=""/>
                    <pic:cNvPicPr/>
                  </pic:nvPicPr>
                  <pic:blipFill>
                    <a:blip r:embed="rId123"/>
                    <a:stretch>
                      <a:fillRect/>
                    </a:stretch>
                  </pic:blipFill>
                  <pic:spPr>
                    <a:xfrm>
                      <a:off x="0" y="0"/>
                      <a:ext cx="5400040" cy="5499100"/>
                    </a:xfrm>
                    <a:prstGeom prst="rect">
                      <a:avLst/>
                    </a:prstGeom>
                    <a:ln>
                      <a:solidFill>
                        <a:schemeClr val="tx1"/>
                      </a:solidFill>
                    </a:ln>
                  </pic:spPr>
                </pic:pic>
              </a:graphicData>
            </a:graphic>
          </wp:inline>
        </w:drawing>
      </w:r>
    </w:p>
    <w:p w14:paraId="570EFF03" w14:textId="77777777" w:rsidR="0094320F" w:rsidRDefault="00605BF1" w:rsidP="00A650FE">
      <w:pPr>
        <w:ind w:left="0" w:firstLine="0"/>
      </w:pPr>
      <w:r w:rsidRPr="00605BF1">
        <w:rPr>
          <w:noProof/>
        </w:rPr>
        <w:lastRenderedPageBreak/>
        <w:drawing>
          <wp:inline distT="0" distB="0" distL="0" distR="0" wp14:anchorId="1337A10D" wp14:editId="17672E2E">
            <wp:extent cx="5400040" cy="2976245"/>
            <wp:effectExtent l="19050" t="19050" r="10160" b="14605"/>
            <wp:docPr id="200607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2914" name=""/>
                    <pic:cNvPicPr/>
                  </pic:nvPicPr>
                  <pic:blipFill>
                    <a:blip r:embed="rId124"/>
                    <a:stretch>
                      <a:fillRect/>
                    </a:stretch>
                  </pic:blipFill>
                  <pic:spPr>
                    <a:xfrm>
                      <a:off x="0" y="0"/>
                      <a:ext cx="5400040" cy="2976245"/>
                    </a:xfrm>
                    <a:prstGeom prst="rect">
                      <a:avLst/>
                    </a:prstGeom>
                    <a:ln>
                      <a:solidFill>
                        <a:schemeClr val="tx1"/>
                      </a:solidFill>
                    </a:ln>
                  </pic:spPr>
                </pic:pic>
              </a:graphicData>
            </a:graphic>
          </wp:inline>
        </w:drawing>
      </w:r>
    </w:p>
    <w:p w14:paraId="2D7A00BF" w14:textId="77777777" w:rsidR="0094320F" w:rsidRDefault="0094320F" w:rsidP="00A650FE">
      <w:pPr>
        <w:ind w:left="0" w:firstLine="0"/>
      </w:pPr>
      <w:r w:rsidRPr="0094320F">
        <w:rPr>
          <w:noProof/>
        </w:rPr>
        <w:drawing>
          <wp:inline distT="0" distB="0" distL="0" distR="0" wp14:anchorId="3209FF71" wp14:editId="3BA0F7BE">
            <wp:extent cx="5400040" cy="2886710"/>
            <wp:effectExtent l="19050" t="19050" r="10160" b="27940"/>
            <wp:docPr id="59091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14728" name=""/>
                    <pic:cNvPicPr/>
                  </pic:nvPicPr>
                  <pic:blipFill>
                    <a:blip r:embed="rId125"/>
                    <a:stretch>
                      <a:fillRect/>
                    </a:stretch>
                  </pic:blipFill>
                  <pic:spPr>
                    <a:xfrm>
                      <a:off x="0" y="0"/>
                      <a:ext cx="5400040" cy="2886710"/>
                    </a:xfrm>
                    <a:prstGeom prst="rect">
                      <a:avLst/>
                    </a:prstGeom>
                    <a:ln>
                      <a:solidFill>
                        <a:schemeClr val="tx1"/>
                      </a:solidFill>
                    </a:ln>
                  </pic:spPr>
                </pic:pic>
              </a:graphicData>
            </a:graphic>
          </wp:inline>
        </w:drawing>
      </w:r>
    </w:p>
    <w:p w14:paraId="633F76D1" w14:textId="77777777" w:rsidR="007E2681" w:rsidRDefault="0094320F" w:rsidP="00A650FE">
      <w:pPr>
        <w:ind w:left="0" w:firstLine="0"/>
      </w:pPr>
      <w:r w:rsidRPr="0094320F">
        <w:rPr>
          <w:noProof/>
        </w:rPr>
        <w:lastRenderedPageBreak/>
        <w:drawing>
          <wp:inline distT="0" distB="0" distL="0" distR="0" wp14:anchorId="1687BDD7" wp14:editId="0DAC16DB">
            <wp:extent cx="5400040" cy="5086985"/>
            <wp:effectExtent l="19050" t="19050" r="10160" b="18415"/>
            <wp:docPr id="30813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6470" name=""/>
                    <pic:cNvPicPr/>
                  </pic:nvPicPr>
                  <pic:blipFill>
                    <a:blip r:embed="rId126"/>
                    <a:stretch>
                      <a:fillRect/>
                    </a:stretch>
                  </pic:blipFill>
                  <pic:spPr>
                    <a:xfrm>
                      <a:off x="0" y="0"/>
                      <a:ext cx="5400040" cy="5086985"/>
                    </a:xfrm>
                    <a:prstGeom prst="rect">
                      <a:avLst/>
                    </a:prstGeom>
                    <a:ln>
                      <a:solidFill>
                        <a:schemeClr val="tx1"/>
                      </a:solidFill>
                    </a:ln>
                  </pic:spPr>
                </pic:pic>
              </a:graphicData>
            </a:graphic>
          </wp:inline>
        </w:drawing>
      </w:r>
    </w:p>
    <w:p w14:paraId="41657BFA" w14:textId="77777777" w:rsidR="007E2681" w:rsidRDefault="007E2681" w:rsidP="00A650FE">
      <w:pPr>
        <w:ind w:left="0" w:firstLine="0"/>
      </w:pPr>
      <w:r w:rsidRPr="007E2681">
        <w:rPr>
          <w:noProof/>
        </w:rPr>
        <w:lastRenderedPageBreak/>
        <w:drawing>
          <wp:inline distT="0" distB="0" distL="0" distR="0" wp14:anchorId="1D3182A7" wp14:editId="6E66054D">
            <wp:extent cx="5400040" cy="5499100"/>
            <wp:effectExtent l="19050" t="19050" r="10160" b="25400"/>
            <wp:docPr id="117824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3377" name=""/>
                    <pic:cNvPicPr/>
                  </pic:nvPicPr>
                  <pic:blipFill>
                    <a:blip r:embed="rId127"/>
                    <a:stretch>
                      <a:fillRect/>
                    </a:stretch>
                  </pic:blipFill>
                  <pic:spPr>
                    <a:xfrm>
                      <a:off x="0" y="0"/>
                      <a:ext cx="5400040" cy="5499100"/>
                    </a:xfrm>
                    <a:prstGeom prst="rect">
                      <a:avLst/>
                    </a:prstGeom>
                    <a:ln>
                      <a:solidFill>
                        <a:schemeClr val="tx1"/>
                      </a:solidFill>
                    </a:ln>
                  </pic:spPr>
                </pic:pic>
              </a:graphicData>
            </a:graphic>
          </wp:inline>
        </w:drawing>
      </w:r>
    </w:p>
    <w:p w14:paraId="1AD79740" w14:textId="752FE4FB" w:rsidR="007E2681" w:rsidRDefault="007E2681" w:rsidP="00831C51">
      <w:pPr>
        <w:ind w:left="0" w:firstLine="0"/>
        <w:jc w:val="both"/>
      </w:pPr>
      <w:r>
        <w:t xml:space="preserve">Por último, durante toda la iteración del proyecto, los participantes del proyecto deben realizar las tareas planificadas en los planes de gestión de riesgo, y una vez </w:t>
      </w:r>
      <w:r w:rsidR="0079534A">
        <w:t>q</w:t>
      </w:r>
      <w:r>
        <w:t>ue estas sean finalizadas deben marcarlas como completadas en la sección de monitoreo, en la sección de tareas a completar y haciendo click en el botón de “Completar”.</w:t>
      </w:r>
    </w:p>
    <w:p w14:paraId="262EBFF3" w14:textId="6C1C2202" w:rsidR="005A5E7A" w:rsidRDefault="005A5E7A" w:rsidP="00831C51">
      <w:pPr>
        <w:ind w:left="0" w:firstLine="0"/>
        <w:jc w:val="both"/>
      </w:pPr>
      <w:r w:rsidRPr="005A5E7A">
        <w:rPr>
          <w:b/>
          <w:bCs/>
        </w:rPr>
        <w:t>Consideración</w:t>
      </w:r>
      <w:r>
        <w:t>: Las tareas generadas como parte de un plan de gestión de riesgos deberían estar incluidas como tareas en el plan de iteración correspondiente realizado por los participantes del proyecto. La elaboración del documento del plan de iteración no forma parte del alcance del sistema.</w:t>
      </w:r>
    </w:p>
    <w:p w14:paraId="2A97222E" w14:textId="77777777" w:rsidR="007E2681" w:rsidRDefault="007E2681" w:rsidP="00A650FE">
      <w:pPr>
        <w:ind w:left="0" w:firstLine="0"/>
      </w:pPr>
      <w:r w:rsidRPr="007E2681">
        <w:rPr>
          <w:noProof/>
        </w:rPr>
        <w:lastRenderedPageBreak/>
        <w:drawing>
          <wp:inline distT="0" distB="0" distL="0" distR="0" wp14:anchorId="2EA4985A" wp14:editId="5102AD94">
            <wp:extent cx="5400040" cy="2926715"/>
            <wp:effectExtent l="19050" t="19050" r="10160" b="26035"/>
            <wp:docPr id="1668501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1563" name=""/>
                    <pic:cNvPicPr/>
                  </pic:nvPicPr>
                  <pic:blipFill>
                    <a:blip r:embed="rId128"/>
                    <a:stretch>
                      <a:fillRect/>
                    </a:stretch>
                  </pic:blipFill>
                  <pic:spPr>
                    <a:xfrm>
                      <a:off x="0" y="0"/>
                      <a:ext cx="5400040" cy="2926715"/>
                    </a:xfrm>
                    <a:prstGeom prst="rect">
                      <a:avLst/>
                    </a:prstGeom>
                    <a:ln>
                      <a:solidFill>
                        <a:schemeClr val="tx1"/>
                      </a:solidFill>
                    </a:ln>
                  </pic:spPr>
                </pic:pic>
              </a:graphicData>
            </a:graphic>
          </wp:inline>
        </w:drawing>
      </w:r>
      <w:r>
        <w:t xml:space="preserve"> </w:t>
      </w:r>
    </w:p>
    <w:p w14:paraId="75CF81EB" w14:textId="77777777" w:rsidR="0079534A" w:rsidRDefault="007E2681" w:rsidP="00A650FE">
      <w:pPr>
        <w:ind w:left="0" w:firstLine="0"/>
      </w:pPr>
      <w:r w:rsidRPr="007E2681">
        <w:rPr>
          <w:noProof/>
        </w:rPr>
        <w:drawing>
          <wp:inline distT="0" distB="0" distL="0" distR="0" wp14:anchorId="575BCCF0" wp14:editId="52E27EA9">
            <wp:extent cx="5400040" cy="3619500"/>
            <wp:effectExtent l="19050" t="19050" r="10160" b="19050"/>
            <wp:docPr id="53008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0779" name=""/>
                    <pic:cNvPicPr/>
                  </pic:nvPicPr>
                  <pic:blipFill>
                    <a:blip r:embed="rId129"/>
                    <a:stretch>
                      <a:fillRect/>
                    </a:stretch>
                  </pic:blipFill>
                  <pic:spPr>
                    <a:xfrm>
                      <a:off x="0" y="0"/>
                      <a:ext cx="5400040" cy="3619500"/>
                    </a:xfrm>
                    <a:prstGeom prst="rect">
                      <a:avLst/>
                    </a:prstGeom>
                    <a:ln>
                      <a:solidFill>
                        <a:schemeClr val="tx1"/>
                      </a:solidFill>
                    </a:ln>
                  </pic:spPr>
                </pic:pic>
              </a:graphicData>
            </a:graphic>
          </wp:inline>
        </w:drawing>
      </w:r>
    </w:p>
    <w:p w14:paraId="672E4871" w14:textId="77777777" w:rsidR="001121F6" w:rsidRDefault="001121F6">
      <w:pPr>
        <w:rPr>
          <w:rFonts w:asciiTheme="majorHAnsi" w:eastAsiaTheme="majorEastAsia" w:hAnsiTheme="majorHAnsi" w:cstheme="majorBidi"/>
          <w:b/>
          <w:bCs/>
          <w:color w:val="4F81BD" w:themeColor="accent1"/>
        </w:rPr>
      </w:pPr>
      <w:r>
        <w:br w:type="page"/>
      </w:r>
    </w:p>
    <w:p w14:paraId="498DB136" w14:textId="77777777" w:rsidR="001121F6" w:rsidRDefault="001121F6" w:rsidP="003C5661">
      <w:pPr>
        <w:pStyle w:val="Ttulo3"/>
      </w:pPr>
      <w:bookmarkStart w:id="39" w:name="_Toc201692314"/>
      <w:r>
        <w:lastRenderedPageBreak/>
        <w:t>Registro de incidencias</w:t>
      </w:r>
      <w:bookmarkEnd w:id="39"/>
    </w:p>
    <w:p w14:paraId="0D8574C9" w14:textId="5FFED237" w:rsidR="001121F6" w:rsidRPr="003C5661" w:rsidRDefault="00B77F70" w:rsidP="00831C51">
      <w:pPr>
        <w:tabs>
          <w:tab w:val="left" w:pos="0"/>
        </w:tabs>
        <w:ind w:left="0" w:firstLine="0"/>
        <w:jc w:val="both"/>
      </w:pPr>
      <w:r w:rsidRPr="003C5661">
        <w:t>En caso de que se materialice un riesgo, los participantes del proyecto deberán registrar la incidencia correspondiente para su seguimiento y análisis</w:t>
      </w:r>
      <w:r w:rsidR="001121F6" w:rsidRPr="003C5661">
        <w:t xml:space="preserve">. </w:t>
      </w:r>
      <w:r w:rsidRPr="003C5661">
        <w:t>Este registro se realiza desde la sección de Monitoreo</w:t>
      </w:r>
      <w:r w:rsidR="001121F6" w:rsidRPr="003C5661">
        <w:t>, seleccionando la opción “Incidencia” y luego “Nueva incidencia”.</w:t>
      </w:r>
    </w:p>
    <w:p w14:paraId="5FC3CDBE" w14:textId="28DFA929" w:rsidR="001121F6" w:rsidRPr="003C5661" w:rsidRDefault="001121F6" w:rsidP="00AA18A0">
      <w:pPr>
        <w:tabs>
          <w:tab w:val="left" w:pos="0"/>
        </w:tabs>
        <w:ind w:left="0" w:firstLine="0"/>
        <w:jc w:val="both"/>
      </w:pPr>
      <w:r w:rsidRPr="003C5661">
        <w:t>Al registrar una nueva incidencia, se debe ingresar una descripción del problema causado por la ocurrencia del riesgo, la gravedad de la misma y seleccionar el riesgo al que se asocia (en caso de que el riesgo no hubiera sido identificado, se debe cargar el nuevo riesgo antes de registrar la incidencia).</w:t>
      </w:r>
    </w:p>
    <w:p w14:paraId="763FE683" w14:textId="77777777" w:rsidR="001121F6" w:rsidRDefault="001121F6" w:rsidP="001121F6">
      <w:pPr>
        <w:pStyle w:val="Sinespaciado"/>
      </w:pPr>
    </w:p>
    <w:p w14:paraId="6DABA77E" w14:textId="77777777" w:rsidR="001121F6" w:rsidRDefault="001121F6" w:rsidP="001121F6">
      <w:pPr>
        <w:pStyle w:val="Sinespaciado"/>
        <w:ind w:left="708" w:hanging="708"/>
      </w:pPr>
      <w:r w:rsidRPr="001121F6">
        <w:rPr>
          <w:noProof/>
        </w:rPr>
        <w:drawing>
          <wp:inline distT="0" distB="0" distL="0" distR="0" wp14:anchorId="4DE89CDD" wp14:editId="6F0FDB61">
            <wp:extent cx="5400040" cy="2749550"/>
            <wp:effectExtent l="19050" t="19050" r="10160" b="12700"/>
            <wp:docPr id="142221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950" name=""/>
                    <pic:cNvPicPr/>
                  </pic:nvPicPr>
                  <pic:blipFill>
                    <a:blip r:embed="rId130"/>
                    <a:stretch>
                      <a:fillRect/>
                    </a:stretch>
                  </pic:blipFill>
                  <pic:spPr>
                    <a:xfrm>
                      <a:off x="0" y="0"/>
                      <a:ext cx="5400040" cy="2749550"/>
                    </a:xfrm>
                    <a:prstGeom prst="rect">
                      <a:avLst/>
                    </a:prstGeom>
                    <a:ln>
                      <a:solidFill>
                        <a:schemeClr val="tx1"/>
                      </a:solidFill>
                    </a:ln>
                  </pic:spPr>
                </pic:pic>
              </a:graphicData>
            </a:graphic>
          </wp:inline>
        </w:drawing>
      </w:r>
    </w:p>
    <w:p w14:paraId="10ED576E" w14:textId="77777777" w:rsidR="001121F6" w:rsidRDefault="001121F6" w:rsidP="001121F6">
      <w:pPr>
        <w:pStyle w:val="Sinespaciado"/>
        <w:ind w:left="708" w:hanging="708"/>
      </w:pPr>
      <w:r w:rsidRPr="001121F6">
        <w:rPr>
          <w:noProof/>
        </w:rPr>
        <w:lastRenderedPageBreak/>
        <w:drawing>
          <wp:inline distT="0" distB="0" distL="0" distR="0" wp14:anchorId="5F7FC02D" wp14:editId="57FDF424">
            <wp:extent cx="5400040" cy="5668010"/>
            <wp:effectExtent l="19050" t="19050" r="10160" b="27940"/>
            <wp:docPr id="66438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0860" name=""/>
                    <pic:cNvPicPr/>
                  </pic:nvPicPr>
                  <pic:blipFill>
                    <a:blip r:embed="rId131"/>
                    <a:stretch>
                      <a:fillRect/>
                    </a:stretch>
                  </pic:blipFill>
                  <pic:spPr>
                    <a:xfrm>
                      <a:off x="0" y="0"/>
                      <a:ext cx="5400040" cy="5668010"/>
                    </a:xfrm>
                    <a:prstGeom prst="rect">
                      <a:avLst/>
                    </a:prstGeom>
                    <a:ln>
                      <a:solidFill>
                        <a:schemeClr val="tx1"/>
                      </a:solidFill>
                    </a:ln>
                  </pic:spPr>
                </pic:pic>
              </a:graphicData>
            </a:graphic>
          </wp:inline>
        </w:drawing>
      </w:r>
    </w:p>
    <w:p w14:paraId="74CB7CAD" w14:textId="77777777" w:rsidR="001121F6" w:rsidRDefault="001121F6" w:rsidP="001121F6">
      <w:pPr>
        <w:pStyle w:val="Sinespaciado"/>
        <w:ind w:left="708" w:hanging="708"/>
      </w:pPr>
      <w:r w:rsidRPr="001121F6">
        <w:rPr>
          <w:noProof/>
        </w:rPr>
        <w:lastRenderedPageBreak/>
        <w:drawing>
          <wp:inline distT="0" distB="0" distL="0" distR="0" wp14:anchorId="1537556C" wp14:editId="474AAEFF">
            <wp:extent cx="5400040" cy="3330575"/>
            <wp:effectExtent l="19050" t="19050" r="10160" b="22225"/>
            <wp:docPr id="999521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1688" name=""/>
                    <pic:cNvPicPr/>
                  </pic:nvPicPr>
                  <pic:blipFill>
                    <a:blip r:embed="rId132"/>
                    <a:stretch>
                      <a:fillRect/>
                    </a:stretch>
                  </pic:blipFill>
                  <pic:spPr>
                    <a:xfrm>
                      <a:off x="0" y="0"/>
                      <a:ext cx="5400040" cy="3330575"/>
                    </a:xfrm>
                    <a:prstGeom prst="rect">
                      <a:avLst/>
                    </a:prstGeom>
                    <a:ln>
                      <a:solidFill>
                        <a:schemeClr val="tx1"/>
                      </a:solidFill>
                    </a:ln>
                  </pic:spPr>
                </pic:pic>
              </a:graphicData>
            </a:graphic>
          </wp:inline>
        </w:drawing>
      </w:r>
    </w:p>
    <w:p w14:paraId="79107B55" w14:textId="77777777" w:rsidR="00B77F70" w:rsidRDefault="00B77F70" w:rsidP="00B77F70">
      <w:pPr>
        <w:pStyle w:val="Sinespaciado"/>
      </w:pPr>
    </w:p>
    <w:p w14:paraId="3F858963" w14:textId="77777777" w:rsidR="00B77F70" w:rsidRDefault="00B77F70">
      <w:pPr>
        <w:rPr>
          <w:rFonts w:asciiTheme="majorHAnsi" w:eastAsiaTheme="majorEastAsia" w:hAnsiTheme="majorHAnsi" w:cstheme="majorBidi"/>
          <w:b/>
          <w:bCs/>
          <w:color w:val="4F81BD" w:themeColor="accent1"/>
        </w:rPr>
      </w:pPr>
      <w:r>
        <w:br w:type="page"/>
      </w:r>
    </w:p>
    <w:p w14:paraId="76267323" w14:textId="6DC82E23" w:rsidR="00B77F70" w:rsidRDefault="00204C63" w:rsidP="00B77F70">
      <w:pPr>
        <w:pStyle w:val="Ttulo3"/>
      </w:pPr>
      <w:bookmarkStart w:id="40" w:name="_Toc201692315"/>
      <w:r>
        <w:lastRenderedPageBreak/>
        <w:t>Siguientes</w:t>
      </w:r>
      <w:r w:rsidR="00B77F70">
        <w:t xml:space="preserve"> iteraciones</w:t>
      </w:r>
      <w:bookmarkEnd w:id="40"/>
    </w:p>
    <w:p w14:paraId="759FD420" w14:textId="39CA495A" w:rsidR="003C5661" w:rsidRDefault="00B77F70" w:rsidP="00AA18A0">
      <w:pPr>
        <w:ind w:left="0" w:firstLine="0"/>
        <w:jc w:val="both"/>
      </w:pPr>
      <w:r>
        <w:t xml:space="preserve">Al llegar la fecha de inicio de una nueva iteración, </w:t>
      </w:r>
      <w:r w:rsidR="001535B7">
        <w:t xml:space="preserve">el sistema dejara archivadas automáticamente las evaluaciones, planes y tareas realizadas durante la iteración anterior, y marcara con el estado de “Evaluar” a todos los riesgos que hayan sido identificados en el proyecto, a excepción de aquellos en el estado de “Ignorar”. </w:t>
      </w:r>
      <w:r>
        <w:t xml:space="preserve">   </w:t>
      </w:r>
    </w:p>
    <w:p w14:paraId="0080584C" w14:textId="77777777" w:rsidR="003C5661" w:rsidRDefault="001535B7" w:rsidP="003C5661">
      <w:pPr>
        <w:ind w:left="0" w:firstLine="0"/>
      </w:pPr>
      <w:r w:rsidRPr="001535B7">
        <w:rPr>
          <w:noProof/>
        </w:rPr>
        <w:drawing>
          <wp:inline distT="0" distB="0" distL="0" distR="0" wp14:anchorId="4398B1D7" wp14:editId="0115D19F">
            <wp:extent cx="5400040" cy="5499100"/>
            <wp:effectExtent l="19050" t="19050" r="10160" b="25400"/>
            <wp:docPr id="940477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7441" name=""/>
                    <pic:cNvPicPr/>
                  </pic:nvPicPr>
                  <pic:blipFill>
                    <a:blip r:embed="rId133"/>
                    <a:stretch>
                      <a:fillRect/>
                    </a:stretch>
                  </pic:blipFill>
                  <pic:spPr>
                    <a:xfrm>
                      <a:off x="0" y="0"/>
                      <a:ext cx="5400040" cy="5499100"/>
                    </a:xfrm>
                    <a:prstGeom prst="rect">
                      <a:avLst/>
                    </a:prstGeom>
                    <a:ln>
                      <a:solidFill>
                        <a:schemeClr val="tx1"/>
                      </a:solidFill>
                    </a:ln>
                  </pic:spPr>
                </pic:pic>
              </a:graphicData>
            </a:graphic>
          </wp:inline>
        </w:drawing>
      </w:r>
    </w:p>
    <w:p w14:paraId="77384227" w14:textId="77777777" w:rsidR="003C5661" w:rsidRDefault="003C5661" w:rsidP="00AA18A0">
      <w:pPr>
        <w:ind w:left="0" w:firstLine="0"/>
        <w:jc w:val="both"/>
      </w:pPr>
      <w:r>
        <w:t>A partir de este punto, se debe reiterar el proceso descrito para cada iteración, hasta que finalice el proyecto.</w:t>
      </w:r>
    </w:p>
    <w:p w14:paraId="7A5C4803" w14:textId="0435704F" w:rsidR="003C5661" w:rsidRDefault="003C5661" w:rsidP="00AA18A0">
      <w:pPr>
        <w:ind w:left="0" w:firstLine="0"/>
        <w:jc w:val="both"/>
      </w:pPr>
      <w:r>
        <w:t xml:space="preserve">Una vez finalizado el proyecto, el </w:t>
      </w:r>
      <w:r w:rsidR="00890ED7" w:rsidRPr="00890ED7">
        <w:rPr>
          <w:u w:val="single"/>
        </w:rPr>
        <w:t>A</w:t>
      </w:r>
      <w:r w:rsidRPr="00890ED7">
        <w:rPr>
          <w:u w:val="single"/>
        </w:rPr>
        <w:t>dministrador</w:t>
      </w:r>
      <w:r>
        <w:t xml:space="preserve"> debe ingresar a “Ver proyecto” en la lista de proyectos y cambiar su estado a finalizado.</w:t>
      </w:r>
    </w:p>
    <w:p w14:paraId="0801AA12" w14:textId="6BD18423" w:rsidR="00E12E97" w:rsidRPr="00E12E97" w:rsidRDefault="003C5661" w:rsidP="003C5661">
      <w:pPr>
        <w:ind w:left="0" w:firstLine="0"/>
      </w:pPr>
      <w:r w:rsidRPr="003C5661">
        <w:rPr>
          <w:noProof/>
        </w:rPr>
        <w:lastRenderedPageBreak/>
        <w:drawing>
          <wp:inline distT="0" distB="0" distL="0" distR="0" wp14:anchorId="5FC71D1D" wp14:editId="4A261F10">
            <wp:extent cx="5400040" cy="6925310"/>
            <wp:effectExtent l="19050" t="19050" r="10160" b="27940"/>
            <wp:docPr id="780835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5266" name=""/>
                    <pic:cNvPicPr/>
                  </pic:nvPicPr>
                  <pic:blipFill>
                    <a:blip r:embed="rId134"/>
                    <a:stretch>
                      <a:fillRect/>
                    </a:stretch>
                  </pic:blipFill>
                  <pic:spPr>
                    <a:xfrm>
                      <a:off x="0" y="0"/>
                      <a:ext cx="5400040" cy="6925310"/>
                    </a:xfrm>
                    <a:prstGeom prst="rect">
                      <a:avLst/>
                    </a:prstGeom>
                    <a:ln>
                      <a:solidFill>
                        <a:schemeClr val="tx1"/>
                      </a:solidFill>
                    </a:ln>
                  </pic:spPr>
                </pic:pic>
              </a:graphicData>
            </a:graphic>
          </wp:inline>
        </w:drawing>
      </w:r>
      <w:r w:rsidR="00E12E97">
        <w:br w:type="page"/>
      </w:r>
    </w:p>
    <w:p w14:paraId="691DBF66" w14:textId="2588B12C" w:rsidR="00E7283F" w:rsidRDefault="00E7283F" w:rsidP="00E7283F">
      <w:pPr>
        <w:pStyle w:val="PSI-Ttulo1"/>
      </w:pPr>
      <w:bookmarkStart w:id="41" w:name="_Toc201692316"/>
      <w:r w:rsidRPr="00E7283F">
        <w:lastRenderedPageBreak/>
        <w:t>Anexo</w:t>
      </w:r>
      <w:bookmarkEnd w:id="41"/>
      <w:r>
        <w:t xml:space="preserve"> </w:t>
      </w:r>
    </w:p>
    <w:p w14:paraId="35449E3F" w14:textId="77777777" w:rsidR="00E7283F" w:rsidRDefault="00E7283F" w:rsidP="00147BFF">
      <w:pPr>
        <w:pStyle w:val="PSI-Ttulo2"/>
      </w:pPr>
      <w:bookmarkStart w:id="42" w:name="_Toc163827985"/>
      <w:bookmarkStart w:id="43" w:name="_Toc201692317"/>
      <w:r w:rsidRPr="005371C7">
        <w:t>Guía rápida de Botones</w:t>
      </w:r>
      <w:bookmarkEnd w:id="42"/>
      <w:bookmarkEnd w:id="43"/>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AA18A0">
      <w:pPr>
        <w:ind w:left="0" w:firstLine="0"/>
        <w:jc w:val="both"/>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457264" cy="400106"/>
                    </a:xfrm>
                    <a:prstGeom prst="rect">
                      <a:avLst/>
                    </a:prstGeom>
                  </pic:spPr>
                </pic:pic>
              </a:graphicData>
            </a:graphic>
          </wp:inline>
        </w:drawing>
      </w:r>
    </w:p>
    <w:p w14:paraId="2FB3E1CA" w14:textId="0C7EB44E" w:rsidR="00374E6A" w:rsidRDefault="00374E6A" w:rsidP="00AA18A0">
      <w:pPr>
        <w:jc w:val="both"/>
      </w:pPr>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6"/>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2"/>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1E1A758A" w14:textId="583EC500" w:rsidR="007E2681" w:rsidRPr="007E2681" w:rsidRDefault="007E2681" w:rsidP="00374E6A">
      <w:pPr>
        <w:rPr>
          <w:b/>
          <w:bCs/>
        </w:rPr>
      </w:pPr>
      <w:r w:rsidRPr="007E2681">
        <w:rPr>
          <w:b/>
          <w:bCs/>
        </w:rPr>
        <w:t>Completar</w:t>
      </w:r>
    </w:p>
    <w:p w14:paraId="45963691" w14:textId="545EE861" w:rsidR="007E2681" w:rsidRDefault="007E2681" w:rsidP="00374E6A">
      <w:r w:rsidRPr="007E2681">
        <w:rPr>
          <w:noProof/>
        </w:rPr>
        <w:drawing>
          <wp:inline distT="0" distB="0" distL="0" distR="0" wp14:anchorId="5805B7D0" wp14:editId="6E6999F3">
            <wp:extent cx="409632" cy="400106"/>
            <wp:effectExtent l="0" t="0" r="9525" b="0"/>
            <wp:docPr id="77879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1141" name=""/>
                    <pic:cNvPicPr/>
                  </pic:nvPicPr>
                  <pic:blipFill>
                    <a:blip r:embed="rId135"/>
                    <a:stretch>
                      <a:fillRect/>
                    </a:stretch>
                  </pic:blipFill>
                  <pic:spPr>
                    <a:xfrm>
                      <a:off x="0" y="0"/>
                      <a:ext cx="409632" cy="400106"/>
                    </a:xfrm>
                    <a:prstGeom prst="rect">
                      <a:avLst/>
                    </a:prstGeom>
                  </pic:spPr>
                </pic:pic>
              </a:graphicData>
            </a:graphic>
          </wp:inline>
        </w:drawing>
      </w:r>
    </w:p>
    <w:p w14:paraId="729F4D96" w14:textId="595AC640" w:rsidR="007E2681" w:rsidRDefault="007E2681" w:rsidP="007E2681">
      <w:pPr>
        <w:ind w:left="0" w:firstLine="0"/>
      </w:pPr>
      <w:r>
        <w:t>Este botón se utiliza para marcar como completadas las tareas asignadas en un plan de gestión de riesgos.</w:t>
      </w:r>
    </w:p>
    <w:p w14:paraId="2F59710B" w14:textId="77777777" w:rsidR="007E2681" w:rsidRDefault="007E2681" w:rsidP="00374E6A">
      <w:pPr>
        <w:rPr>
          <w:b/>
          <w:bCs/>
        </w:rPr>
      </w:pPr>
    </w:p>
    <w:p w14:paraId="4793FD94" w14:textId="0A746BD5" w:rsidR="00DD03B0" w:rsidRDefault="00DD03B0" w:rsidP="00374E6A">
      <w:pPr>
        <w:rPr>
          <w:b/>
          <w:bCs/>
        </w:rPr>
      </w:pPr>
      <w:r w:rsidRPr="00DD03B0">
        <w:rPr>
          <w:b/>
          <w:bCs/>
        </w:rPr>
        <w:lastRenderedPageBreak/>
        <w:t>Descargar</w:t>
      </w:r>
      <w:r w:rsidR="006C3D29">
        <w:rPr>
          <w:b/>
          <w:bCs/>
        </w:rPr>
        <w:t xml:space="preserve"> informe</w:t>
      </w:r>
    </w:p>
    <w:p w14:paraId="27DEE596" w14:textId="2D1A70E1" w:rsidR="00DD03B0" w:rsidRDefault="00DD03B0" w:rsidP="00374E6A">
      <w:pPr>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0"/>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39C49C08" w14:textId="0872DAFD" w:rsidR="006C3D29" w:rsidRPr="006C3D29" w:rsidRDefault="006C3D29" w:rsidP="007E2681">
      <w:pPr>
        <w:ind w:left="0" w:firstLine="0"/>
        <w:rPr>
          <w:b/>
          <w:bCs/>
        </w:rPr>
      </w:pPr>
      <w:r w:rsidRPr="006C3D29">
        <w:rPr>
          <w:b/>
          <w:bCs/>
        </w:rPr>
        <w:t>Descargar gráfico</w:t>
      </w:r>
    </w:p>
    <w:p w14:paraId="064ECC25" w14:textId="67F0A7E5" w:rsidR="00190D56" w:rsidRDefault="006C3D29" w:rsidP="00374E6A">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86"/>
                    <a:stretch>
                      <a:fillRect/>
                    </a:stretch>
                  </pic:blipFill>
                  <pic:spPr>
                    <a:xfrm>
                      <a:off x="0" y="0"/>
                      <a:ext cx="448056" cy="402336"/>
                    </a:xfrm>
                    <a:prstGeom prst="rect">
                      <a:avLst/>
                    </a:prstGeom>
                  </pic:spPr>
                </pic:pic>
              </a:graphicData>
            </a:graphic>
          </wp:inline>
        </w:drawing>
      </w:r>
    </w:p>
    <w:p w14:paraId="15187D69" w14:textId="613D21E7" w:rsidR="006C3D29" w:rsidRDefault="006C3D29" w:rsidP="006C3D29">
      <w:pPr>
        <w:pStyle w:val="Sinespaciado"/>
      </w:pPr>
      <w:r>
        <w:t>Este botón se utiliza para descargar gráficos en formato PNG.</w:t>
      </w:r>
    </w:p>
    <w:p w14:paraId="7B0A5A53" w14:textId="77777777" w:rsidR="00A20224" w:rsidRPr="006C3D29" w:rsidRDefault="00A20224" w:rsidP="006C3D29">
      <w:pPr>
        <w:pStyle w:val="Sinespaciado"/>
      </w:pPr>
    </w:p>
    <w:sectPr w:rsidR="00A20224" w:rsidRPr="006C3D29" w:rsidSect="0092483A">
      <w:headerReference w:type="default" r:id="rId136"/>
      <w:footerReference w:type="default" r:id="rId137"/>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0722B4" w14:textId="77777777" w:rsidR="001F3D70" w:rsidRDefault="001F3D70" w:rsidP="00C94FBE">
      <w:pPr>
        <w:spacing w:before="0" w:line="240" w:lineRule="auto"/>
      </w:pPr>
      <w:r>
        <w:separator/>
      </w:r>
    </w:p>
    <w:p w14:paraId="30CB3001" w14:textId="77777777" w:rsidR="001F3D70" w:rsidRDefault="001F3D70"/>
  </w:endnote>
  <w:endnote w:type="continuationSeparator" w:id="0">
    <w:p w14:paraId="7BF1ED26" w14:textId="77777777" w:rsidR="001F3D70" w:rsidRDefault="001F3D70" w:rsidP="00C94FBE">
      <w:pPr>
        <w:spacing w:before="0" w:line="240" w:lineRule="auto"/>
      </w:pPr>
      <w:r>
        <w:continuationSeparator/>
      </w:r>
    </w:p>
    <w:p w14:paraId="0B23CD69" w14:textId="77777777" w:rsidR="001F3D70" w:rsidRDefault="001F3D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1943CD" w14:textId="77777777" w:rsidR="001F3D70" w:rsidRDefault="001F3D70" w:rsidP="00C94FBE">
      <w:pPr>
        <w:spacing w:before="0" w:line="240" w:lineRule="auto"/>
      </w:pPr>
      <w:r>
        <w:separator/>
      </w:r>
    </w:p>
    <w:p w14:paraId="6C4AE8DC" w14:textId="77777777" w:rsidR="001F3D70" w:rsidRDefault="001F3D70"/>
  </w:footnote>
  <w:footnote w:type="continuationSeparator" w:id="0">
    <w:p w14:paraId="37EF5158" w14:textId="77777777" w:rsidR="001F3D70" w:rsidRDefault="001F3D70" w:rsidP="00C94FBE">
      <w:pPr>
        <w:spacing w:before="0" w:line="240" w:lineRule="auto"/>
      </w:pPr>
      <w:r>
        <w:continuationSeparator/>
      </w:r>
    </w:p>
    <w:p w14:paraId="731068F1" w14:textId="77777777" w:rsidR="001F3D70" w:rsidRDefault="001F3D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4D13E07"/>
    <w:multiLevelType w:val="multilevel"/>
    <w:tmpl w:val="B4C8EF4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A5A2932"/>
    <w:multiLevelType w:val="multilevel"/>
    <w:tmpl w:val="26724A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2"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A50310"/>
    <w:multiLevelType w:val="hybridMultilevel"/>
    <w:tmpl w:val="8990CC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8"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9"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11"/>
  </w:num>
  <w:num w:numId="2" w16cid:durableId="1437601288">
    <w:abstractNumId w:val="15"/>
  </w:num>
  <w:num w:numId="3" w16cid:durableId="210962895">
    <w:abstractNumId w:val="15"/>
  </w:num>
  <w:num w:numId="4" w16cid:durableId="1718967311">
    <w:abstractNumId w:val="15"/>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20"/>
  </w:num>
  <w:num w:numId="10" w16cid:durableId="975841190">
    <w:abstractNumId w:val="22"/>
  </w:num>
  <w:num w:numId="11" w16cid:durableId="1776444047">
    <w:abstractNumId w:val="7"/>
  </w:num>
  <w:num w:numId="12" w16cid:durableId="286010898">
    <w:abstractNumId w:val="17"/>
  </w:num>
  <w:num w:numId="13" w16cid:durableId="183135901">
    <w:abstractNumId w:val="0"/>
  </w:num>
  <w:num w:numId="14" w16cid:durableId="417604309">
    <w:abstractNumId w:val="19"/>
  </w:num>
  <w:num w:numId="15" w16cid:durableId="1877278920">
    <w:abstractNumId w:val="9"/>
  </w:num>
  <w:num w:numId="16" w16cid:durableId="977537227">
    <w:abstractNumId w:val="21"/>
  </w:num>
  <w:num w:numId="17" w16cid:durableId="264971083">
    <w:abstractNumId w:val="12"/>
  </w:num>
  <w:num w:numId="18" w16cid:durableId="342098046">
    <w:abstractNumId w:val="5"/>
  </w:num>
  <w:num w:numId="19" w16cid:durableId="2040549043">
    <w:abstractNumId w:val="18"/>
  </w:num>
  <w:num w:numId="20" w16cid:durableId="554513808">
    <w:abstractNumId w:val="6"/>
  </w:num>
  <w:num w:numId="21" w16cid:durableId="114325380">
    <w:abstractNumId w:val="16"/>
  </w:num>
  <w:num w:numId="22" w16cid:durableId="359163665">
    <w:abstractNumId w:val="14"/>
  </w:num>
  <w:num w:numId="23" w16cid:durableId="924916575">
    <w:abstractNumId w:val="13"/>
  </w:num>
  <w:num w:numId="24" w16cid:durableId="2054771888">
    <w:abstractNumId w:val="8"/>
  </w:num>
  <w:num w:numId="25" w16cid:durableId="9481242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3E1C"/>
    <w:rsid w:val="00004461"/>
    <w:rsid w:val="00011BED"/>
    <w:rsid w:val="00017CAF"/>
    <w:rsid w:val="00017EFE"/>
    <w:rsid w:val="00045F1A"/>
    <w:rsid w:val="00063180"/>
    <w:rsid w:val="00066EA1"/>
    <w:rsid w:val="00077500"/>
    <w:rsid w:val="00077B83"/>
    <w:rsid w:val="00085C60"/>
    <w:rsid w:val="00087F53"/>
    <w:rsid w:val="00092BC0"/>
    <w:rsid w:val="00092C6D"/>
    <w:rsid w:val="0009689F"/>
    <w:rsid w:val="000A0FE7"/>
    <w:rsid w:val="000A2A86"/>
    <w:rsid w:val="000A57EE"/>
    <w:rsid w:val="000B43E5"/>
    <w:rsid w:val="000B52D1"/>
    <w:rsid w:val="000B7A15"/>
    <w:rsid w:val="000C4C42"/>
    <w:rsid w:val="000C4E31"/>
    <w:rsid w:val="000D4C6E"/>
    <w:rsid w:val="000D5151"/>
    <w:rsid w:val="000E1ABE"/>
    <w:rsid w:val="000F070E"/>
    <w:rsid w:val="000F1888"/>
    <w:rsid w:val="000F4F97"/>
    <w:rsid w:val="000F78C5"/>
    <w:rsid w:val="000F79DF"/>
    <w:rsid w:val="0010416D"/>
    <w:rsid w:val="001121F6"/>
    <w:rsid w:val="00113DF4"/>
    <w:rsid w:val="00115816"/>
    <w:rsid w:val="0011582D"/>
    <w:rsid w:val="001163FF"/>
    <w:rsid w:val="0012205F"/>
    <w:rsid w:val="001410A7"/>
    <w:rsid w:val="00144AE4"/>
    <w:rsid w:val="00147BFF"/>
    <w:rsid w:val="00150213"/>
    <w:rsid w:val="00150702"/>
    <w:rsid w:val="001535B7"/>
    <w:rsid w:val="00183953"/>
    <w:rsid w:val="00185A46"/>
    <w:rsid w:val="00190D56"/>
    <w:rsid w:val="00191198"/>
    <w:rsid w:val="001950C8"/>
    <w:rsid w:val="001953ED"/>
    <w:rsid w:val="0019655E"/>
    <w:rsid w:val="001A1712"/>
    <w:rsid w:val="001A2EE6"/>
    <w:rsid w:val="001A5E71"/>
    <w:rsid w:val="001A6CD5"/>
    <w:rsid w:val="001C6104"/>
    <w:rsid w:val="001C799E"/>
    <w:rsid w:val="001D5A64"/>
    <w:rsid w:val="001F09DF"/>
    <w:rsid w:val="001F3D70"/>
    <w:rsid w:val="001F5F92"/>
    <w:rsid w:val="001F6728"/>
    <w:rsid w:val="00204C63"/>
    <w:rsid w:val="0020621B"/>
    <w:rsid w:val="002179BC"/>
    <w:rsid w:val="00217A70"/>
    <w:rsid w:val="00224B75"/>
    <w:rsid w:val="00225930"/>
    <w:rsid w:val="002270CF"/>
    <w:rsid w:val="002305F4"/>
    <w:rsid w:val="00231A53"/>
    <w:rsid w:val="00231E1D"/>
    <w:rsid w:val="002333AB"/>
    <w:rsid w:val="0024258C"/>
    <w:rsid w:val="00253D2B"/>
    <w:rsid w:val="002571F0"/>
    <w:rsid w:val="0026013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04463"/>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33E5"/>
    <w:rsid w:val="00397566"/>
    <w:rsid w:val="003A4A77"/>
    <w:rsid w:val="003B7F1F"/>
    <w:rsid w:val="003C20AC"/>
    <w:rsid w:val="003C54B1"/>
    <w:rsid w:val="003C5661"/>
    <w:rsid w:val="003C68AB"/>
    <w:rsid w:val="003C7836"/>
    <w:rsid w:val="003E12FE"/>
    <w:rsid w:val="0040066E"/>
    <w:rsid w:val="00413613"/>
    <w:rsid w:val="00413755"/>
    <w:rsid w:val="00426225"/>
    <w:rsid w:val="004525FF"/>
    <w:rsid w:val="004753D3"/>
    <w:rsid w:val="004807AF"/>
    <w:rsid w:val="00481660"/>
    <w:rsid w:val="0048213F"/>
    <w:rsid w:val="00483274"/>
    <w:rsid w:val="00484C92"/>
    <w:rsid w:val="00494541"/>
    <w:rsid w:val="004A4B6E"/>
    <w:rsid w:val="004A4FAA"/>
    <w:rsid w:val="004A54C8"/>
    <w:rsid w:val="004C5D7E"/>
    <w:rsid w:val="004C7068"/>
    <w:rsid w:val="004D45CD"/>
    <w:rsid w:val="004D5185"/>
    <w:rsid w:val="004D54B1"/>
    <w:rsid w:val="004E4935"/>
    <w:rsid w:val="004E7F58"/>
    <w:rsid w:val="004F4D25"/>
    <w:rsid w:val="005017FA"/>
    <w:rsid w:val="005046A5"/>
    <w:rsid w:val="00504A67"/>
    <w:rsid w:val="00505934"/>
    <w:rsid w:val="00506CFC"/>
    <w:rsid w:val="005070E8"/>
    <w:rsid w:val="00510568"/>
    <w:rsid w:val="00511D9A"/>
    <w:rsid w:val="0051529F"/>
    <w:rsid w:val="00515617"/>
    <w:rsid w:val="00517B43"/>
    <w:rsid w:val="00526916"/>
    <w:rsid w:val="00547DD3"/>
    <w:rsid w:val="00561B1D"/>
    <w:rsid w:val="00564033"/>
    <w:rsid w:val="005664D7"/>
    <w:rsid w:val="00570F4F"/>
    <w:rsid w:val="0058133F"/>
    <w:rsid w:val="005857BB"/>
    <w:rsid w:val="0059596F"/>
    <w:rsid w:val="0059632A"/>
    <w:rsid w:val="00596341"/>
    <w:rsid w:val="00597A23"/>
    <w:rsid w:val="005A0664"/>
    <w:rsid w:val="005A52A2"/>
    <w:rsid w:val="005A5E7A"/>
    <w:rsid w:val="005B5AEE"/>
    <w:rsid w:val="005B6373"/>
    <w:rsid w:val="005C0000"/>
    <w:rsid w:val="005E064D"/>
    <w:rsid w:val="005E370E"/>
    <w:rsid w:val="005E4660"/>
    <w:rsid w:val="005E76A4"/>
    <w:rsid w:val="005F133C"/>
    <w:rsid w:val="005F28CE"/>
    <w:rsid w:val="005F5429"/>
    <w:rsid w:val="005F60BA"/>
    <w:rsid w:val="00600545"/>
    <w:rsid w:val="00605BF1"/>
    <w:rsid w:val="00612393"/>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16C5"/>
    <w:rsid w:val="006B3371"/>
    <w:rsid w:val="006C3D29"/>
    <w:rsid w:val="006D0E55"/>
    <w:rsid w:val="006D20F7"/>
    <w:rsid w:val="006E3853"/>
    <w:rsid w:val="006E6757"/>
    <w:rsid w:val="006F3234"/>
    <w:rsid w:val="006F7241"/>
    <w:rsid w:val="0070494E"/>
    <w:rsid w:val="00705C02"/>
    <w:rsid w:val="00705F5C"/>
    <w:rsid w:val="00710BA6"/>
    <w:rsid w:val="00711DF8"/>
    <w:rsid w:val="00723071"/>
    <w:rsid w:val="007447BE"/>
    <w:rsid w:val="00765FD3"/>
    <w:rsid w:val="007733F4"/>
    <w:rsid w:val="0078662D"/>
    <w:rsid w:val="00790008"/>
    <w:rsid w:val="0079534A"/>
    <w:rsid w:val="007A33C6"/>
    <w:rsid w:val="007A578E"/>
    <w:rsid w:val="007B151B"/>
    <w:rsid w:val="007B2E53"/>
    <w:rsid w:val="007C39B1"/>
    <w:rsid w:val="007C742C"/>
    <w:rsid w:val="007D1C00"/>
    <w:rsid w:val="007D289B"/>
    <w:rsid w:val="007D4674"/>
    <w:rsid w:val="007D5CE9"/>
    <w:rsid w:val="007D7477"/>
    <w:rsid w:val="007E24D2"/>
    <w:rsid w:val="007E2681"/>
    <w:rsid w:val="007E4102"/>
    <w:rsid w:val="007E65AD"/>
    <w:rsid w:val="007E66A5"/>
    <w:rsid w:val="007F38C0"/>
    <w:rsid w:val="00801130"/>
    <w:rsid w:val="00803AA1"/>
    <w:rsid w:val="008041CE"/>
    <w:rsid w:val="008075DD"/>
    <w:rsid w:val="00811F3F"/>
    <w:rsid w:val="00816B5F"/>
    <w:rsid w:val="00817955"/>
    <w:rsid w:val="00822C20"/>
    <w:rsid w:val="008300F7"/>
    <w:rsid w:val="00830849"/>
    <w:rsid w:val="00831C51"/>
    <w:rsid w:val="008539BD"/>
    <w:rsid w:val="00861B8F"/>
    <w:rsid w:val="008652EE"/>
    <w:rsid w:val="00866124"/>
    <w:rsid w:val="00866435"/>
    <w:rsid w:val="00867DE9"/>
    <w:rsid w:val="00870574"/>
    <w:rsid w:val="008741AA"/>
    <w:rsid w:val="00885BB2"/>
    <w:rsid w:val="008860FE"/>
    <w:rsid w:val="00890ED7"/>
    <w:rsid w:val="0089549F"/>
    <w:rsid w:val="00895821"/>
    <w:rsid w:val="008970F4"/>
    <w:rsid w:val="00897F31"/>
    <w:rsid w:val="008B1983"/>
    <w:rsid w:val="008B3B0F"/>
    <w:rsid w:val="008C36AB"/>
    <w:rsid w:val="008E0614"/>
    <w:rsid w:val="008E31DC"/>
    <w:rsid w:val="008E3A0B"/>
    <w:rsid w:val="008E48FB"/>
    <w:rsid w:val="008F3AE0"/>
    <w:rsid w:val="008F5159"/>
    <w:rsid w:val="00904CB6"/>
    <w:rsid w:val="0092483A"/>
    <w:rsid w:val="00926502"/>
    <w:rsid w:val="00942049"/>
    <w:rsid w:val="0094320F"/>
    <w:rsid w:val="00946E31"/>
    <w:rsid w:val="00950111"/>
    <w:rsid w:val="00956769"/>
    <w:rsid w:val="0096335F"/>
    <w:rsid w:val="009665F8"/>
    <w:rsid w:val="0096683E"/>
    <w:rsid w:val="0098045E"/>
    <w:rsid w:val="009924F7"/>
    <w:rsid w:val="009A3173"/>
    <w:rsid w:val="009A5AFF"/>
    <w:rsid w:val="009B56D7"/>
    <w:rsid w:val="009B6953"/>
    <w:rsid w:val="009D4931"/>
    <w:rsid w:val="009E25EF"/>
    <w:rsid w:val="009E4DA8"/>
    <w:rsid w:val="009E7482"/>
    <w:rsid w:val="009F1AD2"/>
    <w:rsid w:val="009F4449"/>
    <w:rsid w:val="009F704D"/>
    <w:rsid w:val="00A0436A"/>
    <w:rsid w:val="00A05159"/>
    <w:rsid w:val="00A12B5B"/>
    <w:rsid w:val="00A13C94"/>
    <w:rsid w:val="00A13DBA"/>
    <w:rsid w:val="00A20224"/>
    <w:rsid w:val="00A2496D"/>
    <w:rsid w:val="00A2757B"/>
    <w:rsid w:val="00A45630"/>
    <w:rsid w:val="00A50ABB"/>
    <w:rsid w:val="00A650FE"/>
    <w:rsid w:val="00A670E3"/>
    <w:rsid w:val="00A7175D"/>
    <w:rsid w:val="00A77198"/>
    <w:rsid w:val="00A809CE"/>
    <w:rsid w:val="00A8557B"/>
    <w:rsid w:val="00AA18A0"/>
    <w:rsid w:val="00AB0A0B"/>
    <w:rsid w:val="00AB56AB"/>
    <w:rsid w:val="00AC3FDE"/>
    <w:rsid w:val="00AC76CE"/>
    <w:rsid w:val="00AD2232"/>
    <w:rsid w:val="00AD5D27"/>
    <w:rsid w:val="00AD750A"/>
    <w:rsid w:val="00AE0C53"/>
    <w:rsid w:val="00AF6C07"/>
    <w:rsid w:val="00B00355"/>
    <w:rsid w:val="00B01480"/>
    <w:rsid w:val="00B01938"/>
    <w:rsid w:val="00B0695A"/>
    <w:rsid w:val="00B071F2"/>
    <w:rsid w:val="00B138FE"/>
    <w:rsid w:val="00B144C2"/>
    <w:rsid w:val="00B20663"/>
    <w:rsid w:val="00B21F60"/>
    <w:rsid w:val="00B24DEA"/>
    <w:rsid w:val="00B251C8"/>
    <w:rsid w:val="00B314B0"/>
    <w:rsid w:val="00B32896"/>
    <w:rsid w:val="00B36B62"/>
    <w:rsid w:val="00B42D55"/>
    <w:rsid w:val="00B4589D"/>
    <w:rsid w:val="00B62F4B"/>
    <w:rsid w:val="00B64180"/>
    <w:rsid w:val="00B65E8E"/>
    <w:rsid w:val="00B754F0"/>
    <w:rsid w:val="00B768A8"/>
    <w:rsid w:val="00B77F48"/>
    <w:rsid w:val="00B77F70"/>
    <w:rsid w:val="00B85DBB"/>
    <w:rsid w:val="00B909DC"/>
    <w:rsid w:val="00B92D9A"/>
    <w:rsid w:val="00B95BBE"/>
    <w:rsid w:val="00B96995"/>
    <w:rsid w:val="00BA699A"/>
    <w:rsid w:val="00BB0FCC"/>
    <w:rsid w:val="00BB23C2"/>
    <w:rsid w:val="00BB2FF2"/>
    <w:rsid w:val="00BB4A41"/>
    <w:rsid w:val="00BB6AAE"/>
    <w:rsid w:val="00BB7855"/>
    <w:rsid w:val="00BC1A99"/>
    <w:rsid w:val="00BC333C"/>
    <w:rsid w:val="00BC5404"/>
    <w:rsid w:val="00BD0156"/>
    <w:rsid w:val="00BD0BEC"/>
    <w:rsid w:val="00BE722E"/>
    <w:rsid w:val="00BF0DC6"/>
    <w:rsid w:val="00C05700"/>
    <w:rsid w:val="00C16168"/>
    <w:rsid w:val="00C23F8C"/>
    <w:rsid w:val="00C24CDC"/>
    <w:rsid w:val="00C26C78"/>
    <w:rsid w:val="00C42873"/>
    <w:rsid w:val="00C46234"/>
    <w:rsid w:val="00C5135E"/>
    <w:rsid w:val="00C52793"/>
    <w:rsid w:val="00C539D1"/>
    <w:rsid w:val="00C619E5"/>
    <w:rsid w:val="00C645B5"/>
    <w:rsid w:val="00C6647A"/>
    <w:rsid w:val="00C6733A"/>
    <w:rsid w:val="00C67EBC"/>
    <w:rsid w:val="00C7670E"/>
    <w:rsid w:val="00C872BB"/>
    <w:rsid w:val="00C92C39"/>
    <w:rsid w:val="00C948A7"/>
    <w:rsid w:val="00C94E03"/>
    <w:rsid w:val="00C94FBE"/>
    <w:rsid w:val="00C97237"/>
    <w:rsid w:val="00C97238"/>
    <w:rsid w:val="00CA1A35"/>
    <w:rsid w:val="00CA336F"/>
    <w:rsid w:val="00CB2CC9"/>
    <w:rsid w:val="00CB4633"/>
    <w:rsid w:val="00CD323E"/>
    <w:rsid w:val="00CD5372"/>
    <w:rsid w:val="00CE0252"/>
    <w:rsid w:val="00CE0C6E"/>
    <w:rsid w:val="00CE7C8F"/>
    <w:rsid w:val="00CE7F5B"/>
    <w:rsid w:val="00D01B23"/>
    <w:rsid w:val="00D05265"/>
    <w:rsid w:val="00D06E99"/>
    <w:rsid w:val="00D07420"/>
    <w:rsid w:val="00D15FB2"/>
    <w:rsid w:val="00D20A6A"/>
    <w:rsid w:val="00D2105A"/>
    <w:rsid w:val="00D23BAF"/>
    <w:rsid w:val="00D255E1"/>
    <w:rsid w:val="00D351C7"/>
    <w:rsid w:val="00D43C99"/>
    <w:rsid w:val="00D5538B"/>
    <w:rsid w:val="00D570A2"/>
    <w:rsid w:val="00D61500"/>
    <w:rsid w:val="00D649B2"/>
    <w:rsid w:val="00D65A4A"/>
    <w:rsid w:val="00D71382"/>
    <w:rsid w:val="00D7218E"/>
    <w:rsid w:val="00D729FA"/>
    <w:rsid w:val="00D80E83"/>
    <w:rsid w:val="00D92737"/>
    <w:rsid w:val="00DA284A"/>
    <w:rsid w:val="00DA75D1"/>
    <w:rsid w:val="00DC27E6"/>
    <w:rsid w:val="00DD0159"/>
    <w:rsid w:val="00DD03B0"/>
    <w:rsid w:val="00DD5A70"/>
    <w:rsid w:val="00DD6E8C"/>
    <w:rsid w:val="00DF1680"/>
    <w:rsid w:val="00DF35F6"/>
    <w:rsid w:val="00E01E6B"/>
    <w:rsid w:val="00E01FEC"/>
    <w:rsid w:val="00E037C9"/>
    <w:rsid w:val="00E12E97"/>
    <w:rsid w:val="00E203A0"/>
    <w:rsid w:val="00E25734"/>
    <w:rsid w:val="00E34178"/>
    <w:rsid w:val="00E34FE3"/>
    <w:rsid w:val="00E36A01"/>
    <w:rsid w:val="00E41820"/>
    <w:rsid w:val="00E41E7A"/>
    <w:rsid w:val="00E438FE"/>
    <w:rsid w:val="00E53051"/>
    <w:rsid w:val="00E5392A"/>
    <w:rsid w:val="00E648F2"/>
    <w:rsid w:val="00E67DB5"/>
    <w:rsid w:val="00E7283F"/>
    <w:rsid w:val="00E7708C"/>
    <w:rsid w:val="00E80505"/>
    <w:rsid w:val="00E8096E"/>
    <w:rsid w:val="00E84E25"/>
    <w:rsid w:val="00E93312"/>
    <w:rsid w:val="00EA6844"/>
    <w:rsid w:val="00EA7BAC"/>
    <w:rsid w:val="00EA7D8C"/>
    <w:rsid w:val="00EB62A6"/>
    <w:rsid w:val="00EC39D3"/>
    <w:rsid w:val="00ED072C"/>
    <w:rsid w:val="00ED71B3"/>
    <w:rsid w:val="00EE0084"/>
    <w:rsid w:val="00EE1A50"/>
    <w:rsid w:val="00EE3C08"/>
    <w:rsid w:val="00EE6408"/>
    <w:rsid w:val="00EE68E6"/>
    <w:rsid w:val="00EF6094"/>
    <w:rsid w:val="00F0376C"/>
    <w:rsid w:val="00F045A2"/>
    <w:rsid w:val="00F1417F"/>
    <w:rsid w:val="00F163F8"/>
    <w:rsid w:val="00F1687A"/>
    <w:rsid w:val="00F33DE6"/>
    <w:rsid w:val="00F36808"/>
    <w:rsid w:val="00F368E5"/>
    <w:rsid w:val="00F438B1"/>
    <w:rsid w:val="00F532CF"/>
    <w:rsid w:val="00F53481"/>
    <w:rsid w:val="00F54DA6"/>
    <w:rsid w:val="00F60BFB"/>
    <w:rsid w:val="00F6748E"/>
    <w:rsid w:val="00F771E5"/>
    <w:rsid w:val="00F80D61"/>
    <w:rsid w:val="00F813E9"/>
    <w:rsid w:val="00F815F5"/>
    <w:rsid w:val="00F84D21"/>
    <w:rsid w:val="00F853C7"/>
    <w:rsid w:val="00F926BE"/>
    <w:rsid w:val="00F9473E"/>
    <w:rsid w:val="00FA038A"/>
    <w:rsid w:val="00FA4449"/>
    <w:rsid w:val="00FB312A"/>
    <w:rsid w:val="00FB5129"/>
    <w:rsid w:val="00FC0B53"/>
    <w:rsid w:val="00FC4195"/>
    <w:rsid w:val="00FC4377"/>
    <w:rsid w:val="00FD679B"/>
    <w:rsid w:val="00FE4D0D"/>
    <w:rsid w:val="00FE6313"/>
    <w:rsid w:val="00FE7962"/>
    <w:rsid w:val="00FF0D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18E"/>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 w:type="character" w:styleId="Refdecomentario">
    <w:name w:val="annotation reference"/>
    <w:basedOn w:val="Fuentedeprrafopredeter"/>
    <w:uiPriority w:val="99"/>
    <w:semiHidden/>
    <w:unhideWhenUsed/>
    <w:rsid w:val="00DA75D1"/>
    <w:rPr>
      <w:sz w:val="16"/>
      <w:szCs w:val="16"/>
    </w:rPr>
  </w:style>
  <w:style w:type="paragraph" w:styleId="Textocomentario">
    <w:name w:val="annotation text"/>
    <w:basedOn w:val="Normal"/>
    <w:link w:val="TextocomentarioCar"/>
    <w:uiPriority w:val="99"/>
    <w:semiHidden/>
    <w:unhideWhenUsed/>
    <w:rsid w:val="00DA75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A75D1"/>
    <w:rPr>
      <w:sz w:val="20"/>
      <w:szCs w:val="20"/>
    </w:rPr>
  </w:style>
  <w:style w:type="paragraph" w:styleId="Asuntodelcomentario">
    <w:name w:val="annotation subject"/>
    <w:basedOn w:val="Textocomentario"/>
    <w:next w:val="Textocomentario"/>
    <w:link w:val="AsuntodelcomentarioCar"/>
    <w:uiPriority w:val="99"/>
    <w:semiHidden/>
    <w:unhideWhenUsed/>
    <w:rsid w:val="00DA75D1"/>
    <w:rPr>
      <w:b/>
      <w:bCs/>
    </w:rPr>
  </w:style>
  <w:style w:type="character" w:customStyle="1" w:styleId="AsuntodelcomentarioCar">
    <w:name w:val="Asunto del comentario Car"/>
    <w:basedOn w:val="TextocomentarioCar"/>
    <w:link w:val="Asuntodelcomentario"/>
    <w:uiPriority w:val="99"/>
    <w:semiHidden/>
    <w:rsid w:val="00DA75D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525992207">
      <w:bodyDiv w:val="1"/>
      <w:marLeft w:val="0"/>
      <w:marRight w:val="0"/>
      <w:marTop w:val="0"/>
      <w:marBottom w:val="0"/>
      <w:divBdr>
        <w:top w:val="none" w:sz="0" w:space="0" w:color="auto"/>
        <w:left w:val="none" w:sz="0" w:space="0" w:color="auto"/>
        <w:bottom w:val="none" w:sz="0" w:space="0" w:color="auto"/>
        <w:right w:val="none" w:sz="0" w:space="0" w:color="auto"/>
      </w:divBdr>
    </w:div>
    <w:div w:id="645937790">
      <w:bodyDiv w:val="1"/>
      <w:marLeft w:val="0"/>
      <w:marRight w:val="0"/>
      <w:marTop w:val="0"/>
      <w:marBottom w:val="0"/>
      <w:divBdr>
        <w:top w:val="none" w:sz="0" w:space="0" w:color="auto"/>
        <w:left w:val="none" w:sz="0" w:space="0" w:color="auto"/>
        <w:bottom w:val="none" w:sz="0" w:space="0" w:color="auto"/>
        <w:right w:val="none" w:sz="0" w:space="0" w:color="auto"/>
      </w:divBdr>
      <w:divsChild>
        <w:div w:id="4582278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820078250">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1694765445">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68425</TotalTime>
  <Pages>1</Pages>
  <Words>5419</Words>
  <Characters>29807</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35156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Agustin Collareda</cp:lastModifiedBy>
  <cp:revision>40</cp:revision>
  <cp:lastPrinted>2025-06-25T17:08:00Z</cp:lastPrinted>
  <dcterms:created xsi:type="dcterms:W3CDTF">2024-11-09T21:52:00Z</dcterms:created>
  <dcterms:modified xsi:type="dcterms:W3CDTF">2025-06-25T17:08:00Z</dcterms:modified>
</cp:coreProperties>
</file>